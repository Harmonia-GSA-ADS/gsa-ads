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p w14:paraId="5291EA32" w14:textId="77C273A6" w:rsidR="009D0786" w:rsidRPr="00220F5B" w:rsidRDefault="0030260C" w:rsidP="009D0786">
      <w:pPr>
        <w:jc w:val="center"/>
        <w:rPr>
          <w:rFonts w:asciiTheme="majorHAnsi" w:eastAsiaTheme="majorEastAsia" w:hAnsiTheme="majorHAnsi" w:cs="Arial"/>
          <w:sz w:val="72"/>
          <w:szCs w:val="72"/>
        </w:rPr>
      </w:pPr>
      <w:bookmarkStart w:id="0" w:name="ProductName"/>
      <w:r>
        <w:rPr>
          <w:rFonts w:asciiTheme="majorHAnsi" w:eastAsiaTheme="majorEastAsia" w:hAnsiTheme="majorHAnsi" w:cs="Arial"/>
          <w:sz w:val="72"/>
          <w:szCs w:val="72"/>
        </w:rPr>
        <w:t>MedFinder</w:t>
      </w:r>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3A1B3D60" w:rsidR="009D0786" w:rsidRPr="00131A8C" w:rsidRDefault="00131A8C" w:rsidP="00131A8C">
      <w:pPr>
        <w:pStyle w:val="NoSpacing"/>
        <w:jc w:val="center"/>
        <w:rPr>
          <w:sz w:val="28"/>
          <w:szCs w:val="28"/>
        </w:rPr>
      </w:pPr>
      <w:r w:rsidRPr="00131A8C">
        <w:rPr>
          <w:sz w:val="28"/>
          <w:szCs w:val="28"/>
        </w:rPr>
        <w:t xml:space="preserve">Document Date: </w:t>
      </w:r>
      <w:r w:rsidR="00852256">
        <w:rPr>
          <w:sz w:val="28"/>
          <w:szCs w:val="28"/>
        </w:rPr>
        <w:t>6/25/2015</w:t>
      </w:r>
    </w:p>
    <w:p w14:paraId="54C0DB68" w14:textId="0431590E"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E97EE0">
        <w:rPr>
          <w:sz w:val="26"/>
          <w:szCs w:val="26"/>
        </w:rPr>
        <w:t>1.x</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3D1F0B7A" w14:textId="77777777" w:rsidR="0003391F"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523" w:history="1">
        <w:r w:rsidR="0003391F" w:rsidRPr="008542F1">
          <w:rPr>
            <w:rStyle w:val="Hyperlink"/>
            <w:noProof/>
            <w:lang w:bidi="en-US"/>
          </w:rPr>
          <w:t>Document History</w:t>
        </w:r>
        <w:r w:rsidR="0003391F">
          <w:rPr>
            <w:noProof/>
            <w:webHidden/>
          </w:rPr>
          <w:tab/>
        </w:r>
        <w:r w:rsidR="0003391F">
          <w:rPr>
            <w:noProof/>
            <w:webHidden/>
          </w:rPr>
          <w:fldChar w:fldCharType="begin"/>
        </w:r>
        <w:r w:rsidR="0003391F">
          <w:rPr>
            <w:noProof/>
            <w:webHidden/>
          </w:rPr>
          <w:instrText xml:space="preserve"> PAGEREF _Toc423346523 \h </w:instrText>
        </w:r>
        <w:r w:rsidR="0003391F">
          <w:rPr>
            <w:noProof/>
            <w:webHidden/>
          </w:rPr>
        </w:r>
        <w:r w:rsidR="0003391F">
          <w:rPr>
            <w:noProof/>
            <w:webHidden/>
          </w:rPr>
          <w:fldChar w:fldCharType="separate"/>
        </w:r>
        <w:r w:rsidR="0003391F">
          <w:rPr>
            <w:noProof/>
            <w:webHidden/>
          </w:rPr>
          <w:t>iii</w:t>
        </w:r>
        <w:r w:rsidR="0003391F">
          <w:rPr>
            <w:noProof/>
            <w:webHidden/>
          </w:rPr>
          <w:fldChar w:fldCharType="end"/>
        </w:r>
      </w:hyperlink>
    </w:p>
    <w:p w14:paraId="6B0827E7" w14:textId="77777777" w:rsidR="0003391F" w:rsidRDefault="001B3E2D">
      <w:pPr>
        <w:pStyle w:val="TOC1"/>
        <w:tabs>
          <w:tab w:val="left" w:pos="446"/>
          <w:tab w:val="right" w:leader="dot" w:pos="9350"/>
        </w:tabs>
        <w:rPr>
          <w:rFonts w:eastAsiaTheme="minorEastAsia" w:cstheme="minorBidi"/>
          <w:b w:val="0"/>
          <w:bCs w:val="0"/>
          <w:noProof/>
          <w:sz w:val="22"/>
          <w:szCs w:val="22"/>
        </w:rPr>
      </w:pPr>
      <w:hyperlink w:anchor="_Toc423346524" w:history="1">
        <w:r w:rsidR="0003391F" w:rsidRPr="008542F1">
          <w:rPr>
            <w:rStyle w:val="Hyperlink"/>
            <w:noProof/>
            <w:lang w:bidi="en-US"/>
          </w:rPr>
          <w:t>1.</w:t>
        </w:r>
        <w:r w:rsidR="0003391F">
          <w:rPr>
            <w:rFonts w:eastAsiaTheme="minorEastAsia" w:cstheme="minorBidi"/>
            <w:b w:val="0"/>
            <w:bCs w:val="0"/>
            <w:noProof/>
            <w:sz w:val="22"/>
            <w:szCs w:val="22"/>
          </w:rPr>
          <w:tab/>
        </w:r>
        <w:r w:rsidR="0003391F" w:rsidRPr="008542F1">
          <w:rPr>
            <w:rStyle w:val="Hyperlink"/>
            <w:noProof/>
            <w:lang w:bidi="en-US"/>
          </w:rPr>
          <w:t>About this Document</w:t>
        </w:r>
        <w:r w:rsidR="0003391F">
          <w:rPr>
            <w:noProof/>
            <w:webHidden/>
          </w:rPr>
          <w:tab/>
        </w:r>
        <w:r w:rsidR="0003391F">
          <w:rPr>
            <w:noProof/>
            <w:webHidden/>
          </w:rPr>
          <w:fldChar w:fldCharType="begin"/>
        </w:r>
        <w:r w:rsidR="0003391F">
          <w:rPr>
            <w:noProof/>
            <w:webHidden/>
          </w:rPr>
          <w:instrText xml:space="preserve"> PAGEREF _Toc423346524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32EFA7EE"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25" w:history="1">
        <w:r w:rsidR="0003391F" w:rsidRPr="008542F1">
          <w:rPr>
            <w:rStyle w:val="Hyperlink"/>
            <w:noProof/>
            <w:lang w:bidi="en-US"/>
          </w:rPr>
          <w:t>1.1.</w:t>
        </w:r>
        <w:r w:rsidR="0003391F">
          <w:rPr>
            <w:rFonts w:eastAsiaTheme="minorEastAsia" w:cstheme="minorBidi"/>
            <w:iCs w:val="0"/>
            <w:noProof/>
            <w:sz w:val="22"/>
            <w:szCs w:val="22"/>
          </w:rPr>
          <w:tab/>
        </w:r>
        <w:r w:rsidR="0003391F" w:rsidRPr="008542F1">
          <w:rPr>
            <w:rStyle w:val="Hyperlink"/>
            <w:noProof/>
            <w:lang w:bidi="en-US"/>
          </w:rPr>
          <w:t>Terminology</w:t>
        </w:r>
        <w:r w:rsidR="0003391F">
          <w:rPr>
            <w:noProof/>
            <w:webHidden/>
          </w:rPr>
          <w:tab/>
        </w:r>
        <w:r w:rsidR="0003391F">
          <w:rPr>
            <w:noProof/>
            <w:webHidden/>
          </w:rPr>
          <w:fldChar w:fldCharType="begin"/>
        </w:r>
        <w:r w:rsidR="0003391F">
          <w:rPr>
            <w:noProof/>
            <w:webHidden/>
          </w:rPr>
          <w:instrText xml:space="preserve"> PAGEREF _Toc423346525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2F0A153A"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26" w:history="1">
        <w:r w:rsidR="0003391F" w:rsidRPr="008542F1">
          <w:rPr>
            <w:rStyle w:val="Hyperlink"/>
            <w:noProof/>
            <w:lang w:bidi="en-US"/>
          </w:rPr>
          <w:t>1.2.</w:t>
        </w:r>
        <w:r w:rsidR="0003391F">
          <w:rPr>
            <w:rFonts w:eastAsiaTheme="minorEastAsia" w:cstheme="minorBidi"/>
            <w:iCs w:val="0"/>
            <w:noProof/>
            <w:sz w:val="22"/>
            <w:szCs w:val="22"/>
          </w:rPr>
          <w:tab/>
        </w:r>
        <w:r w:rsidR="0003391F" w:rsidRPr="008542F1">
          <w:rPr>
            <w:rStyle w:val="Hyperlink"/>
            <w:noProof/>
            <w:lang w:bidi="en-US"/>
          </w:rPr>
          <w:t>Color Coding</w:t>
        </w:r>
        <w:r w:rsidR="0003391F">
          <w:rPr>
            <w:noProof/>
            <w:webHidden/>
          </w:rPr>
          <w:tab/>
        </w:r>
        <w:r w:rsidR="0003391F">
          <w:rPr>
            <w:noProof/>
            <w:webHidden/>
          </w:rPr>
          <w:fldChar w:fldCharType="begin"/>
        </w:r>
        <w:r w:rsidR="0003391F">
          <w:rPr>
            <w:noProof/>
            <w:webHidden/>
          </w:rPr>
          <w:instrText xml:space="preserve"> PAGEREF _Toc423346526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30DD1BA7" w14:textId="77777777" w:rsidR="0003391F" w:rsidRDefault="001B3E2D">
      <w:pPr>
        <w:pStyle w:val="TOC1"/>
        <w:tabs>
          <w:tab w:val="left" w:pos="446"/>
          <w:tab w:val="right" w:leader="dot" w:pos="9350"/>
        </w:tabs>
        <w:rPr>
          <w:rFonts w:eastAsiaTheme="minorEastAsia" w:cstheme="minorBidi"/>
          <w:b w:val="0"/>
          <w:bCs w:val="0"/>
          <w:noProof/>
          <w:sz w:val="22"/>
          <w:szCs w:val="22"/>
        </w:rPr>
      </w:pPr>
      <w:hyperlink w:anchor="_Toc423346527" w:history="1">
        <w:r w:rsidR="0003391F" w:rsidRPr="008542F1">
          <w:rPr>
            <w:rStyle w:val="Hyperlink"/>
            <w:noProof/>
            <w:lang w:bidi="en-US"/>
          </w:rPr>
          <w:t>2.</w:t>
        </w:r>
        <w:r w:rsidR="0003391F">
          <w:rPr>
            <w:rFonts w:eastAsiaTheme="minorEastAsia" w:cstheme="minorBidi"/>
            <w:b w:val="0"/>
            <w:bCs w:val="0"/>
            <w:noProof/>
            <w:sz w:val="22"/>
            <w:szCs w:val="22"/>
          </w:rPr>
          <w:tab/>
        </w:r>
        <w:r w:rsidR="0003391F" w:rsidRPr="008542F1">
          <w:rPr>
            <w:rStyle w:val="Hyperlink"/>
            <w:noProof/>
            <w:lang w:bidi="en-US"/>
          </w:rPr>
          <w:t>Structure</w:t>
        </w:r>
        <w:r w:rsidR="0003391F">
          <w:rPr>
            <w:noProof/>
            <w:webHidden/>
          </w:rPr>
          <w:tab/>
        </w:r>
        <w:r w:rsidR="0003391F">
          <w:rPr>
            <w:noProof/>
            <w:webHidden/>
          </w:rPr>
          <w:fldChar w:fldCharType="begin"/>
        </w:r>
        <w:r w:rsidR="0003391F">
          <w:rPr>
            <w:noProof/>
            <w:webHidden/>
          </w:rPr>
          <w:instrText xml:space="preserve"> PAGEREF _Toc423346527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2D7A9762"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28" w:history="1">
        <w:r w:rsidR="0003391F" w:rsidRPr="008542F1">
          <w:rPr>
            <w:rStyle w:val="Hyperlink"/>
            <w:noProof/>
            <w:lang w:bidi="en-US"/>
          </w:rPr>
          <w:t>2.1.</w:t>
        </w:r>
        <w:r w:rsidR="0003391F">
          <w:rPr>
            <w:rFonts w:eastAsiaTheme="minorEastAsia" w:cstheme="minorBidi"/>
            <w:iCs w:val="0"/>
            <w:noProof/>
            <w:sz w:val="22"/>
            <w:szCs w:val="22"/>
          </w:rPr>
          <w:tab/>
        </w:r>
        <w:r w:rsidR="0003391F" w:rsidRPr="008542F1">
          <w:rPr>
            <w:rStyle w:val="Hyperlink"/>
            <w:noProof/>
            <w:lang w:bidi="en-US"/>
          </w:rPr>
          <w:t>Use Case Structure</w:t>
        </w:r>
        <w:r w:rsidR="0003391F">
          <w:rPr>
            <w:noProof/>
            <w:webHidden/>
          </w:rPr>
          <w:tab/>
        </w:r>
        <w:r w:rsidR="0003391F">
          <w:rPr>
            <w:noProof/>
            <w:webHidden/>
          </w:rPr>
          <w:fldChar w:fldCharType="begin"/>
        </w:r>
        <w:r w:rsidR="0003391F">
          <w:rPr>
            <w:noProof/>
            <w:webHidden/>
          </w:rPr>
          <w:instrText xml:space="preserve"> PAGEREF _Toc423346528 \h </w:instrText>
        </w:r>
        <w:r w:rsidR="0003391F">
          <w:rPr>
            <w:noProof/>
            <w:webHidden/>
          </w:rPr>
        </w:r>
        <w:r w:rsidR="0003391F">
          <w:rPr>
            <w:noProof/>
            <w:webHidden/>
          </w:rPr>
          <w:fldChar w:fldCharType="separate"/>
        </w:r>
        <w:r w:rsidR="0003391F">
          <w:rPr>
            <w:noProof/>
            <w:webHidden/>
          </w:rPr>
          <w:t>1</w:t>
        </w:r>
        <w:r w:rsidR="0003391F">
          <w:rPr>
            <w:noProof/>
            <w:webHidden/>
          </w:rPr>
          <w:fldChar w:fldCharType="end"/>
        </w:r>
      </w:hyperlink>
    </w:p>
    <w:p w14:paraId="530E498A"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29" w:history="1">
        <w:r w:rsidR="0003391F" w:rsidRPr="008542F1">
          <w:rPr>
            <w:rStyle w:val="Hyperlink"/>
            <w:noProof/>
            <w:lang w:bidi="en-US"/>
          </w:rPr>
          <w:t>2.1.1.</w:t>
        </w:r>
        <w:r w:rsidR="0003391F">
          <w:rPr>
            <w:rFonts w:eastAsiaTheme="minorEastAsia" w:cstheme="minorBidi"/>
            <w:i w:val="0"/>
            <w:noProof/>
            <w:sz w:val="22"/>
            <w:szCs w:val="22"/>
          </w:rPr>
          <w:tab/>
        </w:r>
        <w:r w:rsidR="0003391F" w:rsidRPr="008542F1">
          <w:rPr>
            <w:rStyle w:val="Hyperlink"/>
            <w:noProof/>
            <w:lang w:bidi="en-US"/>
          </w:rPr>
          <w:t>Use Case Name</w:t>
        </w:r>
        <w:r w:rsidR="0003391F">
          <w:rPr>
            <w:noProof/>
            <w:webHidden/>
          </w:rPr>
          <w:tab/>
        </w:r>
        <w:r w:rsidR="0003391F">
          <w:rPr>
            <w:noProof/>
            <w:webHidden/>
          </w:rPr>
          <w:fldChar w:fldCharType="begin"/>
        </w:r>
        <w:r w:rsidR="0003391F">
          <w:rPr>
            <w:noProof/>
            <w:webHidden/>
          </w:rPr>
          <w:instrText xml:space="preserve"> PAGEREF _Toc423346529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66282326"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30" w:history="1">
        <w:r w:rsidR="0003391F" w:rsidRPr="008542F1">
          <w:rPr>
            <w:rStyle w:val="Hyperlink"/>
            <w:noProof/>
            <w:lang w:bidi="en-US"/>
          </w:rPr>
          <w:t>2.2.</w:t>
        </w:r>
        <w:r w:rsidR="0003391F">
          <w:rPr>
            <w:rFonts w:eastAsiaTheme="minorEastAsia" w:cstheme="minorBidi"/>
            <w:iCs w:val="0"/>
            <w:noProof/>
            <w:sz w:val="22"/>
            <w:szCs w:val="22"/>
          </w:rPr>
          <w:tab/>
        </w:r>
        <w:r w:rsidR="0003391F" w:rsidRPr="008542F1">
          <w:rPr>
            <w:rStyle w:val="Hyperlink"/>
            <w:noProof/>
            <w:lang w:bidi="en-US"/>
          </w:rPr>
          <w:t>Requirements Structure</w:t>
        </w:r>
        <w:r w:rsidR="0003391F">
          <w:rPr>
            <w:noProof/>
            <w:webHidden/>
          </w:rPr>
          <w:tab/>
        </w:r>
        <w:r w:rsidR="0003391F">
          <w:rPr>
            <w:noProof/>
            <w:webHidden/>
          </w:rPr>
          <w:fldChar w:fldCharType="begin"/>
        </w:r>
        <w:r w:rsidR="0003391F">
          <w:rPr>
            <w:noProof/>
            <w:webHidden/>
          </w:rPr>
          <w:instrText xml:space="preserve"> PAGEREF _Toc423346530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2CD957DA" w14:textId="77777777" w:rsidR="0003391F" w:rsidRDefault="001B3E2D">
      <w:pPr>
        <w:pStyle w:val="TOC1"/>
        <w:tabs>
          <w:tab w:val="left" w:pos="446"/>
          <w:tab w:val="right" w:leader="dot" w:pos="9350"/>
        </w:tabs>
        <w:rPr>
          <w:rFonts w:eastAsiaTheme="minorEastAsia" w:cstheme="minorBidi"/>
          <w:b w:val="0"/>
          <w:bCs w:val="0"/>
          <w:noProof/>
          <w:sz w:val="22"/>
          <w:szCs w:val="22"/>
        </w:rPr>
      </w:pPr>
      <w:hyperlink w:anchor="_Toc423346531" w:history="1">
        <w:r w:rsidR="0003391F" w:rsidRPr="008542F1">
          <w:rPr>
            <w:rStyle w:val="Hyperlink"/>
            <w:noProof/>
            <w:lang w:bidi="en-US"/>
          </w:rPr>
          <w:t>3.</w:t>
        </w:r>
        <w:r w:rsidR="0003391F">
          <w:rPr>
            <w:rFonts w:eastAsiaTheme="minorEastAsia" w:cstheme="minorBidi"/>
            <w:b w:val="0"/>
            <w:bCs w:val="0"/>
            <w:noProof/>
            <w:sz w:val="22"/>
            <w:szCs w:val="22"/>
          </w:rPr>
          <w:tab/>
        </w:r>
        <w:r w:rsidR="0003391F" w:rsidRPr="008542F1">
          <w:rPr>
            <w:rStyle w:val="Hyperlink"/>
            <w:noProof/>
            <w:lang w:bidi="en-US"/>
          </w:rPr>
          <w:t>Use Cases</w:t>
        </w:r>
        <w:r w:rsidR="0003391F">
          <w:rPr>
            <w:noProof/>
            <w:webHidden/>
          </w:rPr>
          <w:tab/>
        </w:r>
        <w:r w:rsidR="0003391F">
          <w:rPr>
            <w:noProof/>
            <w:webHidden/>
          </w:rPr>
          <w:fldChar w:fldCharType="begin"/>
        </w:r>
        <w:r w:rsidR="0003391F">
          <w:rPr>
            <w:noProof/>
            <w:webHidden/>
          </w:rPr>
          <w:instrText xml:space="preserve"> PAGEREF _Toc423346531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290C0104"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32" w:history="1">
        <w:r w:rsidR="0003391F" w:rsidRPr="008542F1">
          <w:rPr>
            <w:rStyle w:val="Hyperlink"/>
            <w:noProof/>
            <w:lang w:bidi="en-US"/>
          </w:rPr>
          <w:t>3.1.</w:t>
        </w:r>
        <w:r w:rsidR="0003391F">
          <w:rPr>
            <w:rFonts w:eastAsiaTheme="minorEastAsia" w:cstheme="minorBidi"/>
            <w:iCs w:val="0"/>
            <w:noProof/>
            <w:sz w:val="22"/>
            <w:szCs w:val="22"/>
          </w:rPr>
          <w:tab/>
        </w:r>
        <w:r w:rsidR="0003391F" w:rsidRPr="008542F1">
          <w:rPr>
            <w:rStyle w:val="Hyperlink"/>
            <w:noProof/>
            <w:lang w:bidi="en-US"/>
          </w:rPr>
          <w:t>Consumer Use Cases</w:t>
        </w:r>
        <w:r w:rsidR="0003391F">
          <w:rPr>
            <w:noProof/>
            <w:webHidden/>
          </w:rPr>
          <w:tab/>
        </w:r>
        <w:r w:rsidR="0003391F">
          <w:rPr>
            <w:noProof/>
            <w:webHidden/>
          </w:rPr>
          <w:fldChar w:fldCharType="begin"/>
        </w:r>
        <w:r w:rsidR="0003391F">
          <w:rPr>
            <w:noProof/>
            <w:webHidden/>
          </w:rPr>
          <w:instrText xml:space="preserve"> PAGEREF _Toc423346532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4C8FC07B"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33" w:history="1">
        <w:r w:rsidR="0003391F" w:rsidRPr="008542F1">
          <w:rPr>
            <w:rStyle w:val="Hyperlink"/>
            <w:noProof/>
            <w:lang w:bidi="en-US"/>
          </w:rPr>
          <w:t>3.1.1.</w:t>
        </w:r>
        <w:r w:rsidR="0003391F">
          <w:rPr>
            <w:rFonts w:eastAsiaTheme="minorEastAsia" w:cstheme="minorBidi"/>
            <w:i w:val="0"/>
            <w:noProof/>
            <w:sz w:val="22"/>
            <w:szCs w:val="22"/>
          </w:rPr>
          <w:tab/>
        </w:r>
        <w:r w:rsidR="0003391F" w:rsidRPr="008542F1">
          <w:rPr>
            <w:rStyle w:val="Hyperlink"/>
            <w:noProof/>
            <w:lang w:bidi="en-US"/>
          </w:rPr>
          <w:t>View adverse drug events</w:t>
        </w:r>
        <w:r w:rsidR="0003391F">
          <w:rPr>
            <w:noProof/>
            <w:webHidden/>
          </w:rPr>
          <w:tab/>
        </w:r>
        <w:r w:rsidR="0003391F">
          <w:rPr>
            <w:noProof/>
            <w:webHidden/>
          </w:rPr>
          <w:fldChar w:fldCharType="begin"/>
        </w:r>
        <w:r w:rsidR="0003391F">
          <w:rPr>
            <w:noProof/>
            <w:webHidden/>
          </w:rPr>
          <w:instrText xml:space="preserve"> PAGEREF _Toc423346533 \h </w:instrText>
        </w:r>
        <w:r w:rsidR="0003391F">
          <w:rPr>
            <w:noProof/>
            <w:webHidden/>
          </w:rPr>
        </w:r>
        <w:r w:rsidR="0003391F">
          <w:rPr>
            <w:noProof/>
            <w:webHidden/>
          </w:rPr>
          <w:fldChar w:fldCharType="separate"/>
        </w:r>
        <w:r w:rsidR="0003391F">
          <w:rPr>
            <w:noProof/>
            <w:webHidden/>
          </w:rPr>
          <w:t>2</w:t>
        </w:r>
        <w:r w:rsidR="0003391F">
          <w:rPr>
            <w:noProof/>
            <w:webHidden/>
          </w:rPr>
          <w:fldChar w:fldCharType="end"/>
        </w:r>
      </w:hyperlink>
    </w:p>
    <w:p w14:paraId="41D81A35"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34" w:history="1">
        <w:r w:rsidR="0003391F" w:rsidRPr="008542F1">
          <w:rPr>
            <w:rStyle w:val="Hyperlink"/>
            <w:noProof/>
            <w:lang w:bidi="en-US"/>
          </w:rPr>
          <w:t>3.1.2.</w:t>
        </w:r>
        <w:r w:rsidR="0003391F">
          <w:rPr>
            <w:rFonts w:eastAsiaTheme="minorEastAsia" w:cstheme="minorBidi"/>
            <w:i w:val="0"/>
            <w:noProof/>
            <w:sz w:val="22"/>
            <w:szCs w:val="22"/>
          </w:rPr>
          <w:tab/>
        </w:r>
        <w:r w:rsidR="0003391F" w:rsidRPr="008542F1">
          <w:rPr>
            <w:rStyle w:val="Hyperlink"/>
            <w:noProof/>
            <w:lang w:bidi="en-US"/>
          </w:rPr>
          <w:t>Find drug by use</w:t>
        </w:r>
        <w:r w:rsidR="0003391F">
          <w:rPr>
            <w:noProof/>
            <w:webHidden/>
          </w:rPr>
          <w:tab/>
        </w:r>
        <w:r w:rsidR="0003391F">
          <w:rPr>
            <w:noProof/>
            <w:webHidden/>
          </w:rPr>
          <w:fldChar w:fldCharType="begin"/>
        </w:r>
        <w:r w:rsidR="0003391F">
          <w:rPr>
            <w:noProof/>
            <w:webHidden/>
          </w:rPr>
          <w:instrText xml:space="preserve"> PAGEREF _Toc423346534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1A722FD5"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35" w:history="1">
        <w:r w:rsidR="0003391F" w:rsidRPr="008542F1">
          <w:rPr>
            <w:rStyle w:val="Hyperlink"/>
            <w:noProof/>
            <w:lang w:bidi="en-US"/>
          </w:rPr>
          <w:t>3.2.</w:t>
        </w:r>
        <w:r w:rsidR="0003391F">
          <w:rPr>
            <w:rFonts w:eastAsiaTheme="minorEastAsia" w:cstheme="minorBidi"/>
            <w:iCs w:val="0"/>
            <w:noProof/>
            <w:sz w:val="22"/>
            <w:szCs w:val="22"/>
          </w:rPr>
          <w:tab/>
        </w:r>
        <w:r w:rsidR="0003391F" w:rsidRPr="008542F1">
          <w:rPr>
            <w:rStyle w:val="Hyperlink"/>
            <w:noProof/>
            <w:lang w:bidi="en-US"/>
          </w:rPr>
          <w:t>Medical Professional Use Cases</w:t>
        </w:r>
        <w:r w:rsidR="0003391F">
          <w:rPr>
            <w:noProof/>
            <w:webHidden/>
          </w:rPr>
          <w:tab/>
        </w:r>
        <w:r w:rsidR="0003391F">
          <w:rPr>
            <w:noProof/>
            <w:webHidden/>
          </w:rPr>
          <w:fldChar w:fldCharType="begin"/>
        </w:r>
        <w:r w:rsidR="0003391F">
          <w:rPr>
            <w:noProof/>
            <w:webHidden/>
          </w:rPr>
          <w:instrText xml:space="preserve"> PAGEREF _Toc423346535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29A1CA48"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36" w:history="1">
        <w:r w:rsidR="0003391F" w:rsidRPr="008542F1">
          <w:rPr>
            <w:rStyle w:val="Hyperlink"/>
            <w:noProof/>
            <w:lang w:bidi="en-US"/>
          </w:rPr>
          <w:t>3.2.1.</w:t>
        </w:r>
        <w:r w:rsidR="0003391F">
          <w:rPr>
            <w:rFonts w:eastAsiaTheme="minorEastAsia" w:cstheme="minorBidi"/>
            <w:i w:val="0"/>
            <w:noProof/>
            <w:sz w:val="22"/>
            <w:szCs w:val="22"/>
          </w:rPr>
          <w:tab/>
        </w:r>
        <w:r w:rsidR="0003391F" w:rsidRPr="008542F1">
          <w:rPr>
            <w:rStyle w:val="Hyperlink"/>
            <w:noProof/>
            <w:lang w:bidi="en-US"/>
          </w:rPr>
          <w:t>Look up routes of administration</w:t>
        </w:r>
        <w:r w:rsidR="0003391F">
          <w:rPr>
            <w:noProof/>
            <w:webHidden/>
          </w:rPr>
          <w:tab/>
        </w:r>
        <w:r w:rsidR="0003391F">
          <w:rPr>
            <w:noProof/>
            <w:webHidden/>
          </w:rPr>
          <w:fldChar w:fldCharType="begin"/>
        </w:r>
        <w:r w:rsidR="0003391F">
          <w:rPr>
            <w:noProof/>
            <w:webHidden/>
          </w:rPr>
          <w:instrText xml:space="preserve"> PAGEREF _Toc423346536 \h </w:instrText>
        </w:r>
        <w:r w:rsidR="0003391F">
          <w:rPr>
            <w:noProof/>
            <w:webHidden/>
          </w:rPr>
        </w:r>
        <w:r w:rsidR="0003391F">
          <w:rPr>
            <w:noProof/>
            <w:webHidden/>
          </w:rPr>
          <w:fldChar w:fldCharType="separate"/>
        </w:r>
        <w:r w:rsidR="0003391F">
          <w:rPr>
            <w:noProof/>
            <w:webHidden/>
          </w:rPr>
          <w:t>3</w:t>
        </w:r>
        <w:r w:rsidR="0003391F">
          <w:rPr>
            <w:noProof/>
            <w:webHidden/>
          </w:rPr>
          <w:fldChar w:fldCharType="end"/>
        </w:r>
      </w:hyperlink>
    </w:p>
    <w:p w14:paraId="3EDA0612"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37" w:history="1">
        <w:r w:rsidR="0003391F" w:rsidRPr="008542F1">
          <w:rPr>
            <w:rStyle w:val="Hyperlink"/>
            <w:noProof/>
            <w:lang w:bidi="en-US"/>
          </w:rPr>
          <w:t>3.2.2.</w:t>
        </w:r>
        <w:r w:rsidR="0003391F">
          <w:rPr>
            <w:rFonts w:eastAsiaTheme="minorEastAsia" w:cstheme="minorBidi"/>
            <w:i w:val="0"/>
            <w:noProof/>
            <w:sz w:val="22"/>
            <w:szCs w:val="22"/>
          </w:rPr>
          <w:tab/>
        </w:r>
        <w:r w:rsidR="0003391F" w:rsidRPr="008542F1">
          <w:rPr>
            <w:rStyle w:val="Hyperlink"/>
            <w:noProof/>
            <w:lang w:bidi="en-US"/>
          </w:rPr>
          <w:t>Look up drugs for a particular route of administration</w:t>
        </w:r>
        <w:r w:rsidR="0003391F">
          <w:rPr>
            <w:noProof/>
            <w:webHidden/>
          </w:rPr>
          <w:tab/>
        </w:r>
        <w:r w:rsidR="0003391F">
          <w:rPr>
            <w:noProof/>
            <w:webHidden/>
          </w:rPr>
          <w:fldChar w:fldCharType="begin"/>
        </w:r>
        <w:r w:rsidR="0003391F">
          <w:rPr>
            <w:noProof/>
            <w:webHidden/>
          </w:rPr>
          <w:instrText xml:space="preserve"> PAGEREF _Toc423346537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4D27B92E"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38" w:history="1">
        <w:r w:rsidR="0003391F" w:rsidRPr="008542F1">
          <w:rPr>
            <w:rStyle w:val="Hyperlink"/>
            <w:noProof/>
            <w:lang w:bidi="en-US"/>
          </w:rPr>
          <w:t>3.3.</w:t>
        </w:r>
        <w:r w:rsidR="0003391F">
          <w:rPr>
            <w:rFonts w:eastAsiaTheme="minorEastAsia" w:cstheme="minorBidi"/>
            <w:iCs w:val="0"/>
            <w:noProof/>
            <w:sz w:val="22"/>
            <w:szCs w:val="22"/>
          </w:rPr>
          <w:tab/>
        </w:r>
        <w:r w:rsidR="0003391F" w:rsidRPr="008542F1">
          <w:rPr>
            <w:rStyle w:val="Hyperlink"/>
            <w:noProof/>
            <w:lang w:bidi="en-US"/>
          </w:rPr>
          <w:t>Saved Search Use Cases</w:t>
        </w:r>
        <w:r w:rsidR="0003391F">
          <w:rPr>
            <w:noProof/>
            <w:webHidden/>
          </w:rPr>
          <w:tab/>
        </w:r>
        <w:r w:rsidR="0003391F">
          <w:rPr>
            <w:noProof/>
            <w:webHidden/>
          </w:rPr>
          <w:fldChar w:fldCharType="begin"/>
        </w:r>
        <w:r w:rsidR="0003391F">
          <w:rPr>
            <w:noProof/>
            <w:webHidden/>
          </w:rPr>
          <w:instrText xml:space="preserve"> PAGEREF _Toc423346538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07F7EEFC"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39" w:history="1">
        <w:r w:rsidR="0003391F" w:rsidRPr="008542F1">
          <w:rPr>
            <w:rStyle w:val="Hyperlink"/>
            <w:noProof/>
            <w:lang w:bidi="en-US"/>
          </w:rPr>
          <w:t>3.3.1.</w:t>
        </w:r>
        <w:r w:rsidR="0003391F">
          <w:rPr>
            <w:rFonts w:eastAsiaTheme="minorEastAsia" w:cstheme="minorBidi"/>
            <w:i w:val="0"/>
            <w:noProof/>
            <w:sz w:val="22"/>
            <w:szCs w:val="22"/>
          </w:rPr>
          <w:tab/>
        </w:r>
        <w:r w:rsidR="0003391F" w:rsidRPr="008542F1">
          <w:rPr>
            <w:rStyle w:val="Hyperlink"/>
            <w:noProof/>
            <w:lang w:bidi="en-US"/>
          </w:rPr>
          <w:t>Save searches</w:t>
        </w:r>
        <w:r w:rsidR="0003391F">
          <w:rPr>
            <w:noProof/>
            <w:webHidden/>
          </w:rPr>
          <w:tab/>
        </w:r>
        <w:r w:rsidR="0003391F">
          <w:rPr>
            <w:noProof/>
            <w:webHidden/>
          </w:rPr>
          <w:fldChar w:fldCharType="begin"/>
        </w:r>
        <w:r w:rsidR="0003391F">
          <w:rPr>
            <w:noProof/>
            <w:webHidden/>
          </w:rPr>
          <w:instrText xml:space="preserve"> PAGEREF _Toc423346539 \h </w:instrText>
        </w:r>
        <w:r w:rsidR="0003391F">
          <w:rPr>
            <w:noProof/>
            <w:webHidden/>
          </w:rPr>
        </w:r>
        <w:r w:rsidR="0003391F">
          <w:rPr>
            <w:noProof/>
            <w:webHidden/>
          </w:rPr>
          <w:fldChar w:fldCharType="separate"/>
        </w:r>
        <w:r w:rsidR="0003391F">
          <w:rPr>
            <w:noProof/>
            <w:webHidden/>
          </w:rPr>
          <w:t>4</w:t>
        </w:r>
        <w:r w:rsidR="0003391F">
          <w:rPr>
            <w:noProof/>
            <w:webHidden/>
          </w:rPr>
          <w:fldChar w:fldCharType="end"/>
        </w:r>
      </w:hyperlink>
    </w:p>
    <w:p w14:paraId="4D97E1C8"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40" w:history="1">
        <w:r w:rsidR="0003391F" w:rsidRPr="008542F1">
          <w:rPr>
            <w:rStyle w:val="Hyperlink"/>
            <w:noProof/>
            <w:lang w:bidi="en-US"/>
          </w:rPr>
          <w:t>3.3.2.</w:t>
        </w:r>
        <w:r w:rsidR="0003391F">
          <w:rPr>
            <w:rFonts w:eastAsiaTheme="minorEastAsia" w:cstheme="minorBidi"/>
            <w:i w:val="0"/>
            <w:noProof/>
            <w:sz w:val="22"/>
            <w:szCs w:val="22"/>
          </w:rPr>
          <w:tab/>
        </w:r>
        <w:r w:rsidR="0003391F" w:rsidRPr="008542F1">
          <w:rPr>
            <w:rStyle w:val="Hyperlink"/>
            <w:noProof/>
            <w:lang w:bidi="en-US"/>
          </w:rPr>
          <w:t>Repeat searches</w:t>
        </w:r>
        <w:r w:rsidR="0003391F">
          <w:rPr>
            <w:noProof/>
            <w:webHidden/>
          </w:rPr>
          <w:tab/>
        </w:r>
        <w:r w:rsidR="0003391F">
          <w:rPr>
            <w:noProof/>
            <w:webHidden/>
          </w:rPr>
          <w:fldChar w:fldCharType="begin"/>
        </w:r>
        <w:r w:rsidR="0003391F">
          <w:rPr>
            <w:noProof/>
            <w:webHidden/>
          </w:rPr>
          <w:instrText xml:space="preserve"> PAGEREF _Toc423346540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56BDA440"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41" w:history="1">
        <w:r w:rsidR="0003391F" w:rsidRPr="008542F1">
          <w:rPr>
            <w:rStyle w:val="Hyperlink"/>
            <w:noProof/>
            <w:lang w:bidi="en-US"/>
          </w:rPr>
          <w:t>3.3.3.</w:t>
        </w:r>
        <w:r w:rsidR="0003391F">
          <w:rPr>
            <w:rFonts w:eastAsiaTheme="minorEastAsia" w:cstheme="minorBidi"/>
            <w:i w:val="0"/>
            <w:noProof/>
            <w:sz w:val="22"/>
            <w:szCs w:val="22"/>
          </w:rPr>
          <w:tab/>
        </w:r>
        <w:r w:rsidR="0003391F" w:rsidRPr="008542F1">
          <w:rPr>
            <w:rStyle w:val="Hyperlink"/>
            <w:noProof/>
            <w:lang w:bidi="en-US"/>
          </w:rPr>
          <w:t>Copy and edit searches</w:t>
        </w:r>
        <w:r w:rsidR="0003391F">
          <w:rPr>
            <w:noProof/>
            <w:webHidden/>
          </w:rPr>
          <w:tab/>
        </w:r>
        <w:r w:rsidR="0003391F">
          <w:rPr>
            <w:noProof/>
            <w:webHidden/>
          </w:rPr>
          <w:fldChar w:fldCharType="begin"/>
        </w:r>
        <w:r w:rsidR="0003391F">
          <w:rPr>
            <w:noProof/>
            <w:webHidden/>
          </w:rPr>
          <w:instrText xml:space="preserve"> PAGEREF _Toc423346541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445308FC"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42" w:history="1">
        <w:r w:rsidR="0003391F" w:rsidRPr="008542F1">
          <w:rPr>
            <w:rStyle w:val="Hyperlink"/>
            <w:noProof/>
            <w:lang w:bidi="en-US"/>
          </w:rPr>
          <w:t>3.3.4.</w:t>
        </w:r>
        <w:r w:rsidR="0003391F">
          <w:rPr>
            <w:rFonts w:eastAsiaTheme="minorEastAsia" w:cstheme="minorBidi"/>
            <w:i w:val="0"/>
            <w:noProof/>
            <w:sz w:val="22"/>
            <w:szCs w:val="22"/>
          </w:rPr>
          <w:tab/>
        </w:r>
        <w:r w:rsidR="0003391F" w:rsidRPr="008542F1">
          <w:rPr>
            <w:rStyle w:val="Hyperlink"/>
            <w:noProof/>
            <w:lang w:bidi="en-US"/>
          </w:rPr>
          <w:t>Delete searches</w:t>
        </w:r>
        <w:r w:rsidR="0003391F">
          <w:rPr>
            <w:noProof/>
            <w:webHidden/>
          </w:rPr>
          <w:tab/>
        </w:r>
        <w:r w:rsidR="0003391F">
          <w:rPr>
            <w:noProof/>
            <w:webHidden/>
          </w:rPr>
          <w:fldChar w:fldCharType="begin"/>
        </w:r>
        <w:r w:rsidR="0003391F">
          <w:rPr>
            <w:noProof/>
            <w:webHidden/>
          </w:rPr>
          <w:instrText xml:space="preserve"> PAGEREF _Toc423346542 \h </w:instrText>
        </w:r>
        <w:r w:rsidR="0003391F">
          <w:rPr>
            <w:noProof/>
            <w:webHidden/>
          </w:rPr>
        </w:r>
        <w:r w:rsidR="0003391F">
          <w:rPr>
            <w:noProof/>
            <w:webHidden/>
          </w:rPr>
          <w:fldChar w:fldCharType="separate"/>
        </w:r>
        <w:r w:rsidR="0003391F">
          <w:rPr>
            <w:noProof/>
            <w:webHidden/>
          </w:rPr>
          <w:t>5</w:t>
        </w:r>
        <w:r w:rsidR="0003391F">
          <w:rPr>
            <w:noProof/>
            <w:webHidden/>
          </w:rPr>
          <w:fldChar w:fldCharType="end"/>
        </w:r>
      </w:hyperlink>
    </w:p>
    <w:p w14:paraId="408C8E4D" w14:textId="77777777" w:rsidR="0003391F" w:rsidRDefault="001B3E2D">
      <w:pPr>
        <w:pStyle w:val="TOC1"/>
        <w:tabs>
          <w:tab w:val="left" w:pos="446"/>
          <w:tab w:val="right" w:leader="dot" w:pos="9350"/>
        </w:tabs>
        <w:rPr>
          <w:rFonts w:eastAsiaTheme="minorEastAsia" w:cstheme="minorBidi"/>
          <w:b w:val="0"/>
          <w:bCs w:val="0"/>
          <w:noProof/>
          <w:sz w:val="22"/>
          <w:szCs w:val="22"/>
        </w:rPr>
      </w:pPr>
      <w:hyperlink w:anchor="_Toc423346543" w:history="1">
        <w:r w:rsidR="0003391F" w:rsidRPr="008542F1">
          <w:rPr>
            <w:rStyle w:val="Hyperlink"/>
            <w:noProof/>
            <w:lang w:bidi="en-US"/>
          </w:rPr>
          <w:t>4.</w:t>
        </w:r>
        <w:r w:rsidR="0003391F">
          <w:rPr>
            <w:rFonts w:eastAsiaTheme="minorEastAsia" w:cstheme="minorBidi"/>
            <w:b w:val="0"/>
            <w:bCs w:val="0"/>
            <w:noProof/>
            <w:sz w:val="22"/>
            <w:szCs w:val="22"/>
          </w:rPr>
          <w:tab/>
        </w:r>
        <w:r w:rsidR="0003391F" w:rsidRPr="008542F1">
          <w:rPr>
            <w:rStyle w:val="Hyperlink"/>
            <w:noProof/>
            <w:lang w:bidi="en-US"/>
          </w:rPr>
          <w:t>Requirements</w:t>
        </w:r>
        <w:r w:rsidR="0003391F">
          <w:rPr>
            <w:noProof/>
            <w:webHidden/>
          </w:rPr>
          <w:tab/>
        </w:r>
        <w:r w:rsidR="0003391F">
          <w:rPr>
            <w:noProof/>
            <w:webHidden/>
          </w:rPr>
          <w:fldChar w:fldCharType="begin"/>
        </w:r>
        <w:r w:rsidR="0003391F">
          <w:rPr>
            <w:noProof/>
            <w:webHidden/>
          </w:rPr>
          <w:instrText xml:space="preserve"> PAGEREF _Toc423346543 \h </w:instrText>
        </w:r>
        <w:r w:rsidR="0003391F">
          <w:rPr>
            <w:noProof/>
            <w:webHidden/>
          </w:rPr>
        </w:r>
        <w:r w:rsidR="0003391F">
          <w:rPr>
            <w:noProof/>
            <w:webHidden/>
          </w:rPr>
          <w:fldChar w:fldCharType="separate"/>
        </w:r>
        <w:r w:rsidR="0003391F">
          <w:rPr>
            <w:noProof/>
            <w:webHidden/>
          </w:rPr>
          <w:t>6</w:t>
        </w:r>
        <w:r w:rsidR="0003391F">
          <w:rPr>
            <w:noProof/>
            <w:webHidden/>
          </w:rPr>
          <w:fldChar w:fldCharType="end"/>
        </w:r>
      </w:hyperlink>
    </w:p>
    <w:p w14:paraId="6B3C093F"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44" w:history="1">
        <w:r w:rsidR="0003391F" w:rsidRPr="008542F1">
          <w:rPr>
            <w:rStyle w:val="Hyperlink"/>
            <w:noProof/>
            <w:lang w:bidi="en-US"/>
          </w:rPr>
          <w:t>4.1.</w:t>
        </w:r>
        <w:r w:rsidR="0003391F">
          <w:rPr>
            <w:rFonts w:eastAsiaTheme="minorEastAsia" w:cstheme="minorBidi"/>
            <w:iCs w:val="0"/>
            <w:noProof/>
            <w:sz w:val="22"/>
            <w:szCs w:val="22"/>
          </w:rPr>
          <w:tab/>
        </w:r>
        <w:r w:rsidR="0003391F" w:rsidRPr="008542F1">
          <w:rPr>
            <w:rStyle w:val="Hyperlink"/>
            <w:noProof/>
            <w:lang w:bidi="en-US"/>
          </w:rPr>
          <w:t>User Requirements</w:t>
        </w:r>
        <w:r w:rsidR="0003391F">
          <w:rPr>
            <w:noProof/>
            <w:webHidden/>
          </w:rPr>
          <w:tab/>
        </w:r>
        <w:r w:rsidR="0003391F">
          <w:rPr>
            <w:noProof/>
            <w:webHidden/>
          </w:rPr>
          <w:fldChar w:fldCharType="begin"/>
        </w:r>
        <w:r w:rsidR="0003391F">
          <w:rPr>
            <w:noProof/>
            <w:webHidden/>
          </w:rPr>
          <w:instrText xml:space="preserve"> PAGEREF _Toc423346544 \h </w:instrText>
        </w:r>
        <w:r w:rsidR="0003391F">
          <w:rPr>
            <w:noProof/>
            <w:webHidden/>
          </w:rPr>
        </w:r>
        <w:r w:rsidR="0003391F">
          <w:rPr>
            <w:noProof/>
            <w:webHidden/>
          </w:rPr>
          <w:fldChar w:fldCharType="separate"/>
        </w:r>
        <w:r w:rsidR="0003391F">
          <w:rPr>
            <w:noProof/>
            <w:webHidden/>
          </w:rPr>
          <w:t>6</w:t>
        </w:r>
        <w:r w:rsidR="0003391F">
          <w:rPr>
            <w:noProof/>
            <w:webHidden/>
          </w:rPr>
          <w:fldChar w:fldCharType="end"/>
        </w:r>
      </w:hyperlink>
    </w:p>
    <w:p w14:paraId="793B9797"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45" w:history="1">
        <w:r w:rsidR="0003391F" w:rsidRPr="008542F1">
          <w:rPr>
            <w:rStyle w:val="Hyperlink"/>
            <w:noProof/>
            <w:lang w:bidi="en-US"/>
          </w:rPr>
          <w:t>4.2.</w:t>
        </w:r>
        <w:r w:rsidR="0003391F">
          <w:rPr>
            <w:rFonts w:eastAsiaTheme="minorEastAsia" w:cstheme="minorBidi"/>
            <w:iCs w:val="0"/>
            <w:noProof/>
            <w:sz w:val="22"/>
            <w:szCs w:val="22"/>
          </w:rPr>
          <w:tab/>
        </w:r>
        <w:r w:rsidR="0003391F" w:rsidRPr="008542F1">
          <w:rPr>
            <w:rStyle w:val="Hyperlink"/>
            <w:noProof/>
            <w:lang w:bidi="en-US"/>
          </w:rPr>
          <w:t>Web Interface</w:t>
        </w:r>
        <w:r w:rsidR="0003391F">
          <w:rPr>
            <w:noProof/>
            <w:webHidden/>
          </w:rPr>
          <w:tab/>
        </w:r>
        <w:r w:rsidR="0003391F">
          <w:rPr>
            <w:noProof/>
            <w:webHidden/>
          </w:rPr>
          <w:fldChar w:fldCharType="begin"/>
        </w:r>
        <w:r w:rsidR="0003391F">
          <w:rPr>
            <w:noProof/>
            <w:webHidden/>
          </w:rPr>
          <w:instrText xml:space="preserve"> PAGEREF _Toc423346545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7E3376A9"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46" w:history="1">
        <w:r w:rsidR="0003391F" w:rsidRPr="008542F1">
          <w:rPr>
            <w:rStyle w:val="Hyperlink"/>
            <w:noProof/>
            <w:lang w:bidi="en-US"/>
          </w:rPr>
          <w:t>4.2.1.</w:t>
        </w:r>
        <w:r w:rsidR="0003391F">
          <w:rPr>
            <w:rFonts w:eastAsiaTheme="minorEastAsia" w:cstheme="minorBidi"/>
            <w:i w:val="0"/>
            <w:noProof/>
            <w:sz w:val="22"/>
            <w:szCs w:val="22"/>
          </w:rPr>
          <w:tab/>
        </w:r>
        <w:r w:rsidR="0003391F" w:rsidRPr="008542F1">
          <w:rPr>
            <w:rStyle w:val="Hyperlink"/>
            <w:noProof/>
            <w:lang w:bidi="en-US"/>
          </w:rPr>
          <w:t>Consumer page</w:t>
        </w:r>
        <w:r w:rsidR="0003391F">
          <w:rPr>
            <w:noProof/>
            <w:webHidden/>
          </w:rPr>
          <w:tab/>
        </w:r>
        <w:r w:rsidR="0003391F">
          <w:rPr>
            <w:noProof/>
            <w:webHidden/>
          </w:rPr>
          <w:fldChar w:fldCharType="begin"/>
        </w:r>
        <w:r w:rsidR="0003391F">
          <w:rPr>
            <w:noProof/>
            <w:webHidden/>
          </w:rPr>
          <w:instrText xml:space="preserve"> PAGEREF _Toc423346546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175C2683"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47" w:history="1">
        <w:r w:rsidR="0003391F" w:rsidRPr="008542F1">
          <w:rPr>
            <w:rStyle w:val="Hyperlink"/>
            <w:noProof/>
            <w:lang w:bidi="en-US"/>
          </w:rPr>
          <w:t>4.2.2.</w:t>
        </w:r>
        <w:r w:rsidR="0003391F">
          <w:rPr>
            <w:rFonts w:eastAsiaTheme="minorEastAsia" w:cstheme="minorBidi"/>
            <w:i w:val="0"/>
            <w:noProof/>
            <w:sz w:val="22"/>
            <w:szCs w:val="22"/>
          </w:rPr>
          <w:tab/>
        </w:r>
        <w:r w:rsidR="0003391F" w:rsidRPr="008542F1">
          <w:rPr>
            <w:rStyle w:val="Hyperlink"/>
            <w:noProof/>
            <w:lang w:bidi="en-US"/>
          </w:rPr>
          <w:t>Medical professional page</w:t>
        </w:r>
        <w:r w:rsidR="0003391F">
          <w:rPr>
            <w:noProof/>
            <w:webHidden/>
          </w:rPr>
          <w:tab/>
        </w:r>
        <w:r w:rsidR="0003391F">
          <w:rPr>
            <w:noProof/>
            <w:webHidden/>
          </w:rPr>
          <w:fldChar w:fldCharType="begin"/>
        </w:r>
        <w:r w:rsidR="0003391F">
          <w:rPr>
            <w:noProof/>
            <w:webHidden/>
          </w:rPr>
          <w:instrText xml:space="preserve"> PAGEREF _Toc423346547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453E1F78" w14:textId="77777777" w:rsidR="0003391F" w:rsidRDefault="001B3E2D">
      <w:pPr>
        <w:pStyle w:val="TOC2"/>
        <w:tabs>
          <w:tab w:val="left" w:pos="880"/>
          <w:tab w:val="right" w:leader="dot" w:pos="9350"/>
        </w:tabs>
        <w:rPr>
          <w:rFonts w:eastAsiaTheme="minorEastAsia" w:cstheme="minorBidi"/>
          <w:iCs w:val="0"/>
          <w:noProof/>
          <w:sz w:val="22"/>
          <w:szCs w:val="22"/>
        </w:rPr>
      </w:pPr>
      <w:hyperlink w:anchor="_Toc423346548" w:history="1">
        <w:r w:rsidR="0003391F" w:rsidRPr="008542F1">
          <w:rPr>
            <w:rStyle w:val="Hyperlink"/>
            <w:noProof/>
            <w:lang w:bidi="en-US"/>
          </w:rPr>
          <w:t>4.3.</w:t>
        </w:r>
        <w:r w:rsidR="0003391F">
          <w:rPr>
            <w:rFonts w:eastAsiaTheme="minorEastAsia" w:cstheme="minorBidi"/>
            <w:iCs w:val="0"/>
            <w:noProof/>
            <w:sz w:val="22"/>
            <w:szCs w:val="22"/>
          </w:rPr>
          <w:tab/>
        </w:r>
        <w:r w:rsidR="0003391F" w:rsidRPr="008542F1">
          <w:rPr>
            <w:rStyle w:val="Hyperlink"/>
            <w:noProof/>
            <w:lang w:bidi="en-US"/>
          </w:rPr>
          <w:t>Server Backend</w:t>
        </w:r>
        <w:r w:rsidR="0003391F">
          <w:rPr>
            <w:noProof/>
            <w:webHidden/>
          </w:rPr>
          <w:tab/>
        </w:r>
        <w:r w:rsidR="0003391F">
          <w:rPr>
            <w:noProof/>
            <w:webHidden/>
          </w:rPr>
          <w:fldChar w:fldCharType="begin"/>
        </w:r>
        <w:r w:rsidR="0003391F">
          <w:rPr>
            <w:noProof/>
            <w:webHidden/>
          </w:rPr>
          <w:instrText xml:space="preserve"> PAGEREF _Toc423346548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7B4A1B0D"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49" w:history="1">
        <w:r w:rsidR="0003391F" w:rsidRPr="008542F1">
          <w:rPr>
            <w:rStyle w:val="Hyperlink"/>
            <w:noProof/>
            <w:lang w:bidi="en-US"/>
          </w:rPr>
          <w:t>4.3.1.</w:t>
        </w:r>
        <w:r w:rsidR="0003391F">
          <w:rPr>
            <w:rFonts w:eastAsiaTheme="minorEastAsia" w:cstheme="minorBidi"/>
            <w:i w:val="0"/>
            <w:noProof/>
            <w:sz w:val="22"/>
            <w:szCs w:val="22"/>
          </w:rPr>
          <w:tab/>
        </w:r>
        <w:r w:rsidR="0003391F" w:rsidRPr="008542F1">
          <w:rPr>
            <w:rStyle w:val="Hyperlink"/>
            <w:noProof/>
            <w:lang w:bidi="en-US"/>
          </w:rPr>
          <w:t>Data Model</w:t>
        </w:r>
        <w:r w:rsidR="0003391F">
          <w:rPr>
            <w:noProof/>
            <w:webHidden/>
          </w:rPr>
          <w:tab/>
        </w:r>
        <w:r w:rsidR="0003391F">
          <w:rPr>
            <w:noProof/>
            <w:webHidden/>
          </w:rPr>
          <w:fldChar w:fldCharType="begin"/>
        </w:r>
        <w:r w:rsidR="0003391F">
          <w:rPr>
            <w:noProof/>
            <w:webHidden/>
          </w:rPr>
          <w:instrText xml:space="preserve"> PAGEREF _Toc423346549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64FCC778" w14:textId="77777777" w:rsidR="0003391F" w:rsidRDefault="001B3E2D">
      <w:pPr>
        <w:pStyle w:val="TOC3"/>
        <w:tabs>
          <w:tab w:val="left" w:pos="1320"/>
          <w:tab w:val="right" w:leader="dot" w:pos="9350"/>
        </w:tabs>
        <w:rPr>
          <w:rFonts w:eastAsiaTheme="minorEastAsia" w:cstheme="minorBidi"/>
          <w:i w:val="0"/>
          <w:noProof/>
          <w:sz w:val="22"/>
          <w:szCs w:val="22"/>
        </w:rPr>
      </w:pPr>
      <w:hyperlink w:anchor="_Toc423346550" w:history="1">
        <w:r w:rsidR="0003391F" w:rsidRPr="008542F1">
          <w:rPr>
            <w:rStyle w:val="Hyperlink"/>
            <w:noProof/>
            <w:lang w:bidi="en-US"/>
          </w:rPr>
          <w:t>4.3.2.</w:t>
        </w:r>
        <w:r w:rsidR="0003391F">
          <w:rPr>
            <w:rFonts w:eastAsiaTheme="minorEastAsia" w:cstheme="minorBidi"/>
            <w:i w:val="0"/>
            <w:noProof/>
            <w:sz w:val="22"/>
            <w:szCs w:val="22"/>
          </w:rPr>
          <w:tab/>
        </w:r>
        <w:r w:rsidR="0003391F" w:rsidRPr="008542F1">
          <w:rPr>
            <w:rStyle w:val="Hyperlink"/>
            <w:noProof/>
            <w:lang w:bidi="en-US"/>
          </w:rPr>
          <w:t>REST API</w:t>
        </w:r>
        <w:r w:rsidR="0003391F">
          <w:rPr>
            <w:noProof/>
            <w:webHidden/>
          </w:rPr>
          <w:tab/>
        </w:r>
        <w:r w:rsidR="0003391F">
          <w:rPr>
            <w:noProof/>
            <w:webHidden/>
          </w:rPr>
          <w:fldChar w:fldCharType="begin"/>
        </w:r>
        <w:r w:rsidR="0003391F">
          <w:rPr>
            <w:noProof/>
            <w:webHidden/>
          </w:rPr>
          <w:instrText xml:space="preserve"> PAGEREF _Toc423346550 \h </w:instrText>
        </w:r>
        <w:r w:rsidR="0003391F">
          <w:rPr>
            <w:noProof/>
            <w:webHidden/>
          </w:rPr>
        </w:r>
        <w:r w:rsidR="0003391F">
          <w:rPr>
            <w:noProof/>
            <w:webHidden/>
          </w:rPr>
          <w:fldChar w:fldCharType="separate"/>
        </w:r>
        <w:r w:rsidR="0003391F">
          <w:rPr>
            <w:noProof/>
            <w:webHidden/>
          </w:rPr>
          <w:t>7</w:t>
        </w:r>
        <w:r w:rsidR="0003391F">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523"/>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616A2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616A2C" w:rsidRPr="00FE33BC" w:rsidRDefault="00616A2C" w:rsidP="00616A2C">
            <w:pPr>
              <w:rPr>
                <w:sz w:val="20"/>
              </w:rPr>
            </w:pPr>
            <w:r w:rsidRPr="00FE33BC">
              <w:rPr>
                <w:sz w:val="20"/>
              </w:rPr>
              <w:t>1.0/1.0</w:t>
            </w:r>
          </w:p>
        </w:tc>
        <w:tc>
          <w:tcPr>
            <w:tcW w:w="1210" w:type="dxa"/>
          </w:tcPr>
          <w:p w14:paraId="58AFD7F5" w14:textId="77777777" w:rsidR="00616A2C" w:rsidRPr="00FE33BC" w:rsidRDefault="00616A2C" w:rsidP="00616A2C">
            <w:pPr>
              <w:rPr>
                <w:sz w:val="20"/>
              </w:rPr>
            </w:pPr>
            <w:r w:rsidRPr="00FE33BC">
              <w:rPr>
                <w:sz w:val="20"/>
              </w:rPr>
              <w:t>06/22/2015</w:t>
            </w:r>
          </w:p>
        </w:tc>
        <w:tc>
          <w:tcPr>
            <w:tcW w:w="3150" w:type="dxa"/>
          </w:tcPr>
          <w:p w14:paraId="6CFCC1DF" w14:textId="77777777" w:rsidR="00616A2C" w:rsidRPr="00FE33BC" w:rsidRDefault="00616A2C" w:rsidP="00616A2C">
            <w:pPr>
              <w:rPr>
                <w:sz w:val="20"/>
              </w:rPr>
            </w:pPr>
            <w:r w:rsidRPr="00FE33BC">
              <w:rPr>
                <w:sz w:val="20"/>
              </w:rPr>
              <w:t>Initial Version</w:t>
            </w:r>
          </w:p>
        </w:tc>
        <w:tc>
          <w:tcPr>
            <w:tcW w:w="1228" w:type="dxa"/>
          </w:tcPr>
          <w:p w14:paraId="37A6691F" w14:textId="77777777" w:rsidR="00616A2C" w:rsidRPr="00FE33BC" w:rsidRDefault="00616A2C" w:rsidP="00616A2C">
            <w:pPr>
              <w:rPr>
                <w:sz w:val="20"/>
              </w:rPr>
            </w:pPr>
            <w:r w:rsidRPr="00FE33BC">
              <w:rPr>
                <w:sz w:val="20"/>
              </w:rPr>
              <w:t>Jeff Anway</w:t>
            </w:r>
          </w:p>
        </w:tc>
        <w:tc>
          <w:tcPr>
            <w:tcW w:w="1316" w:type="dxa"/>
          </w:tcPr>
          <w:p w14:paraId="0F258E95" w14:textId="77777777" w:rsidR="00616A2C" w:rsidRDefault="00616A2C" w:rsidP="00616A2C">
            <w:pPr>
              <w:rPr>
                <w:sz w:val="20"/>
              </w:rPr>
            </w:pPr>
            <w:r>
              <w:rPr>
                <w:sz w:val="20"/>
              </w:rPr>
              <w:t>J. Campbell</w:t>
            </w:r>
          </w:p>
          <w:p w14:paraId="1EE4A9BC" w14:textId="2EDBB030" w:rsidR="00616A2C" w:rsidRPr="00FE33BC" w:rsidRDefault="00616A2C" w:rsidP="00616A2C">
            <w:pPr>
              <w:rPr>
                <w:sz w:val="20"/>
              </w:rPr>
            </w:pPr>
            <w:r>
              <w:rPr>
                <w:sz w:val="20"/>
              </w:rPr>
              <w:t>06/22/2015</w:t>
            </w:r>
          </w:p>
        </w:tc>
        <w:tc>
          <w:tcPr>
            <w:tcW w:w="1316" w:type="dxa"/>
          </w:tcPr>
          <w:p w14:paraId="3D02F4E8" w14:textId="77777777" w:rsidR="00616A2C" w:rsidRDefault="00616A2C" w:rsidP="00616A2C">
            <w:pPr>
              <w:rPr>
                <w:sz w:val="20"/>
              </w:rPr>
            </w:pPr>
            <w:r>
              <w:rPr>
                <w:sz w:val="20"/>
              </w:rPr>
              <w:t>M. Abrams</w:t>
            </w:r>
          </w:p>
          <w:p w14:paraId="396324F7" w14:textId="357A4F75" w:rsidR="00616A2C" w:rsidRPr="00FE33BC" w:rsidRDefault="00616A2C" w:rsidP="00616A2C">
            <w:pPr>
              <w:rPr>
                <w:sz w:val="20"/>
              </w:rPr>
            </w:pPr>
            <w:r>
              <w:rPr>
                <w:sz w:val="20"/>
              </w:rPr>
              <w:t>06/23/2015</w:t>
            </w:r>
          </w:p>
        </w:tc>
      </w:tr>
      <w:tr w:rsidR="00616A2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616A2C" w:rsidRPr="00FE33BC" w:rsidRDefault="00616A2C" w:rsidP="00616A2C">
            <w:pPr>
              <w:rPr>
                <w:sz w:val="20"/>
              </w:rPr>
            </w:pPr>
            <w:r w:rsidRPr="00FE33BC">
              <w:rPr>
                <w:sz w:val="20"/>
              </w:rPr>
              <w:t>1.0/1.1</w:t>
            </w:r>
          </w:p>
        </w:tc>
        <w:tc>
          <w:tcPr>
            <w:tcW w:w="1210" w:type="dxa"/>
          </w:tcPr>
          <w:p w14:paraId="72AE4C3F" w14:textId="5BDB112B" w:rsidR="00616A2C" w:rsidRPr="00FE33BC" w:rsidRDefault="00616A2C" w:rsidP="00616A2C">
            <w:pPr>
              <w:rPr>
                <w:sz w:val="20"/>
              </w:rPr>
            </w:pPr>
            <w:r>
              <w:rPr>
                <w:sz w:val="20"/>
              </w:rPr>
              <w:t>0</w:t>
            </w:r>
            <w:r w:rsidRPr="00FE33BC">
              <w:rPr>
                <w:sz w:val="20"/>
              </w:rPr>
              <w:t>6/23/2015</w:t>
            </w:r>
          </w:p>
        </w:tc>
        <w:tc>
          <w:tcPr>
            <w:tcW w:w="3150" w:type="dxa"/>
          </w:tcPr>
          <w:p w14:paraId="76FC2085" w14:textId="77777777" w:rsidR="00616A2C" w:rsidRPr="00FE33BC" w:rsidRDefault="00616A2C" w:rsidP="00616A2C">
            <w:pPr>
              <w:pStyle w:val="ListParagraph"/>
              <w:numPr>
                <w:ilvl w:val="0"/>
                <w:numId w:val="46"/>
              </w:numPr>
              <w:ind w:left="372"/>
              <w:rPr>
                <w:sz w:val="20"/>
                <w:szCs w:val="20"/>
              </w:rPr>
            </w:pPr>
            <w:r w:rsidRPr="00FE33BC">
              <w:rPr>
                <w:sz w:val="20"/>
                <w:szCs w:val="20"/>
              </w:rPr>
              <w:t>Updated U003 to remove ‘indication’ criteria</w:t>
            </w:r>
          </w:p>
          <w:p w14:paraId="3B2D5458" w14:textId="77777777" w:rsidR="00616A2C" w:rsidRPr="00FE33BC" w:rsidRDefault="00616A2C" w:rsidP="00616A2C">
            <w:pPr>
              <w:pStyle w:val="ListParagraph"/>
              <w:numPr>
                <w:ilvl w:val="0"/>
                <w:numId w:val="46"/>
              </w:numPr>
              <w:ind w:left="372"/>
              <w:rPr>
                <w:sz w:val="20"/>
                <w:szCs w:val="20"/>
              </w:rPr>
            </w:pPr>
            <w:r w:rsidRPr="00FE33BC">
              <w:rPr>
                <w:sz w:val="20"/>
                <w:szCs w:val="20"/>
              </w:rPr>
              <w:t>Added requirements U013-U017</w:t>
            </w:r>
          </w:p>
          <w:p w14:paraId="51FCF623" w14:textId="77777777" w:rsidR="00616A2C" w:rsidRPr="00FE33BC" w:rsidRDefault="00616A2C" w:rsidP="00616A2C">
            <w:pPr>
              <w:pStyle w:val="ListParagraph"/>
              <w:numPr>
                <w:ilvl w:val="0"/>
                <w:numId w:val="46"/>
              </w:numPr>
              <w:ind w:left="372"/>
              <w:rPr>
                <w:sz w:val="20"/>
                <w:szCs w:val="20"/>
              </w:rPr>
            </w:pPr>
            <w:r w:rsidRPr="00FE33BC">
              <w:rPr>
                <w:sz w:val="20"/>
                <w:szCs w:val="20"/>
              </w:rPr>
              <w:t>Added use case 3.1.2 Find drug by use</w:t>
            </w:r>
          </w:p>
          <w:p w14:paraId="23B00047" w14:textId="707B6CA9" w:rsidR="00616A2C" w:rsidRPr="00FE33BC" w:rsidRDefault="00616A2C" w:rsidP="00616A2C">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616A2C" w:rsidRPr="00FE33BC" w:rsidRDefault="00616A2C" w:rsidP="00616A2C">
            <w:pPr>
              <w:rPr>
                <w:sz w:val="20"/>
              </w:rPr>
            </w:pPr>
            <w:r w:rsidRPr="00FE33BC">
              <w:rPr>
                <w:sz w:val="20"/>
              </w:rPr>
              <w:t>Kelly Eagan</w:t>
            </w:r>
          </w:p>
        </w:tc>
        <w:tc>
          <w:tcPr>
            <w:tcW w:w="1316" w:type="dxa"/>
          </w:tcPr>
          <w:p w14:paraId="304719EA" w14:textId="77777777" w:rsidR="00616A2C" w:rsidRDefault="00616A2C" w:rsidP="00616A2C">
            <w:pPr>
              <w:rPr>
                <w:sz w:val="20"/>
              </w:rPr>
            </w:pPr>
            <w:r>
              <w:rPr>
                <w:sz w:val="20"/>
              </w:rPr>
              <w:t>J. Campbell</w:t>
            </w:r>
          </w:p>
          <w:p w14:paraId="36568FFA" w14:textId="32B9FAC1" w:rsidR="00616A2C" w:rsidRPr="00FE33BC" w:rsidRDefault="00616A2C" w:rsidP="00616A2C">
            <w:pPr>
              <w:rPr>
                <w:sz w:val="20"/>
              </w:rPr>
            </w:pPr>
            <w:r>
              <w:rPr>
                <w:sz w:val="20"/>
              </w:rPr>
              <w:t>06/24/2015</w:t>
            </w:r>
          </w:p>
        </w:tc>
        <w:tc>
          <w:tcPr>
            <w:tcW w:w="1316" w:type="dxa"/>
          </w:tcPr>
          <w:p w14:paraId="23D5824D" w14:textId="77777777" w:rsidR="00616A2C" w:rsidRDefault="00616A2C" w:rsidP="00616A2C">
            <w:pPr>
              <w:rPr>
                <w:sz w:val="20"/>
              </w:rPr>
            </w:pPr>
            <w:r>
              <w:rPr>
                <w:sz w:val="20"/>
              </w:rPr>
              <w:t>M. Abrams</w:t>
            </w:r>
          </w:p>
          <w:p w14:paraId="7B96AC74" w14:textId="50F482B0" w:rsidR="00616A2C" w:rsidRPr="00FE33BC" w:rsidRDefault="00616A2C" w:rsidP="00616A2C">
            <w:pPr>
              <w:rPr>
                <w:sz w:val="20"/>
              </w:rPr>
            </w:pPr>
            <w:r>
              <w:rPr>
                <w:sz w:val="20"/>
              </w:rPr>
              <w:t>06/24/2015</w:t>
            </w:r>
          </w:p>
        </w:tc>
      </w:tr>
      <w:tr w:rsidR="00616A2C" w14:paraId="3C5632E6" w14:textId="77777777"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61E289AE" w14:textId="2B32EDD7" w:rsidR="00616A2C" w:rsidRPr="00FE33BC" w:rsidRDefault="00616A2C" w:rsidP="00616A2C">
            <w:pPr>
              <w:rPr>
                <w:sz w:val="20"/>
              </w:rPr>
            </w:pPr>
            <w:r>
              <w:rPr>
                <w:sz w:val="20"/>
              </w:rPr>
              <w:t>1.0/1.2</w:t>
            </w:r>
          </w:p>
        </w:tc>
        <w:tc>
          <w:tcPr>
            <w:tcW w:w="1210" w:type="dxa"/>
          </w:tcPr>
          <w:p w14:paraId="4AC8D14B" w14:textId="7E2E8412" w:rsidR="00616A2C" w:rsidRPr="00FE33BC" w:rsidRDefault="00616A2C" w:rsidP="00616A2C">
            <w:pPr>
              <w:rPr>
                <w:sz w:val="20"/>
              </w:rPr>
            </w:pPr>
            <w:r>
              <w:rPr>
                <w:sz w:val="20"/>
              </w:rPr>
              <w:t>06/25/2015</w:t>
            </w:r>
          </w:p>
        </w:tc>
        <w:tc>
          <w:tcPr>
            <w:tcW w:w="3150" w:type="dxa"/>
          </w:tcPr>
          <w:p w14:paraId="15121878" w14:textId="598DA47E" w:rsidR="00616A2C" w:rsidRPr="00FE33BC" w:rsidRDefault="00616A2C" w:rsidP="00616A2C">
            <w:pPr>
              <w:pStyle w:val="ListParagraph"/>
              <w:numPr>
                <w:ilvl w:val="0"/>
                <w:numId w:val="46"/>
              </w:numPr>
              <w:ind w:left="372"/>
              <w:rPr>
                <w:sz w:val="20"/>
                <w:szCs w:val="20"/>
              </w:rPr>
            </w:pPr>
            <w:r>
              <w:rPr>
                <w:sz w:val="20"/>
                <w:szCs w:val="20"/>
              </w:rPr>
              <w:t>Updated color coding of requirements to reflect status at the end of Sprint 1</w:t>
            </w:r>
          </w:p>
        </w:tc>
        <w:tc>
          <w:tcPr>
            <w:tcW w:w="1228" w:type="dxa"/>
          </w:tcPr>
          <w:p w14:paraId="72416E7C" w14:textId="29EC5CA7" w:rsidR="00616A2C" w:rsidRPr="00FE33BC" w:rsidRDefault="00616A2C" w:rsidP="00616A2C">
            <w:pPr>
              <w:rPr>
                <w:sz w:val="20"/>
              </w:rPr>
            </w:pPr>
            <w:r>
              <w:rPr>
                <w:sz w:val="20"/>
              </w:rPr>
              <w:t>Kelly Eagan</w:t>
            </w:r>
          </w:p>
        </w:tc>
        <w:tc>
          <w:tcPr>
            <w:tcW w:w="1316" w:type="dxa"/>
          </w:tcPr>
          <w:p w14:paraId="4F46750D" w14:textId="77777777" w:rsidR="00616A2C" w:rsidRDefault="00616A2C" w:rsidP="00616A2C">
            <w:pPr>
              <w:rPr>
                <w:sz w:val="20"/>
              </w:rPr>
            </w:pPr>
            <w:r>
              <w:rPr>
                <w:sz w:val="20"/>
              </w:rPr>
              <w:t>J. Campbell</w:t>
            </w:r>
          </w:p>
          <w:p w14:paraId="53388268" w14:textId="661749EF" w:rsidR="00616A2C" w:rsidRPr="00FE33BC" w:rsidRDefault="00616A2C" w:rsidP="00616A2C">
            <w:pPr>
              <w:rPr>
                <w:sz w:val="20"/>
              </w:rPr>
            </w:pPr>
            <w:r>
              <w:rPr>
                <w:sz w:val="20"/>
              </w:rPr>
              <w:t>06/26/2015</w:t>
            </w:r>
          </w:p>
        </w:tc>
        <w:tc>
          <w:tcPr>
            <w:tcW w:w="1316" w:type="dxa"/>
          </w:tcPr>
          <w:p w14:paraId="05A7B9A6" w14:textId="0E89C94F" w:rsidR="00616A2C" w:rsidRDefault="00616A2C" w:rsidP="00616A2C">
            <w:pPr>
              <w:rPr>
                <w:sz w:val="20"/>
              </w:rPr>
            </w:pPr>
            <w:r>
              <w:rPr>
                <w:sz w:val="20"/>
              </w:rPr>
              <w:t>M. Abrams</w:t>
            </w:r>
          </w:p>
          <w:p w14:paraId="39EFB742" w14:textId="267C3270" w:rsidR="00616A2C" w:rsidRPr="00FE33BC" w:rsidRDefault="00616A2C" w:rsidP="00616A2C">
            <w:pPr>
              <w:rPr>
                <w:sz w:val="20"/>
              </w:rPr>
            </w:pPr>
            <w:r>
              <w:rPr>
                <w:sz w:val="20"/>
              </w:rPr>
              <w:t>06/26/2015</w:t>
            </w:r>
          </w:p>
        </w:tc>
      </w:tr>
    </w:tbl>
    <w:p w14:paraId="6A09726E" w14:textId="5D0548C4"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524"/>
      <w:r>
        <w:lastRenderedPageBreak/>
        <w:t>About this Document</w:t>
      </w:r>
      <w:bookmarkEnd w:id="5"/>
    </w:p>
    <w:p w14:paraId="763B50FD" w14:textId="08AE3C56" w:rsidR="0059531A" w:rsidRDefault="0059531A" w:rsidP="004C3DE0">
      <w:r w:rsidRPr="0059531A">
        <w:rPr>
          <w:lang w:bidi="en-US"/>
        </w:rPr>
        <w:t xml:space="preserve">This document enumerates and describes the identified use cases for </w:t>
      </w:r>
      <w:r w:rsidR="0030260C">
        <w:rPr>
          <w:lang w:bidi="en-US"/>
        </w:rPr>
        <w:t>MedFinder</w:t>
      </w:r>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525"/>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526"/>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527"/>
      <w:r>
        <w:t>Structure</w:t>
      </w:r>
      <w:bookmarkEnd w:id="8"/>
    </w:p>
    <w:p w14:paraId="6347AD03" w14:textId="77777777" w:rsidR="008F0622" w:rsidRDefault="008F0622" w:rsidP="008F0622">
      <w:pPr>
        <w:pStyle w:val="Heading2"/>
        <w:numPr>
          <w:ilvl w:val="1"/>
          <w:numId w:val="7"/>
        </w:numPr>
      </w:pPr>
      <w:bookmarkStart w:id="9" w:name="_Toc417482370"/>
      <w:bookmarkStart w:id="10" w:name="_Toc423346528"/>
      <w:bookmarkStart w:id="11" w:name="_Ref328041430"/>
      <w:r>
        <w:t>Use Case Structure</w:t>
      </w:r>
      <w:bookmarkEnd w:id="9"/>
      <w:bookmarkEnd w:id="10"/>
    </w:p>
    <w:p w14:paraId="4FC542ED" w14:textId="77777777" w:rsidR="008F0622" w:rsidRPr="00352C10" w:rsidRDefault="008F0622" w:rsidP="008F0622">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5DA55B15" w14:textId="77777777" w:rsidR="008F0622" w:rsidRPr="004E626F" w:rsidRDefault="008F0622" w:rsidP="008F0622">
      <w:pPr>
        <w:pStyle w:val="Heading3"/>
        <w:numPr>
          <w:ilvl w:val="2"/>
          <w:numId w:val="7"/>
        </w:numPr>
      </w:pPr>
      <w:bookmarkStart w:id="12" w:name="_Toc417482371"/>
      <w:bookmarkStart w:id="13" w:name="_Toc423346529"/>
      <w:r>
        <w:lastRenderedPageBreak/>
        <w:t>Use Case Name</w:t>
      </w:r>
      <w:bookmarkEnd w:id="12"/>
      <w:bookmarkEnd w:id="13"/>
    </w:p>
    <w:p w14:paraId="2BA41E6E" w14:textId="77777777" w:rsidR="008F0622" w:rsidRDefault="008F0622" w:rsidP="008F0622">
      <w:pPr>
        <w:rPr>
          <w:lang w:bidi="en-US"/>
        </w:rPr>
      </w:pPr>
      <w:r w:rsidRPr="00F24EFB">
        <w:rPr>
          <w:lang w:bidi="en-US"/>
        </w:rPr>
        <w:t xml:space="preserve">A unique </w:t>
      </w:r>
      <w:r>
        <w:rPr>
          <w:lang w:bidi="en-US"/>
        </w:rPr>
        <w:t>short name describing the case and a unique, unchanging identifier for the case.</w:t>
      </w:r>
    </w:p>
    <w:p w14:paraId="523027B8" w14:textId="77777777" w:rsidR="008F0622" w:rsidRDefault="008F0622" w:rsidP="008F0622">
      <w:pPr>
        <w:pStyle w:val="Heading4"/>
        <w:numPr>
          <w:ilvl w:val="3"/>
          <w:numId w:val="7"/>
        </w:numPr>
      </w:pPr>
      <w:r>
        <w:t>Goal</w:t>
      </w:r>
    </w:p>
    <w:p w14:paraId="1C709BCE" w14:textId="77777777" w:rsidR="008F0622" w:rsidRPr="001A20D5" w:rsidRDefault="008F0622" w:rsidP="008F0622">
      <w:pPr>
        <w:rPr>
          <w:lang w:bidi="en-US"/>
        </w:rPr>
      </w:pPr>
      <w:r>
        <w:rPr>
          <w:lang w:bidi="en-US"/>
        </w:rPr>
        <w:t>Short statement of what the user intends to accomplish in this</w:t>
      </w:r>
      <w:r w:rsidRPr="00F24EFB">
        <w:rPr>
          <w:lang w:bidi="en-US"/>
        </w:rPr>
        <w:t xml:space="preserve"> use case</w:t>
      </w:r>
      <w:r>
        <w:rPr>
          <w:lang w:bidi="en-US"/>
        </w:rPr>
        <w:t>.</w:t>
      </w:r>
    </w:p>
    <w:p w14:paraId="2715FF23" w14:textId="77777777" w:rsidR="008F0622" w:rsidRDefault="008F0622" w:rsidP="008F0622">
      <w:pPr>
        <w:pStyle w:val="Heading4"/>
        <w:numPr>
          <w:ilvl w:val="3"/>
          <w:numId w:val="7"/>
        </w:numPr>
      </w:pPr>
      <w:r>
        <w:t>Description</w:t>
      </w:r>
    </w:p>
    <w:p w14:paraId="11E99844" w14:textId="77777777" w:rsidR="008F0622" w:rsidRPr="00A306EE" w:rsidRDefault="008F0622" w:rsidP="008F0622">
      <w:r>
        <w:t>An overview that summarizes the preconditions, basic course of events, any alternative paths or extensions, and the post conditions of the use case.</w:t>
      </w:r>
    </w:p>
    <w:p w14:paraId="4983252C" w14:textId="77777777" w:rsidR="008F0622" w:rsidRDefault="008F0622" w:rsidP="008F0622">
      <w:pPr>
        <w:pStyle w:val="Heading4"/>
        <w:numPr>
          <w:ilvl w:val="3"/>
          <w:numId w:val="7"/>
        </w:numPr>
      </w:pPr>
      <w:r>
        <w:t>Preconditions</w:t>
      </w:r>
    </w:p>
    <w:p w14:paraId="4735D2DD" w14:textId="77777777" w:rsidR="008F0622" w:rsidRPr="00DF2C18" w:rsidRDefault="008F0622" w:rsidP="008F0622">
      <w:pPr>
        <w:rPr>
          <w:lang w:bidi="en-US"/>
        </w:rPr>
      </w:pPr>
      <w:r w:rsidRPr="00DF2C18">
        <w:rPr>
          <w:lang w:bidi="en-US"/>
        </w:rPr>
        <w:t>The set of conditions that must be true in order for the use case to be applicable and well defined</w:t>
      </w:r>
      <w:r>
        <w:rPr>
          <w:lang w:bidi="en-US"/>
        </w:rPr>
        <w:t>.</w:t>
      </w:r>
    </w:p>
    <w:p w14:paraId="76E745DE" w14:textId="77777777" w:rsidR="008F0622" w:rsidRDefault="008F0622" w:rsidP="008F0622">
      <w:pPr>
        <w:pStyle w:val="Heading4"/>
        <w:numPr>
          <w:ilvl w:val="3"/>
          <w:numId w:val="7"/>
        </w:numPr>
      </w:pPr>
      <w:r>
        <w:t>Sequence of Events</w:t>
      </w:r>
    </w:p>
    <w:p w14:paraId="217050D5" w14:textId="77777777" w:rsidR="008F0622" w:rsidRDefault="008F0622" w:rsidP="008F0622">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6CD9C688" w14:textId="77777777" w:rsidR="008F0622" w:rsidRPr="00DF2C18" w:rsidRDefault="008F0622" w:rsidP="008F0622">
      <w:pPr>
        <w:pStyle w:val="Heading4"/>
        <w:numPr>
          <w:ilvl w:val="3"/>
          <w:numId w:val="7"/>
        </w:numPr>
      </w:pPr>
      <w:r>
        <w:t>Alternative Paths or Extensions</w:t>
      </w:r>
    </w:p>
    <w:p w14:paraId="79A2305C" w14:textId="77777777" w:rsidR="008F0622" w:rsidRDefault="008F0622" w:rsidP="008F0622">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5E263B6C" w14:textId="77777777" w:rsidR="008F0622" w:rsidRDefault="008F0622" w:rsidP="008F0622">
      <w:pPr>
        <w:pStyle w:val="Heading4"/>
        <w:numPr>
          <w:ilvl w:val="3"/>
          <w:numId w:val="7"/>
        </w:numPr>
      </w:pPr>
      <w:r>
        <w:t>Postconditions</w:t>
      </w:r>
    </w:p>
    <w:p w14:paraId="7BC27DC4" w14:textId="77777777" w:rsidR="008F0622" w:rsidRDefault="008F0622" w:rsidP="008F0622">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6F5FB8BE" w14:textId="77777777" w:rsidR="008F0622" w:rsidRDefault="008F0622" w:rsidP="008F0622">
      <w:pPr>
        <w:pStyle w:val="Heading2"/>
        <w:numPr>
          <w:ilvl w:val="1"/>
          <w:numId w:val="7"/>
        </w:numPr>
      </w:pPr>
      <w:bookmarkStart w:id="14" w:name="_Toc417482372"/>
      <w:bookmarkStart w:id="15" w:name="_Toc423346530"/>
      <w:r>
        <w:t>Requirements Structure</w:t>
      </w:r>
      <w:bookmarkEnd w:id="14"/>
      <w:bookmarkEnd w:id="15"/>
    </w:p>
    <w:p w14:paraId="463F4AA2" w14:textId="77777777" w:rsidR="008F0622" w:rsidRPr="00E33298" w:rsidRDefault="008F0622" w:rsidP="008F0622">
      <w:pPr>
        <w:rPr>
          <w:lang w:bidi="en-US"/>
        </w:rPr>
      </w:pPr>
      <w:r>
        <w:rPr>
          <w:lang w:bidi="en-US"/>
        </w:rPr>
        <w:t>Individual requirements within the component sections have a unique, unchanging identifier. In this way, development work can be associated with specific requirements.</w:t>
      </w:r>
    </w:p>
    <w:p w14:paraId="260D5ADB" w14:textId="77777777" w:rsidR="00CA144B" w:rsidRDefault="00352C10" w:rsidP="00950B1B">
      <w:pPr>
        <w:pStyle w:val="Heading1"/>
      </w:pPr>
      <w:bookmarkStart w:id="16" w:name="_Toc423346531"/>
      <w:r>
        <w:t xml:space="preserve">Use </w:t>
      </w:r>
      <w:r w:rsidRPr="00950B1B">
        <w:t>Cases</w:t>
      </w:r>
      <w:bookmarkEnd w:id="11"/>
      <w:bookmarkEnd w:id="16"/>
    </w:p>
    <w:p w14:paraId="696346C4" w14:textId="77777777" w:rsidR="003A1050" w:rsidRDefault="00DA4241" w:rsidP="003A1050">
      <w:pPr>
        <w:pStyle w:val="Heading2"/>
      </w:pPr>
      <w:bookmarkStart w:id="17" w:name="_Toc423346532"/>
      <w:r>
        <w:t>Consumer Use Cases</w:t>
      </w:r>
      <w:bookmarkEnd w:id="17"/>
    </w:p>
    <w:p w14:paraId="209ECAC9" w14:textId="77777777" w:rsidR="00950B1B" w:rsidRDefault="00DA4241" w:rsidP="00950B1B">
      <w:pPr>
        <w:pStyle w:val="Heading3"/>
      </w:pPr>
      <w:bookmarkStart w:id="18" w:name="_Toc423346533"/>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9" w:name="_Toc423346534"/>
      <w:r>
        <w:t>Find drug by use</w:t>
      </w:r>
      <w:bookmarkEnd w:id="19"/>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r>
        <w:t>Postconditions</w:t>
      </w:r>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20" w:name="_Toc423346535"/>
      <w:r>
        <w:t>Medical Professional Use Cases</w:t>
      </w:r>
      <w:bookmarkEnd w:id="20"/>
    </w:p>
    <w:p w14:paraId="22DBDD48" w14:textId="77777777" w:rsidR="00FC1DDB" w:rsidRDefault="00FC1DDB" w:rsidP="00FC1DDB">
      <w:pPr>
        <w:pStyle w:val="Heading3"/>
      </w:pPr>
      <w:bookmarkStart w:id="21" w:name="_Toc423346536"/>
      <w:r>
        <w:t>Look up routes of administration</w:t>
      </w:r>
      <w:bookmarkEnd w:id="21"/>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2" w:name="_Toc423346537"/>
      <w:r>
        <w:t>Look up</w:t>
      </w:r>
      <w:r w:rsidR="003963EF">
        <w:t xml:space="preserve"> drugs for a particular route</w:t>
      </w:r>
      <w:r>
        <w:t xml:space="preserve"> of administration</w:t>
      </w:r>
      <w:bookmarkEnd w:id="22"/>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t>Postconditions</w:t>
      </w:r>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3" w:name="_Toc423346538"/>
      <w:r>
        <w:t>Saved Search Use Cases</w:t>
      </w:r>
      <w:bookmarkEnd w:id="23"/>
    </w:p>
    <w:p w14:paraId="1DF3AF71" w14:textId="77777777" w:rsidR="003963EF" w:rsidRDefault="003963EF" w:rsidP="003963EF">
      <w:pPr>
        <w:pStyle w:val="Heading3"/>
      </w:pPr>
      <w:bookmarkStart w:id="24" w:name="_Toc423346539"/>
      <w:r>
        <w:t>Save searches</w:t>
      </w:r>
      <w:bookmarkEnd w:id="24"/>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r>
        <w:t>Postconditions</w:t>
      </w:r>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5" w:name="_Toc423346540"/>
      <w:r>
        <w:lastRenderedPageBreak/>
        <w:t>Repeat searches</w:t>
      </w:r>
      <w:bookmarkEnd w:id="25"/>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6" w:name="_Toc423346541"/>
      <w:r>
        <w:t>Copy and edit searches</w:t>
      </w:r>
      <w:bookmarkEnd w:id="26"/>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7" w:name="_Toc423346542"/>
      <w:r>
        <w:t>Delete searches</w:t>
      </w:r>
      <w:bookmarkEnd w:id="27"/>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8" w:name="_Toc423346543"/>
      <w:r>
        <w:t>Requirements</w:t>
      </w:r>
      <w:bookmarkEnd w:id="28"/>
    </w:p>
    <w:p w14:paraId="783EF5A5" w14:textId="4076DBAF" w:rsidR="004E626F" w:rsidRDefault="007D78A5" w:rsidP="004E626F">
      <w:pPr>
        <w:rPr>
          <w:lang w:bidi="en-US"/>
        </w:rPr>
      </w:pPr>
      <w:r w:rsidRPr="007D78A5">
        <w:rPr>
          <w:lang w:bidi="en-US"/>
        </w:rPr>
        <w:t xml:space="preserve">The business requirements of </w:t>
      </w:r>
      <w:r w:rsidR="0030260C">
        <w:rPr>
          <w:lang w:bidi="en-US"/>
        </w:rPr>
        <w:t>MedFinder</w:t>
      </w:r>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0841BBC1" w:rsidR="00411179" w:rsidRDefault="00411179" w:rsidP="004E626F">
      <w:pPr>
        <w:rPr>
          <w:lang w:bidi="en-US"/>
        </w:rPr>
      </w:pPr>
      <w:r>
        <w:rPr>
          <w:lang w:bidi="en-US"/>
        </w:rPr>
        <w:t xml:space="preserve">Individual requirements within the component sections are </w:t>
      </w:r>
      <w:r w:rsidR="005D681E">
        <w:rPr>
          <w:lang w:bidi="en-US"/>
        </w:rPr>
        <w:t>given an alphanumeric identifier</w:t>
      </w:r>
      <w:r>
        <w:rPr>
          <w:lang w:bidi="en-US"/>
        </w:rPr>
        <w:t xml:space="preserve">, with each </w:t>
      </w:r>
      <w:r w:rsidR="005D681E">
        <w:rPr>
          <w:lang w:bidi="en-US"/>
        </w:rPr>
        <w:t>identifier</w:t>
      </w:r>
      <w:r>
        <w:rPr>
          <w:lang w:bidi="en-US"/>
        </w:rPr>
        <w:t xml:space="preserve"> containing only one item. In this way, development work can be associated with specific requirements.</w:t>
      </w:r>
    </w:p>
    <w:p w14:paraId="190CB37E" w14:textId="408D553D" w:rsidR="00977877" w:rsidRDefault="00977877" w:rsidP="007D78A5">
      <w:pPr>
        <w:pStyle w:val="Heading2"/>
      </w:pPr>
      <w:bookmarkStart w:id="29" w:name="_Toc423346544"/>
      <w:r>
        <w:t>User Requirements</w:t>
      </w:r>
      <w:bookmarkEnd w:id="29"/>
    </w:p>
    <w:p w14:paraId="1717B31E" w14:textId="00946897" w:rsidR="00CA48DA" w:rsidRPr="00D96CCF" w:rsidRDefault="00CA48DA" w:rsidP="00CA48DA">
      <w:pPr>
        <w:pStyle w:val="ListParagraph"/>
        <w:numPr>
          <w:ilvl w:val="0"/>
          <w:numId w:val="44"/>
        </w:numPr>
      </w:pPr>
      <w:r w:rsidRPr="00D96CCF">
        <w:t xml:space="preserve">(U001) The system must allow consumers to query for adverse drug events by patient </w:t>
      </w:r>
      <w:r w:rsidR="001C5669" w:rsidRPr="00D96CCF">
        <w:t>information</w:t>
      </w:r>
      <w:r w:rsidRPr="00D96CCF">
        <w:t xml:space="preserve"> and drug information.</w:t>
      </w:r>
    </w:p>
    <w:p w14:paraId="6F7D45D3" w14:textId="50E11E83" w:rsidR="00CA48DA" w:rsidRPr="00D96CCF" w:rsidRDefault="00DC6E3E" w:rsidP="00CA48DA">
      <w:pPr>
        <w:pStyle w:val="ListParagraph"/>
        <w:numPr>
          <w:ilvl w:val="0"/>
          <w:numId w:val="44"/>
        </w:numPr>
      </w:pPr>
      <w:r w:rsidRPr="00D96CCF">
        <w:t xml:space="preserve">(U002) </w:t>
      </w:r>
      <w:r w:rsidR="00CA48DA" w:rsidRPr="00D96CCF">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D96CCF" w:rsidRDefault="003E207E" w:rsidP="00CA48DA">
      <w:pPr>
        <w:pStyle w:val="ListParagraph"/>
        <w:numPr>
          <w:ilvl w:val="0"/>
          <w:numId w:val="44"/>
        </w:numPr>
      </w:pPr>
      <w:r w:rsidRPr="00D96CCF">
        <w:t>(U004</w:t>
      </w:r>
      <w:r w:rsidR="00DC6E3E" w:rsidRPr="00D96CCF">
        <w:t xml:space="preserve">) </w:t>
      </w:r>
      <w:r w:rsidR="00CA48DA" w:rsidRPr="00D96CCF">
        <w:t>The system must allow medical professionals to query for routes of administration for a particular drug by brand name, generic name, and substance name.</w:t>
      </w:r>
    </w:p>
    <w:p w14:paraId="0255DD28" w14:textId="09D64453" w:rsidR="00CA48DA" w:rsidRPr="00D96CCF" w:rsidRDefault="003E207E" w:rsidP="00CA48DA">
      <w:pPr>
        <w:pStyle w:val="ListParagraph"/>
        <w:numPr>
          <w:ilvl w:val="0"/>
          <w:numId w:val="44"/>
        </w:numPr>
      </w:pPr>
      <w:r w:rsidRPr="00D96CCF">
        <w:t>(U005</w:t>
      </w:r>
      <w:r w:rsidR="00DC6E3E" w:rsidRPr="00D96CCF">
        <w:t xml:space="preserve">) </w:t>
      </w:r>
      <w:r w:rsidR="00CA48DA" w:rsidRPr="00D96CCF">
        <w:t>The system must display routes of administration results in a table.</w:t>
      </w:r>
    </w:p>
    <w:p w14:paraId="7C7BB055" w14:textId="53F94C62" w:rsidR="00DC6E3E" w:rsidRPr="00D96CCF" w:rsidRDefault="003E207E" w:rsidP="00DC6E3E">
      <w:pPr>
        <w:pStyle w:val="ListParagraph"/>
        <w:numPr>
          <w:ilvl w:val="0"/>
          <w:numId w:val="44"/>
        </w:numPr>
      </w:pPr>
      <w:r w:rsidRPr="00D96CCF">
        <w:t>(U006</w:t>
      </w:r>
      <w:r w:rsidR="00DC6E3E" w:rsidRPr="00D96CCF">
        <w:t>) The system must allow medical professionals to query for drugs with a particular indication and route of administration.</w:t>
      </w:r>
    </w:p>
    <w:p w14:paraId="36328D29" w14:textId="3C471AF6" w:rsidR="00DC6E3E" w:rsidRPr="00D96CCF" w:rsidRDefault="003E207E" w:rsidP="00DC6E3E">
      <w:pPr>
        <w:pStyle w:val="ListParagraph"/>
        <w:numPr>
          <w:ilvl w:val="0"/>
          <w:numId w:val="44"/>
        </w:numPr>
      </w:pPr>
      <w:r w:rsidRPr="00D96CCF">
        <w:t>(U007</w:t>
      </w:r>
      <w:r w:rsidR="00DC6E3E" w:rsidRPr="00D96CCF">
        <w:t>) The system must display route of administration results in a table.</w:t>
      </w:r>
    </w:p>
    <w:p w14:paraId="7CEC1B52" w14:textId="15CC627F" w:rsidR="00DC6E3E" w:rsidRPr="00D96CCF" w:rsidRDefault="003E207E" w:rsidP="00DC6E3E">
      <w:pPr>
        <w:pStyle w:val="ListParagraph"/>
        <w:numPr>
          <w:ilvl w:val="0"/>
          <w:numId w:val="44"/>
        </w:numPr>
      </w:pPr>
      <w:r w:rsidRPr="00D96CCF">
        <w:t>(U008</w:t>
      </w:r>
      <w:r w:rsidR="00DC6E3E" w:rsidRPr="00D96CCF">
        <w:t>) The system must allow queries to be saved.</w:t>
      </w:r>
    </w:p>
    <w:p w14:paraId="08E109B6" w14:textId="4DFD9A27" w:rsidR="00DC6E3E" w:rsidRPr="00D96CCF" w:rsidRDefault="003E207E" w:rsidP="00DC6E3E">
      <w:pPr>
        <w:pStyle w:val="ListParagraph"/>
        <w:numPr>
          <w:ilvl w:val="0"/>
          <w:numId w:val="44"/>
        </w:numPr>
      </w:pPr>
      <w:r w:rsidRPr="00D96CCF">
        <w:t>(U009</w:t>
      </w:r>
      <w:r w:rsidR="00DC6E3E" w:rsidRPr="00D96CCF">
        <w:t>) The system should allow users to name saved queries.</w:t>
      </w:r>
    </w:p>
    <w:p w14:paraId="3C3E3467" w14:textId="12CC0125" w:rsidR="00DC6E3E" w:rsidRPr="00D96CCF" w:rsidRDefault="003E207E" w:rsidP="00DC6E3E">
      <w:pPr>
        <w:pStyle w:val="ListParagraph"/>
        <w:numPr>
          <w:ilvl w:val="0"/>
          <w:numId w:val="44"/>
        </w:numPr>
      </w:pPr>
      <w:r w:rsidRPr="00D96CCF">
        <w:t>(U010</w:t>
      </w:r>
      <w:r w:rsidR="00DC6E3E" w:rsidRPr="00D96CCF">
        <w:t>) The system must display saved queries to users.</w:t>
      </w:r>
    </w:p>
    <w:p w14:paraId="396D307B" w14:textId="1E3BE963" w:rsidR="00DC6E3E" w:rsidRPr="00D96CCF" w:rsidRDefault="00DC6E3E" w:rsidP="00DC6E3E">
      <w:pPr>
        <w:pStyle w:val="ListParagraph"/>
        <w:numPr>
          <w:ilvl w:val="0"/>
          <w:numId w:val="44"/>
        </w:numPr>
      </w:pPr>
      <w:r w:rsidRPr="00D96CCF">
        <w:t>(</w:t>
      </w:r>
      <w:r w:rsidR="007B6781" w:rsidRPr="00D96CCF">
        <w:t>U015</w:t>
      </w:r>
      <w:r w:rsidRPr="00D96CCF">
        <w:t>) The system must only display consumer saved searches to consumers.</w:t>
      </w:r>
    </w:p>
    <w:p w14:paraId="1C714D9E" w14:textId="7B754CEF" w:rsidR="00DC6E3E" w:rsidRPr="00D96CCF" w:rsidRDefault="00DC6E3E" w:rsidP="00DC6E3E">
      <w:pPr>
        <w:pStyle w:val="ListParagraph"/>
        <w:numPr>
          <w:ilvl w:val="0"/>
          <w:numId w:val="44"/>
        </w:numPr>
      </w:pPr>
      <w:r w:rsidRPr="00D96CCF">
        <w:t>(</w:t>
      </w:r>
      <w:r w:rsidR="007B6781" w:rsidRPr="00D96CCF">
        <w:t>U016</w:t>
      </w:r>
      <w:r w:rsidRPr="00D96CCF">
        <w:t xml:space="preserve">) The system must only display medical professional saved searches to medical </w:t>
      </w:r>
      <w:r w:rsidRPr="00D96CCF">
        <w:lastRenderedPageBreak/>
        <w:t>professionals.</w:t>
      </w:r>
    </w:p>
    <w:p w14:paraId="05EFFC74" w14:textId="45474886" w:rsidR="00DC6E3E" w:rsidRPr="00D96CCF" w:rsidRDefault="003E207E" w:rsidP="00DC6E3E">
      <w:pPr>
        <w:pStyle w:val="ListParagraph"/>
        <w:numPr>
          <w:ilvl w:val="0"/>
          <w:numId w:val="44"/>
        </w:numPr>
      </w:pPr>
      <w:r w:rsidRPr="00D96CCF">
        <w:t>(U011</w:t>
      </w:r>
      <w:r w:rsidR="00DC6E3E" w:rsidRPr="00D96CCF">
        <w:t>) The system must allow users to re-execute a saved search.</w:t>
      </w:r>
    </w:p>
    <w:p w14:paraId="64D59AEB" w14:textId="5E156216" w:rsidR="00DC6E3E" w:rsidRPr="00D96CCF" w:rsidRDefault="00DC6E3E" w:rsidP="00DC6E3E">
      <w:pPr>
        <w:pStyle w:val="ListParagraph"/>
        <w:numPr>
          <w:ilvl w:val="0"/>
          <w:numId w:val="44"/>
        </w:numPr>
      </w:pPr>
      <w:r w:rsidRPr="00D96CCF">
        <w:t>(</w:t>
      </w:r>
      <w:r w:rsidR="007B6781" w:rsidRPr="00D96CCF">
        <w:t>U017</w:t>
      </w:r>
      <w:r w:rsidRPr="00D96CCF">
        <w:t>) The system must allow users to start a new from a saved search.</w:t>
      </w:r>
    </w:p>
    <w:p w14:paraId="1C0B1F20" w14:textId="171A7786" w:rsidR="00DC6E3E" w:rsidRPr="00D96CCF" w:rsidRDefault="003E207E" w:rsidP="00DC6E3E">
      <w:pPr>
        <w:pStyle w:val="ListParagraph"/>
        <w:numPr>
          <w:ilvl w:val="0"/>
          <w:numId w:val="44"/>
        </w:numPr>
      </w:pPr>
      <w:r w:rsidRPr="00D96CCF">
        <w:t>(U012</w:t>
      </w:r>
      <w:r w:rsidR="00DC6E3E" w:rsidRPr="00D96CCF">
        <w:t>) The system should allow users to delete saved searches.</w:t>
      </w:r>
    </w:p>
    <w:p w14:paraId="402292A8" w14:textId="77777777" w:rsidR="007D78A5" w:rsidRDefault="00E63BB5" w:rsidP="007D78A5">
      <w:pPr>
        <w:pStyle w:val="Heading2"/>
      </w:pPr>
      <w:bookmarkStart w:id="30" w:name="_Toc423346545"/>
      <w:r>
        <w:t>Web Interface</w:t>
      </w:r>
      <w:bookmarkEnd w:id="30"/>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31" w:name="_Toc423346546"/>
      <w:r>
        <w:t>Consumer page</w:t>
      </w:r>
      <w:bookmarkEnd w:id="31"/>
    </w:p>
    <w:p w14:paraId="133D3AA9" w14:textId="231E8196" w:rsidR="00411179" w:rsidRPr="00D96CCF" w:rsidRDefault="000B387C" w:rsidP="000B387C">
      <w:pPr>
        <w:pStyle w:val="ReqLetter"/>
        <w:numPr>
          <w:ilvl w:val="0"/>
          <w:numId w:val="5"/>
        </w:numPr>
      </w:pPr>
      <w:r w:rsidRPr="00D96CCF">
        <w:t xml:space="preserve">(W001) </w:t>
      </w:r>
      <w:r w:rsidR="00E63BB5" w:rsidRPr="00D96CCF">
        <w:t xml:space="preserve">The page </w:t>
      </w:r>
      <w:r w:rsidR="00BB09B1" w:rsidRPr="00D96CCF">
        <w:t>must</w:t>
      </w:r>
      <w:r w:rsidR="00E63BB5" w:rsidRPr="00D96CCF">
        <w:t xml:space="preserve"> have a form to search for adverse events.</w:t>
      </w:r>
    </w:p>
    <w:p w14:paraId="2F00284F" w14:textId="06AC7FB6" w:rsidR="00E63BB5" w:rsidRPr="00D96CCF" w:rsidRDefault="000B387C" w:rsidP="00AC10DE">
      <w:pPr>
        <w:pStyle w:val="ReqLetter"/>
        <w:numPr>
          <w:ilvl w:val="0"/>
          <w:numId w:val="5"/>
        </w:numPr>
      </w:pPr>
      <w:r w:rsidRPr="00D96CCF">
        <w:t xml:space="preserve">(W002) </w:t>
      </w:r>
      <w:r w:rsidR="00BB09B1" w:rsidRPr="00D96CCF">
        <w:t>The page must</w:t>
      </w:r>
      <w:r w:rsidR="00E63BB5" w:rsidRPr="00D96CCF">
        <w:t xml:space="preserve"> have a </w:t>
      </w:r>
      <w:r w:rsidRPr="00D96CCF">
        <w:t>mechanism</w:t>
      </w:r>
      <w:r w:rsidR="00E63BB5" w:rsidRPr="00D96CCF">
        <w:t xml:space="preserve"> that</w:t>
      </w:r>
      <w:r w:rsidRPr="00D96CCF">
        <w:t xml:space="preserve"> allows</w:t>
      </w:r>
      <w:r w:rsidR="00E63BB5" w:rsidRPr="00D96CCF">
        <w:t xml:space="preserve"> a search </w:t>
      </w:r>
      <w:r w:rsidRPr="00D96CCF">
        <w:t>to</w:t>
      </w:r>
      <w:r w:rsidR="00E63BB5" w:rsidRPr="00D96CCF">
        <w:t xml:space="preserve"> be saved for reuse.</w:t>
      </w:r>
    </w:p>
    <w:p w14:paraId="34171A0B" w14:textId="3D847F67" w:rsidR="00411179" w:rsidRPr="00D96CCF" w:rsidRDefault="000B387C" w:rsidP="000B387C">
      <w:pPr>
        <w:pStyle w:val="ReqLetter"/>
        <w:numPr>
          <w:ilvl w:val="0"/>
          <w:numId w:val="5"/>
        </w:numPr>
      </w:pPr>
      <w:r w:rsidRPr="00D96CCF">
        <w:t xml:space="preserve">(W003) </w:t>
      </w:r>
      <w:r w:rsidR="00BB09B1" w:rsidRPr="00D96CCF">
        <w:t>The page must</w:t>
      </w:r>
      <w:r w:rsidR="00A23431" w:rsidRPr="00D96CCF">
        <w:t xml:space="preserve"> have a list of saved searches.</w:t>
      </w:r>
    </w:p>
    <w:p w14:paraId="754EEC70" w14:textId="070C5101" w:rsidR="00A23431" w:rsidRPr="00D96CCF" w:rsidRDefault="000B387C" w:rsidP="000B387C">
      <w:pPr>
        <w:pStyle w:val="ReqLetter"/>
        <w:numPr>
          <w:ilvl w:val="0"/>
          <w:numId w:val="5"/>
        </w:numPr>
      </w:pPr>
      <w:r w:rsidRPr="00D96CCF">
        <w:t xml:space="preserve">(W004) </w:t>
      </w:r>
      <w:r w:rsidR="00BB09B1" w:rsidRPr="00D96CCF">
        <w:t>Selecting a saved search must</w:t>
      </w:r>
      <w:r w:rsidR="00A23431" w:rsidRPr="00D96CCF">
        <w:t xml:space="preserve"> populate the form with the parameters of that search.</w:t>
      </w:r>
    </w:p>
    <w:p w14:paraId="6FD179B9" w14:textId="691E79E7" w:rsidR="00A23431" w:rsidRPr="00D96CCF" w:rsidRDefault="000B387C" w:rsidP="000B387C">
      <w:pPr>
        <w:pStyle w:val="ReqLetter"/>
        <w:numPr>
          <w:ilvl w:val="0"/>
          <w:numId w:val="5"/>
        </w:numPr>
      </w:pPr>
      <w:r w:rsidRPr="00D96CCF">
        <w:t xml:space="preserve">(W005) </w:t>
      </w:r>
      <w:r w:rsidR="00BB09B1" w:rsidRPr="00D96CCF">
        <w:t>Each search in the list must</w:t>
      </w:r>
      <w:r w:rsidR="00A23431" w:rsidRPr="00D96CCF">
        <w:t xml:space="preserve"> have a delete button.</w:t>
      </w:r>
    </w:p>
    <w:p w14:paraId="5237A3EB" w14:textId="77777777" w:rsidR="00A23431" w:rsidRDefault="00A23431" w:rsidP="00A23431">
      <w:pPr>
        <w:pStyle w:val="Heading3"/>
      </w:pPr>
      <w:bookmarkStart w:id="32" w:name="_Toc423346547"/>
      <w:r>
        <w:t>Medical professional page</w:t>
      </w:r>
      <w:bookmarkEnd w:id="32"/>
    </w:p>
    <w:p w14:paraId="3B9855FF" w14:textId="3923655B" w:rsidR="00A23431" w:rsidRPr="00D96CCF" w:rsidRDefault="000B387C" w:rsidP="00A23431">
      <w:pPr>
        <w:pStyle w:val="ReqLetter"/>
        <w:numPr>
          <w:ilvl w:val="0"/>
          <w:numId w:val="39"/>
        </w:numPr>
      </w:pPr>
      <w:r w:rsidRPr="00D96CCF">
        <w:t xml:space="preserve">(W006) </w:t>
      </w:r>
      <w:r w:rsidR="00A23431" w:rsidRPr="00D96CCF">
        <w:t xml:space="preserve">The page </w:t>
      </w:r>
      <w:r w:rsidR="00BB09B1" w:rsidRPr="00D96CCF">
        <w:t>must</w:t>
      </w:r>
      <w:r w:rsidR="00A23431" w:rsidRPr="00D96CCF">
        <w:t xml:space="preserve"> have a form to search for routes of administration for certain drugs.</w:t>
      </w:r>
    </w:p>
    <w:p w14:paraId="5E27F97E" w14:textId="6359A22F" w:rsidR="00A23431" w:rsidRPr="00D96CCF" w:rsidRDefault="000B387C" w:rsidP="00A23431">
      <w:pPr>
        <w:pStyle w:val="ReqLetter"/>
        <w:numPr>
          <w:ilvl w:val="0"/>
          <w:numId w:val="39"/>
        </w:numPr>
      </w:pPr>
      <w:r w:rsidRPr="00D96CCF">
        <w:t xml:space="preserve">(W007) </w:t>
      </w:r>
      <w:r w:rsidR="00A23431" w:rsidRPr="00D96CCF">
        <w:t xml:space="preserve">The page </w:t>
      </w:r>
      <w:r w:rsidR="00BB09B1" w:rsidRPr="00D96CCF">
        <w:t>must</w:t>
      </w:r>
      <w:r w:rsidR="00A23431" w:rsidRPr="00D96CCF">
        <w:t xml:space="preserve"> hav</w:t>
      </w:r>
      <w:r w:rsidR="00B0060B" w:rsidRPr="00D96CCF">
        <w:t>e a form to search for drugs with</w:t>
      </w:r>
      <w:r w:rsidR="00A23431" w:rsidRPr="00D96CCF">
        <w:t xml:space="preserve"> certain routes of administration.</w:t>
      </w:r>
    </w:p>
    <w:p w14:paraId="3E9B3928" w14:textId="23C4A43D" w:rsidR="00A23431" w:rsidRPr="00D96CCF" w:rsidRDefault="000B387C" w:rsidP="00A23431">
      <w:pPr>
        <w:pStyle w:val="ReqLetter"/>
        <w:numPr>
          <w:ilvl w:val="0"/>
          <w:numId w:val="39"/>
        </w:numPr>
      </w:pPr>
      <w:r w:rsidRPr="00D96CCF">
        <w:t xml:space="preserve">(W008) </w:t>
      </w:r>
      <w:r w:rsidR="00A23431" w:rsidRPr="00D96CCF">
        <w:t xml:space="preserve">The page </w:t>
      </w:r>
      <w:r w:rsidR="00BB09B1" w:rsidRPr="00D96CCF">
        <w:t>must</w:t>
      </w:r>
      <w:r w:rsidR="00A23431" w:rsidRPr="00D96CCF">
        <w:t xml:space="preserve"> have a </w:t>
      </w:r>
      <w:r w:rsidRPr="00D96CCF">
        <w:t>mechanism</w:t>
      </w:r>
      <w:r w:rsidR="00A23431" w:rsidRPr="00D96CCF">
        <w:t xml:space="preserve"> </w:t>
      </w:r>
      <w:r w:rsidRPr="00D96CCF">
        <w:t>that allows</w:t>
      </w:r>
      <w:r w:rsidR="00A23431" w:rsidRPr="00D96CCF">
        <w:t xml:space="preserve"> a search </w:t>
      </w:r>
      <w:r w:rsidRPr="00D96CCF">
        <w:t xml:space="preserve">to </w:t>
      </w:r>
      <w:r w:rsidR="00A23431" w:rsidRPr="00D96CCF">
        <w:t>be saved for reuse.</w:t>
      </w:r>
    </w:p>
    <w:p w14:paraId="63EC79F6" w14:textId="382F04FF" w:rsidR="00A23431" w:rsidRPr="00D96CCF" w:rsidRDefault="000B387C" w:rsidP="00A23431">
      <w:pPr>
        <w:pStyle w:val="ReqLetter"/>
        <w:numPr>
          <w:ilvl w:val="0"/>
          <w:numId w:val="39"/>
        </w:numPr>
      </w:pPr>
      <w:r w:rsidRPr="00D96CCF">
        <w:t xml:space="preserve">(W009) </w:t>
      </w:r>
      <w:r w:rsidR="00A23431" w:rsidRPr="00D96CCF">
        <w:t xml:space="preserve">The page </w:t>
      </w:r>
      <w:r w:rsidR="00BB09B1" w:rsidRPr="00D96CCF">
        <w:t>must</w:t>
      </w:r>
      <w:r w:rsidR="00A23431" w:rsidRPr="00D96CCF">
        <w:t xml:space="preserve"> have a list of saved searches.</w:t>
      </w:r>
    </w:p>
    <w:p w14:paraId="020FC8AF" w14:textId="5C557C51" w:rsidR="00A23431" w:rsidRPr="00D96CCF" w:rsidRDefault="000B387C" w:rsidP="00A23431">
      <w:pPr>
        <w:pStyle w:val="ReqLetter"/>
        <w:numPr>
          <w:ilvl w:val="0"/>
          <w:numId w:val="39"/>
        </w:numPr>
      </w:pPr>
      <w:r w:rsidRPr="00D96CCF">
        <w:t xml:space="preserve">(W010) </w:t>
      </w:r>
      <w:r w:rsidR="00A23431" w:rsidRPr="00D96CCF">
        <w:t xml:space="preserve">Selecting a saved search </w:t>
      </w:r>
      <w:r w:rsidR="00BB09B1" w:rsidRPr="00D96CCF">
        <w:t>must</w:t>
      </w:r>
      <w:r w:rsidR="00A23431" w:rsidRPr="00D96CCF">
        <w:t xml:space="preserve"> populate the relevant form with the parameters of the search.</w:t>
      </w:r>
    </w:p>
    <w:p w14:paraId="32928DC8" w14:textId="468DA1F3" w:rsidR="00A23431" w:rsidRPr="00D96CCF" w:rsidRDefault="000B387C" w:rsidP="00A23431">
      <w:pPr>
        <w:pStyle w:val="ReqLetter"/>
        <w:numPr>
          <w:ilvl w:val="0"/>
          <w:numId w:val="39"/>
        </w:numPr>
      </w:pPr>
      <w:r w:rsidRPr="00D96CCF">
        <w:t xml:space="preserve">(W011) </w:t>
      </w:r>
      <w:r w:rsidR="00A23431" w:rsidRPr="00D96CCF">
        <w:t xml:space="preserve">Each search in the list </w:t>
      </w:r>
      <w:r w:rsidR="00BB09B1" w:rsidRPr="00D96CCF">
        <w:t>must</w:t>
      </w:r>
      <w:r w:rsidR="00A23431" w:rsidRPr="00D96CCF">
        <w:t xml:space="preserve"> have a delete button.</w:t>
      </w:r>
    </w:p>
    <w:p w14:paraId="3B5611F1" w14:textId="77777777" w:rsidR="00A23431" w:rsidRDefault="00A23431" w:rsidP="00A23431">
      <w:pPr>
        <w:pStyle w:val="Heading2"/>
      </w:pPr>
      <w:bookmarkStart w:id="33" w:name="_Toc423346548"/>
      <w:r>
        <w:t>Server Backend</w:t>
      </w:r>
      <w:bookmarkEnd w:id="33"/>
    </w:p>
    <w:p w14:paraId="6FFB24B0" w14:textId="5766CAA1" w:rsidR="00A23431" w:rsidRDefault="00A23431" w:rsidP="00A23431">
      <w:pPr>
        <w:pStyle w:val="Heading3"/>
      </w:pPr>
      <w:bookmarkStart w:id="34" w:name="_Toc423346549"/>
      <w:r>
        <w:t>Data</w:t>
      </w:r>
      <w:r w:rsidR="00BB09B1">
        <w:t xml:space="preserve"> M</w:t>
      </w:r>
      <w:r>
        <w:t>odel</w:t>
      </w:r>
      <w:bookmarkEnd w:id="34"/>
    </w:p>
    <w:p w14:paraId="10BB617C" w14:textId="1D78761B" w:rsidR="00A23431" w:rsidRPr="00D96CCF" w:rsidRDefault="00BB09B1" w:rsidP="00A23431">
      <w:pPr>
        <w:pStyle w:val="ReqLetter"/>
        <w:numPr>
          <w:ilvl w:val="0"/>
          <w:numId w:val="42"/>
        </w:numPr>
      </w:pPr>
      <w:r w:rsidRPr="00D96CCF">
        <w:t xml:space="preserve">(S001) </w:t>
      </w:r>
      <w:r w:rsidR="00A23431" w:rsidRPr="00D96CCF">
        <w:t>The data</w:t>
      </w:r>
      <w:r w:rsidRPr="00D96CCF">
        <w:t xml:space="preserve"> </w:t>
      </w:r>
      <w:r w:rsidR="00A23431" w:rsidRPr="00D96CCF">
        <w:t>model will have a way of representing saved searches.</w:t>
      </w:r>
    </w:p>
    <w:p w14:paraId="7F979B19" w14:textId="77777777" w:rsidR="00A23431" w:rsidRDefault="00A23431" w:rsidP="00A23431">
      <w:pPr>
        <w:pStyle w:val="Heading3"/>
      </w:pPr>
      <w:bookmarkStart w:id="35" w:name="_Toc423346550"/>
      <w:r>
        <w:t>REST API</w:t>
      </w:r>
      <w:bookmarkEnd w:id="35"/>
    </w:p>
    <w:p w14:paraId="7626121A" w14:textId="3157A7B3" w:rsidR="00A23431" w:rsidRPr="00D96CCF" w:rsidRDefault="00BB09B1" w:rsidP="00A23431">
      <w:pPr>
        <w:pStyle w:val="ReqLetter"/>
        <w:numPr>
          <w:ilvl w:val="0"/>
          <w:numId w:val="43"/>
        </w:numPr>
      </w:pPr>
      <w:r w:rsidRPr="00D96CCF">
        <w:t xml:space="preserve">(S002) </w:t>
      </w:r>
      <w:r w:rsidR="00A23431" w:rsidRPr="00D96CCF">
        <w:t>The REST API will perform searches from the web interface by formatting them and passing them through to the OpenFDA API.</w:t>
      </w:r>
    </w:p>
    <w:p w14:paraId="2D9171BF" w14:textId="69706EFD" w:rsidR="00A23431" w:rsidRPr="00D96CCF" w:rsidRDefault="00BB09B1" w:rsidP="00A23431">
      <w:pPr>
        <w:pStyle w:val="ReqLetter"/>
        <w:numPr>
          <w:ilvl w:val="0"/>
          <w:numId w:val="43"/>
        </w:numPr>
      </w:pPr>
      <w:r w:rsidRPr="00D96CCF">
        <w:t xml:space="preserve">(S003) </w:t>
      </w:r>
      <w:r w:rsidR="00A23431" w:rsidRPr="00D96CCF">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8FAE3" w14:textId="77777777" w:rsidR="001B3E2D" w:rsidRDefault="001B3E2D">
      <w:r>
        <w:separator/>
      </w:r>
    </w:p>
  </w:endnote>
  <w:endnote w:type="continuationSeparator" w:id="0">
    <w:p w14:paraId="30DB14C8" w14:textId="77777777" w:rsidR="001B3E2D" w:rsidRDefault="001B3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3AF40B16" w:rsidR="003B7DDE" w:rsidRDefault="00852256" w:rsidP="008A6E4B">
    <w:pPr>
      <w:pStyle w:val="Footer"/>
      <w:pBdr>
        <w:top w:val="single" w:sz="4" w:space="1" w:color="auto"/>
      </w:pBdr>
      <w:spacing w:before="0"/>
      <w:jc w:val="both"/>
      <w:rPr>
        <w:noProof/>
        <w:sz w:val="20"/>
      </w:rPr>
    </w:pPr>
    <w:r>
      <w:rPr>
        <w:sz w:val="20"/>
      </w:rPr>
      <w:t>6/25/2015</w:t>
    </w:r>
    <w:r w:rsidR="003B7DDE">
      <w:rPr>
        <w:sz w:val="20"/>
      </w:rPr>
      <w:tab/>
    </w:r>
    <w:r w:rsidR="008038AD">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185B54">
      <w:rPr>
        <w:noProof/>
        <w:sz w:val="20"/>
      </w:rPr>
      <w:t>ii</w:t>
    </w:r>
    <w:r w:rsidR="003B7DDE" w:rsidRPr="00470AB8">
      <w:rPr>
        <w:noProof/>
        <w:sz w:val="20"/>
      </w:rPr>
      <w:fldChar w:fldCharType="end"/>
    </w:r>
  </w:p>
  <w:p w14:paraId="392D7305" w14:textId="7BAC4265" w:rsidR="003B7DDE" w:rsidRPr="00470AB8" w:rsidRDefault="003B7DDE" w:rsidP="008A6E4B">
    <w:pPr>
      <w:pStyle w:val="Footer"/>
      <w:pBdr>
        <w:top w:val="single" w:sz="4" w:space="1" w:color="auto"/>
      </w:pBdr>
      <w:spacing w:before="0"/>
      <w:jc w:val="both"/>
      <w:rPr>
        <w:sz w:val="20"/>
      </w:rPr>
    </w:pPr>
    <w:r>
      <w:rPr>
        <w:noProof/>
        <w:sz w:val="20"/>
      </w:rPr>
      <w:tab/>
    </w: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04EDE" w14:textId="77777777" w:rsidR="001B3E2D" w:rsidRDefault="001B3E2D">
      <w:r>
        <w:separator/>
      </w:r>
    </w:p>
  </w:footnote>
  <w:footnote w:type="continuationSeparator" w:id="0">
    <w:p w14:paraId="644A4C62" w14:textId="77777777" w:rsidR="001B3E2D" w:rsidRDefault="001B3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7A823A4C"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r w:rsidR="0030260C">
      <w:rPr>
        <w:rFonts w:cstheme="minorHAnsi"/>
        <w:i/>
        <w:sz w:val="20"/>
      </w:rPr>
      <w:t>MedFinder</w:t>
    </w:r>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2D66B754" w:rsidR="003B7DDE" w:rsidRPr="00B427E5" w:rsidRDefault="003B7DDE" w:rsidP="00C66CA1">
    <w:pPr>
      <w:pStyle w:val="Header"/>
      <w:jc w:val="both"/>
      <w:rPr>
        <w:i/>
      </w:rPr>
    </w:pPr>
    <w:r w:rsidRPr="00B427E5">
      <w:rPr>
        <w:i/>
      </w:rPr>
      <w:t xml:space="preserve">Product Name Design Documents – </w:t>
    </w:r>
    <w:r w:rsidR="0030260C">
      <w:rPr>
        <w:i/>
      </w:rPr>
      <w:t>MedFinder</w:t>
    </w:r>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4D2D"/>
    <w:rsid w:val="00005A80"/>
    <w:rsid w:val="000105D7"/>
    <w:rsid w:val="00012F0A"/>
    <w:rsid w:val="00014AC5"/>
    <w:rsid w:val="000151E6"/>
    <w:rsid w:val="00027A8D"/>
    <w:rsid w:val="0003319E"/>
    <w:rsid w:val="000331FF"/>
    <w:rsid w:val="0003391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4CDF"/>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5E5E"/>
    <w:rsid w:val="0015167B"/>
    <w:rsid w:val="001545C2"/>
    <w:rsid w:val="001649D5"/>
    <w:rsid w:val="001676D9"/>
    <w:rsid w:val="001702F0"/>
    <w:rsid w:val="00183AB5"/>
    <w:rsid w:val="0018433C"/>
    <w:rsid w:val="00185B54"/>
    <w:rsid w:val="00186FEE"/>
    <w:rsid w:val="001917E3"/>
    <w:rsid w:val="0019206C"/>
    <w:rsid w:val="001945FA"/>
    <w:rsid w:val="001A178D"/>
    <w:rsid w:val="001A4E88"/>
    <w:rsid w:val="001B3E2D"/>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4EE"/>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05F7"/>
    <w:rsid w:val="005811B7"/>
    <w:rsid w:val="00584966"/>
    <w:rsid w:val="0059531A"/>
    <w:rsid w:val="005A30DD"/>
    <w:rsid w:val="005A7EC6"/>
    <w:rsid w:val="005B699F"/>
    <w:rsid w:val="005C024D"/>
    <w:rsid w:val="005C7890"/>
    <w:rsid w:val="005D2B05"/>
    <w:rsid w:val="005D5B3D"/>
    <w:rsid w:val="005D681E"/>
    <w:rsid w:val="005E777B"/>
    <w:rsid w:val="005F4F37"/>
    <w:rsid w:val="00603879"/>
    <w:rsid w:val="00616A2C"/>
    <w:rsid w:val="006220EC"/>
    <w:rsid w:val="00622A2A"/>
    <w:rsid w:val="00626C79"/>
    <w:rsid w:val="00636E42"/>
    <w:rsid w:val="0063714C"/>
    <w:rsid w:val="00640ABE"/>
    <w:rsid w:val="00645A9B"/>
    <w:rsid w:val="006535F9"/>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52AE"/>
    <w:rsid w:val="00727B3F"/>
    <w:rsid w:val="00753C30"/>
    <w:rsid w:val="00766CF3"/>
    <w:rsid w:val="00782843"/>
    <w:rsid w:val="007957EB"/>
    <w:rsid w:val="007A3A01"/>
    <w:rsid w:val="007A6512"/>
    <w:rsid w:val="007B6781"/>
    <w:rsid w:val="007C6203"/>
    <w:rsid w:val="007D78A5"/>
    <w:rsid w:val="007F6B90"/>
    <w:rsid w:val="008038AD"/>
    <w:rsid w:val="008107C4"/>
    <w:rsid w:val="0082030D"/>
    <w:rsid w:val="00825D1C"/>
    <w:rsid w:val="00827B86"/>
    <w:rsid w:val="008301F7"/>
    <w:rsid w:val="008315E4"/>
    <w:rsid w:val="00840380"/>
    <w:rsid w:val="00841E35"/>
    <w:rsid w:val="00851394"/>
    <w:rsid w:val="00851821"/>
    <w:rsid w:val="00852256"/>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0622"/>
    <w:rsid w:val="008F2E5E"/>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3977"/>
    <w:rsid w:val="00D15437"/>
    <w:rsid w:val="00D17BCF"/>
    <w:rsid w:val="00D23867"/>
    <w:rsid w:val="00D30A9F"/>
    <w:rsid w:val="00D3199F"/>
    <w:rsid w:val="00D332E9"/>
    <w:rsid w:val="00D42567"/>
    <w:rsid w:val="00D45BB6"/>
    <w:rsid w:val="00D5089E"/>
    <w:rsid w:val="00D50CA6"/>
    <w:rsid w:val="00D753A9"/>
    <w:rsid w:val="00D77EE2"/>
    <w:rsid w:val="00D8176B"/>
    <w:rsid w:val="00D81F68"/>
    <w:rsid w:val="00D96CCF"/>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97EE0"/>
    <w:rsid w:val="00EB3C59"/>
    <w:rsid w:val="00EC097C"/>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4C67"/>
    <w:rsid w:val="00FA5B3C"/>
    <w:rsid w:val="00FA6C01"/>
    <w:rsid w:val="00FA7ECE"/>
    <w:rsid w:val="00FB0457"/>
    <w:rsid w:val="00FC1DDB"/>
    <w:rsid w:val="00FC3323"/>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A2901-7E4B-4157-B0D6-012466A8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2015-07-04T20:29:00Z</dcterms:created>
  <dcterms:modified xsi:type="dcterms:W3CDTF">2015-07-04T20:29:00Z</dcterms:modified>
</cp:coreProperties>
</file>