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41D588D1" w:rsidR="009D0786" w:rsidRDefault="009D0786" w:rsidP="00D332E9"/>
    <w:p w14:paraId="37EE8D79" w14:textId="77777777" w:rsidR="00F90E6A" w:rsidRDefault="00F90E6A" w:rsidP="00D332E9"/>
    <w:p w14:paraId="4B68BD51" w14:textId="77777777" w:rsidR="00F90E6A" w:rsidRDefault="00F90E6A" w:rsidP="00D332E9"/>
    <w:p w14:paraId="0C33A96A" w14:textId="77777777" w:rsidR="00F90E6A" w:rsidRDefault="00F90E6A" w:rsidP="00D332E9"/>
    <w:p w14:paraId="34F70AF2" w14:textId="77777777" w:rsidR="00F90E6A" w:rsidRDefault="00F90E6A" w:rsidP="00D332E9"/>
    <w:p w14:paraId="16B10B60" w14:textId="77777777" w:rsidR="00F90E6A" w:rsidRDefault="00F90E6A" w:rsidP="00D332E9"/>
    <w:p w14:paraId="210E2BC2" w14:textId="77777777" w:rsidR="00F90E6A" w:rsidRDefault="00F90E6A" w:rsidP="00D332E9"/>
    <w:bookmarkStart w:id="0" w:name="ProductName"/>
    <w:p w14:paraId="5291EA32" w14:textId="0436D2A8" w:rsidR="009D0786" w:rsidRPr="00220F5B" w:rsidRDefault="00022C00"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r w:rsidR="00FE4FE9">
            <w:rPr>
              <w:rFonts w:asciiTheme="majorHAnsi" w:eastAsiaTheme="majorEastAsia" w:hAnsiTheme="majorHAnsi" w:cs="Arial"/>
              <w:sz w:val="72"/>
              <w:szCs w:val="72"/>
            </w:rPr>
            <w:t>MedFinder</w:t>
          </w:r>
        </w:sdtContent>
      </w:sdt>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77777777"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2T00:00:00Z">
            <w:dateFormat w:val="M/d/yyyy"/>
            <w:lid w:val="en-US"/>
            <w:storeMappedDataAs w:val="dateTime"/>
            <w:calendar w:val="gregorian"/>
          </w:date>
        </w:sdtPr>
        <w:sdtEndPr/>
        <w:sdtContent>
          <w:r w:rsidR="00941184">
            <w:rPr>
              <w:sz w:val="28"/>
              <w:szCs w:val="28"/>
            </w:rPr>
            <w:t>6/22/2015</w:t>
          </w:r>
        </w:sdtContent>
      </w:sdt>
    </w:p>
    <w:p w14:paraId="54C0DB68" w14:textId="7227E816" w:rsidR="009D0786" w:rsidRDefault="00CA144B" w:rsidP="00CA144B">
      <w:pPr>
        <w:pStyle w:val="NoSpacing"/>
        <w:jc w:val="center"/>
        <w:rPr>
          <w:sz w:val="26"/>
          <w:szCs w:val="26"/>
        </w:rPr>
      </w:pPr>
      <w:r w:rsidRPr="00CA144B">
        <w:rPr>
          <w:sz w:val="26"/>
          <w:szCs w:val="26"/>
        </w:rPr>
        <w:t>Product Version Number</w:t>
      </w:r>
      <w:r w:rsidR="008B29D8">
        <w:rPr>
          <w:sz w:val="26"/>
          <w:szCs w:val="26"/>
        </w:rPr>
        <w:t xml:space="preserve"> 1.x</w:t>
      </w:r>
    </w:p>
    <w:p w14:paraId="78B54A55" w14:textId="5DF1A633" w:rsidR="00A45635" w:rsidRPr="00CA144B" w:rsidRDefault="00A45635" w:rsidP="00CA144B">
      <w:pPr>
        <w:pStyle w:val="NoSpacing"/>
        <w:jc w:val="center"/>
        <w:rPr>
          <w:sz w:val="26"/>
          <w:szCs w:val="26"/>
        </w:rPr>
      </w:pPr>
      <w:r>
        <w:rPr>
          <w:sz w:val="26"/>
          <w:szCs w:val="26"/>
        </w:rPr>
        <w:t>Template Version: 1.1</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28DE87CE" w14:textId="77777777" w:rsidR="00131A8C" w:rsidRDefault="00131A8C" w:rsidP="00131A8C"/>
    <w:p w14:paraId="0E65B06C" w14:textId="77777777" w:rsidR="009D0786" w:rsidRDefault="009D0786" w:rsidP="00131A8C"/>
    <w:p w14:paraId="6E2DDF98" w14:textId="22113828" w:rsidR="009D0786" w:rsidRDefault="00C32658" w:rsidP="00C32658">
      <w:pPr>
        <w:jc w:val="center"/>
      </w:pPr>
      <w:r>
        <w:rPr>
          <w:noProof/>
        </w:rPr>
        <w:drawing>
          <wp:inline distT="0" distB="0" distL="0" distR="0" wp14:anchorId="09A40A4F" wp14:editId="752C3FE1">
            <wp:extent cx="2176302" cy="287079"/>
            <wp:effectExtent l="0" t="0" r="0" b="0"/>
            <wp:docPr id="1" name="Picture 1"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79" cy="297365"/>
                    </a:xfrm>
                    <a:prstGeom prst="rect">
                      <a:avLst/>
                    </a:prstGeom>
                    <a:noFill/>
                    <a:ln>
                      <a:noFill/>
                    </a:ln>
                  </pic:spPr>
                </pic:pic>
              </a:graphicData>
            </a:graphic>
          </wp:inline>
        </w:drawing>
      </w:r>
    </w:p>
    <w:p w14:paraId="70E7CB8B" w14:textId="16176F97"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F90E6A">
        <w:t>2400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2F14762F" w14:textId="77777777" w:rsidR="00137405"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466" w:history="1">
        <w:r w:rsidR="00137405" w:rsidRPr="00777A4E">
          <w:rPr>
            <w:rStyle w:val="Hyperlink"/>
            <w:noProof/>
            <w:lang w:bidi="en-US"/>
          </w:rPr>
          <w:t>Document History</w:t>
        </w:r>
        <w:r w:rsidR="00137405">
          <w:rPr>
            <w:noProof/>
            <w:webHidden/>
          </w:rPr>
          <w:tab/>
        </w:r>
        <w:r w:rsidR="00137405">
          <w:rPr>
            <w:noProof/>
            <w:webHidden/>
          </w:rPr>
          <w:fldChar w:fldCharType="begin"/>
        </w:r>
        <w:r w:rsidR="00137405">
          <w:rPr>
            <w:noProof/>
            <w:webHidden/>
          </w:rPr>
          <w:instrText xml:space="preserve"> PAGEREF _Toc423346466 \h </w:instrText>
        </w:r>
        <w:r w:rsidR="00137405">
          <w:rPr>
            <w:noProof/>
            <w:webHidden/>
          </w:rPr>
        </w:r>
        <w:r w:rsidR="00137405">
          <w:rPr>
            <w:noProof/>
            <w:webHidden/>
          </w:rPr>
          <w:fldChar w:fldCharType="separate"/>
        </w:r>
        <w:r w:rsidR="00137405">
          <w:rPr>
            <w:noProof/>
            <w:webHidden/>
          </w:rPr>
          <w:t>iii</w:t>
        </w:r>
        <w:r w:rsidR="00137405">
          <w:rPr>
            <w:noProof/>
            <w:webHidden/>
          </w:rPr>
          <w:fldChar w:fldCharType="end"/>
        </w:r>
      </w:hyperlink>
    </w:p>
    <w:p w14:paraId="3F06B820" w14:textId="77777777" w:rsidR="00137405" w:rsidRDefault="00022C00">
      <w:pPr>
        <w:pStyle w:val="TOC1"/>
        <w:tabs>
          <w:tab w:val="left" w:pos="446"/>
          <w:tab w:val="right" w:leader="dot" w:pos="9350"/>
        </w:tabs>
        <w:rPr>
          <w:rFonts w:eastAsiaTheme="minorEastAsia" w:cstheme="minorBidi"/>
          <w:b w:val="0"/>
          <w:bCs w:val="0"/>
          <w:noProof/>
          <w:sz w:val="22"/>
          <w:szCs w:val="22"/>
        </w:rPr>
      </w:pPr>
      <w:hyperlink w:anchor="_Toc423346467" w:history="1">
        <w:r w:rsidR="00137405" w:rsidRPr="00777A4E">
          <w:rPr>
            <w:rStyle w:val="Hyperlink"/>
            <w:noProof/>
            <w:lang w:bidi="en-US"/>
          </w:rPr>
          <w:t>1.</w:t>
        </w:r>
        <w:r w:rsidR="00137405">
          <w:rPr>
            <w:rFonts w:eastAsiaTheme="minorEastAsia" w:cstheme="minorBidi"/>
            <w:b w:val="0"/>
            <w:bCs w:val="0"/>
            <w:noProof/>
            <w:sz w:val="22"/>
            <w:szCs w:val="22"/>
          </w:rPr>
          <w:tab/>
        </w:r>
        <w:r w:rsidR="00137405" w:rsidRPr="00777A4E">
          <w:rPr>
            <w:rStyle w:val="Hyperlink"/>
            <w:noProof/>
            <w:lang w:bidi="en-US"/>
          </w:rPr>
          <w:t>About this Document</w:t>
        </w:r>
        <w:r w:rsidR="00137405">
          <w:rPr>
            <w:noProof/>
            <w:webHidden/>
          </w:rPr>
          <w:tab/>
        </w:r>
        <w:r w:rsidR="00137405">
          <w:rPr>
            <w:noProof/>
            <w:webHidden/>
          </w:rPr>
          <w:fldChar w:fldCharType="begin"/>
        </w:r>
        <w:r w:rsidR="00137405">
          <w:rPr>
            <w:noProof/>
            <w:webHidden/>
          </w:rPr>
          <w:instrText xml:space="preserve"> PAGEREF _Toc423346467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7FD26F4D" w14:textId="77777777" w:rsidR="00137405" w:rsidRDefault="00022C00">
      <w:pPr>
        <w:pStyle w:val="TOC2"/>
        <w:tabs>
          <w:tab w:val="left" w:pos="880"/>
          <w:tab w:val="right" w:leader="dot" w:pos="9350"/>
        </w:tabs>
        <w:rPr>
          <w:rFonts w:eastAsiaTheme="minorEastAsia" w:cstheme="minorBidi"/>
          <w:iCs w:val="0"/>
          <w:noProof/>
          <w:sz w:val="22"/>
          <w:szCs w:val="22"/>
        </w:rPr>
      </w:pPr>
      <w:hyperlink w:anchor="_Toc423346468" w:history="1">
        <w:r w:rsidR="00137405" w:rsidRPr="00777A4E">
          <w:rPr>
            <w:rStyle w:val="Hyperlink"/>
            <w:noProof/>
            <w:lang w:bidi="en-US"/>
          </w:rPr>
          <w:t>1.1.</w:t>
        </w:r>
        <w:r w:rsidR="00137405">
          <w:rPr>
            <w:rFonts w:eastAsiaTheme="minorEastAsia" w:cstheme="minorBidi"/>
            <w:iCs w:val="0"/>
            <w:noProof/>
            <w:sz w:val="22"/>
            <w:szCs w:val="22"/>
          </w:rPr>
          <w:tab/>
        </w:r>
        <w:r w:rsidR="00137405" w:rsidRPr="00777A4E">
          <w:rPr>
            <w:rStyle w:val="Hyperlink"/>
            <w:noProof/>
            <w:lang w:bidi="en-US"/>
          </w:rPr>
          <w:t>Terminology</w:t>
        </w:r>
        <w:r w:rsidR="00137405">
          <w:rPr>
            <w:noProof/>
            <w:webHidden/>
          </w:rPr>
          <w:tab/>
        </w:r>
        <w:r w:rsidR="00137405">
          <w:rPr>
            <w:noProof/>
            <w:webHidden/>
          </w:rPr>
          <w:fldChar w:fldCharType="begin"/>
        </w:r>
        <w:r w:rsidR="00137405">
          <w:rPr>
            <w:noProof/>
            <w:webHidden/>
          </w:rPr>
          <w:instrText xml:space="preserve"> PAGEREF _Toc423346468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4704C858" w14:textId="77777777" w:rsidR="00137405" w:rsidRDefault="00022C00">
      <w:pPr>
        <w:pStyle w:val="TOC2"/>
        <w:tabs>
          <w:tab w:val="left" w:pos="880"/>
          <w:tab w:val="right" w:leader="dot" w:pos="9350"/>
        </w:tabs>
        <w:rPr>
          <w:rFonts w:eastAsiaTheme="minorEastAsia" w:cstheme="minorBidi"/>
          <w:iCs w:val="0"/>
          <w:noProof/>
          <w:sz w:val="22"/>
          <w:szCs w:val="22"/>
        </w:rPr>
      </w:pPr>
      <w:hyperlink w:anchor="_Toc423346469" w:history="1">
        <w:r w:rsidR="00137405" w:rsidRPr="00777A4E">
          <w:rPr>
            <w:rStyle w:val="Hyperlink"/>
            <w:noProof/>
            <w:lang w:bidi="en-US"/>
          </w:rPr>
          <w:t>1.2.</w:t>
        </w:r>
        <w:r w:rsidR="00137405">
          <w:rPr>
            <w:rFonts w:eastAsiaTheme="minorEastAsia" w:cstheme="minorBidi"/>
            <w:iCs w:val="0"/>
            <w:noProof/>
            <w:sz w:val="22"/>
            <w:szCs w:val="22"/>
          </w:rPr>
          <w:tab/>
        </w:r>
        <w:r w:rsidR="00137405" w:rsidRPr="00777A4E">
          <w:rPr>
            <w:rStyle w:val="Hyperlink"/>
            <w:noProof/>
            <w:lang w:bidi="en-US"/>
          </w:rPr>
          <w:t>Color Coding</w:t>
        </w:r>
        <w:r w:rsidR="00137405">
          <w:rPr>
            <w:noProof/>
            <w:webHidden/>
          </w:rPr>
          <w:tab/>
        </w:r>
        <w:r w:rsidR="00137405">
          <w:rPr>
            <w:noProof/>
            <w:webHidden/>
          </w:rPr>
          <w:fldChar w:fldCharType="begin"/>
        </w:r>
        <w:r w:rsidR="00137405">
          <w:rPr>
            <w:noProof/>
            <w:webHidden/>
          </w:rPr>
          <w:instrText xml:space="preserve"> PAGEREF _Toc423346469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1D86BD0D" w14:textId="77777777" w:rsidR="00137405" w:rsidRDefault="00022C00">
      <w:pPr>
        <w:pStyle w:val="TOC1"/>
        <w:tabs>
          <w:tab w:val="left" w:pos="446"/>
          <w:tab w:val="right" w:leader="dot" w:pos="9350"/>
        </w:tabs>
        <w:rPr>
          <w:rFonts w:eastAsiaTheme="minorEastAsia" w:cstheme="minorBidi"/>
          <w:b w:val="0"/>
          <w:bCs w:val="0"/>
          <w:noProof/>
          <w:sz w:val="22"/>
          <w:szCs w:val="22"/>
        </w:rPr>
      </w:pPr>
      <w:hyperlink w:anchor="_Toc423346470" w:history="1">
        <w:r w:rsidR="00137405" w:rsidRPr="00777A4E">
          <w:rPr>
            <w:rStyle w:val="Hyperlink"/>
            <w:noProof/>
            <w:lang w:bidi="en-US"/>
          </w:rPr>
          <w:t>2.</w:t>
        </w:r>
        <w:r w:rsidR="00137405">
          <w:rPr>
            <w:rFonts w:eastAsiaTheme="minorEastAsia" w:cstheme="minorBidi"/>
            <w:b w:val="0"/>
            <w:bCs w:val="0"/>
            <w:noProof/>
            <w:sz w:val="22"/>
            <w:szCs w:val="22"/>
          </w:rPr>
          <w:tab/>
        </w:r>
        <w:r w:rsidR="00137405" w:rsidRPr="00777A4E">
          <w:rPr>
            <w:rStyle w:val="Hyperlink"/>
            <w:noProof/>
            <w:lang w:bidi="en-US"/>
          </w:rPr>
          <w:t>Structure</w:t>
        </w:r>
        <w:r w:rsidR="00137405">
          <w:rPr>
            <w:noProof/>
            <w:webHidden/>
          </w:rPr>
          <w:tab/>
        </w:r>
        <w:r w:rsidR="00137405">
          <w:rPr>
            <w:noProof/>
            <w:webHidden/>
          </w:rPr>
          <w:fldChar w:fldCharType="begin"/>
        </w:r>
        <w:r w:rsidR="00137405">
          <w:rPr>
            <w:noProof/>
            <w:webHidden/>
          </w:rPr>
          <w:instrText xml:space="preserve"> PAGEREF _Toc423346470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550F5079" w14:textId="77777777" w:rsidR="00137405" w:rsidRDefault="00022C00">
      <w:pPr>
        <w:pStyle w:val="TOC2"/>
        <w:tabs>
          <w:tab w:val="left" w:pos="880"/>
          <w:tab w:val="right" w:leader="dot" w:pos="9350"/>
        </w:tabs>
        <w:rPr>
          <w:rFonts w:eastAsiaTheme="minorEastAsia" w:cstheme="minorBidi"/>
          <w:iCs w:val="0"/>
          <w:noProof/>
          <w:sz w:val="22"/>
          <w:szCs w:val="22"/>
        </w:rPr>
      </w:pPr>
      <w:hyperlink w:anchor="_Toc423346471" w:history="1">
        <w:r w:rsidR="00137405" w:rsidRPr="00777A4E">
          <w:rPr>
            <w:rStyle w:val="Hyperlink"/>
            <w:noProof/>
            <w:lang w:bidi="en-US"/>
          </w:rPr>
          <w:t>2.1.</w:t>
        </w:r>
        <w:r w:rsidR="00137405">
          <w:rPr>
            <w:rFonts w:eastAsiaTheme="minorEastAsia" w:cstheme="minorBidi"/>
            <w:iCs w:val="0"/>
            <w:noProof/>
            <w:sz w:val="22"/>
            <w:szCs w:val="22"/>
          </w:rPr>
          <w:tab/>
        </w:r>
        <w:r w:rsidR="00137405" w:rsidRPr="00777A4E">
          <w:rPr>
            <w:rStyle w:val="Hyperlink"/>
            <w:noProof/>
            <w:lang w:bidi="en-US"/>
          </w:rPr>
          <w:t>Use Case Structure</w:t>
        </w:r>
        <w:r w:rsidR="00137405">
          <w:rPr>
            <w:noProof/>
            <w:webHidden/>
          </w:rPr>
          <w:tab/>
        </w:r>
        <w:r w:rsidR="00137405">
          <w:rPr>
            <w:noProof/>
            <w:webHidden/>
          </w:rPr>
          <w:fldChar w:fldCharType="begin"/>
        </w:r>
        <w:r w:rsidR="00137405">
          <w:rPr>
            <w:noProof/>
            <w:webHidden/>
          </w:rPr>
          <w:instrText xml:space="preserve"> PAGEREF _Toc423346471 \h </w:instrText>
        </w:r>
        <w:r w:rsidR="00137405">
          <w:rPr>
            <w:noProof/>
            <w:webHidden/>
          </w:rPr>
        </w:r>
        <w:r w:rsidR="00137405">
          <w:rPr>
            <w:noProof/>
            <w:webHidden/>
          </w:rPr>
          <w:fldChar w:fldCharType="separate"/>
        </w:r>
        <w:r w:rsidR="00137405">
          <w:rPr>
            <w:noProof/>
            <w:webHidden/>
          </w:rPr>
          <w:t>1</w:t>
        </w:r>
        <w:r w:rsidR="00137405">
          <w:rPr>
            <w:noProof/>
            <w:webHidden/>
          </w:rPr>
          <w:fldChar w:fldCharType="end"/>
        </w:r>
      </w:hyperlink>
    </w:p>
    <w:p w14:paraId="478F0700"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72" w:history="1">
        <w:r w:rsidR="00137405" w:rsidRPr="00777A4E">
          <w:rPr>
            <w:rStyle w:val="Hyperlink"/>
            <w:noProof/>
            <w:lang w:bidi="en-US"/>
          </w:rPr>
          <w:t>2.1.1.</w:t>
        </w:r>
        <w:r w:rsidR="00137405">
          <w:rPr>
            <w:rFonts w:eastAsiaTheme="minorEastAsia" w:cstheme="minorBidi"/>
            <w:i w:val="0"/>
            <w:noProof/>
            <w:sz w:val="22"/>
            <w:szCs w:val="22"/>
          </w:rPr>
          <w:tab/>
        </w:r>
        <w:r w:rsidR="00137405" w:rsidRPr="00777A4E">
          <w:rPr>
            <w:rStyle w:val="Hyperlink"/>
            <w:noProof/>
            <w:lang w:bidi="en-US"/>
          </w:rPr>
          <w:t>Use Case Name</w:t>
        </w:r>
        <w:r w:rsidR="00137405">
          <w:rPr>
            <w:noProof/>
            <w:webHidden/>
          </w:rPr>
          <w:tab/>
        </w:r>
        <w:r w:rsidR="00137405">
          <w:rPr>
            <w:noProof/>
            <w:webHidden/>
          </w:rPr>
          <w:fldChar w:fldCharType="begin"/>
        </w:r>
        <w:r w:rsidR="00137405">
          <w:rPr>
            <w:noProof/>
            <w:webHidden/>
          </w:rPr>
          <w:instrText xml:space="preserve"> PAGEREF _Toc423346472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550C6B0F" w14:textId="77777777" w:rsidR="00137405" w:rsidRDefault="00022C00">
      <w:pPr>
        <w:pStyle w:val="TOC2"/>
        <w:tabs>
          <w:tab w:val="left" w:pos="880"/>
          <w:tab w:val="right" w:leader="dot" w:pos="9350"/>
        </w:tabs>
        <w:rPr>
          <w:rFonts w:eastAsiaTheme="minorEastAsia" w:cstheme="minorBidi"/>
          <w:iCs w:val="0"/>
          <w:noProof/>
          <w:sz w:val="22"/>
          <w:szCs w:val="22"/>
        </w:rPr>
      </w:pPr>
      <w:hyperlink w:anchor="_Toc423346473" w:history="1">
        <w:r w:rsidR="00137405" w:rsidRPr="00777A4E">
          <w:rPr>
            <w:rStyle w:val="Hyperlink"/>
            <w:noProof/>
            <w:lang w:bidi="en-US"/>
          </w:rPr>
          <w:t>2.2.</w:t>
        </w:r>
        <w:r w:rsidR="00137405">
          <w:rPr>
            <w:rFonts w:eastAsiaTheme="minorEastAsia" w:cstheme="minorBidi"/>
            <w:iCs w:val="0"/>
            <w:noProof/>
            <w:sz w:val="22"/>
            <w:szCs w:val="22"/>
          </w:rPr>
          <w:tab/>
        </w:r>
        <w:r w:rsidR="00137405" w:rsidRPr="00777A4E">
          <w:rPr>
            <w:rStyle w:val="Hyperlink"/>
            <w:noProof/>
            <w:lang w:bidi="en-US"/>
          </w:rPr>
          <w:t>Requirements Structure</w:t>
        </w:r>
        <w:r w:rsidR="00137405">
          <w:rPr>
            <w:noProof/>
            <w:webHidden/>
          </w:rPr>
          <w:tab/>
        </w:r>
        <w:r w:rsidR="00137405">
          <w:rPr>
            <w:noProof/>
            <w:webHidden/>
          </w:rPr>
          <w:fldChar w:fldCharType="begin"/>
        </w:r>
        <w:r w:rsidR="00137405">
          <w:rPr>
            <w:noProof/>
            <w:webHidden/>
          </w:rPr>
          <w:instrText xml:space="preserve"> PAGEREF _Toc423346473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5873F30B" w14:textId="77777777" w:rsidR="00137405" w:rsidRDefault="00022C00">
      <w:pPr>
        <w:pStyle w:val="TOC1"/>
        <w:tabs>
          <w:tab w:val="left" w:pos="446"/>
          <w:tab w:val="right" w:leader="dot" w:pos="9350"/>
        </w:tabs>
        <w:rPr>
          <w:rFonts w:eastAsiaTheme="minorEastAsia" w:cstheme="minorBidi"/>
          <w:b w:val="0"/>
          <w:bCs w:val="0"/>
          <w:noProof/>
          <w:sz w:val="22"/>
          <w:szCs w:val="22"/>
        </w:rPr>
      </w:pPr>
      <w:hyperlink w:anchor="_Toc423346474" w:history="1">
        <w:r w:rsidR="00137405" w:rsidRPr="00777A4E">
          <w:rPr>
            <w:rStyle w:val="Hyperlink"/>
            <w:noProof/>
            <w:lang w:bidi="en-US"/>
          </w:rPr>
          <w:t>3.</w:t>
        </w:r>
        <w:r w:rsidR="00137405">
          <w:rPr>
            <w:rFonts w:eastAsiaTheme="minorEastAsia" w:cstheme="minorBidi"/>
            <w:b w:val="0"/>
            <w:bCs w:val="0"/>
            <w:noProof/>
            <w:sz w:val="22"/>
            <w:szCs w:val="22"/>
          </w:rPr>
          <w:tab/>
        </w:r>
        <w:r w:rsidR="00137405" w:rsidRPr="00777A4E">
          <w:rPr>
            <w:rStyle w:val="Hyperlink"/>
            <w:noProof/>
            <w:lang w:bidi="en-US"/>
          </w:rPr>
          <w:t>Use Cases</w:t>
        </w:r>
        <w:r w:rsidR="00137405">
          <w:rPr>
            <w:noProof/>
            <w:webHidden/>
          </w:rPr>
          <w:tab/>
        </w:r>
        <w:r w:rsidR="00137405">
          <w:rPr>
            <w:noProof/>
            <w:webHidden/>
          </w:rPr>
          <w:fldChar w:fldCharType="begin"/>
        </w:r>
        <w:r w:rsidR="00137405">
          <w:rPr>
            <w:noProof/>
            <w:webHidden/>
          </w:rPr>
          <w:instrText xml:space="preserve"> PAGEREF _Toc423346474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733FC99B" w14:textId="77777777" w:rsidR="00137405" w:rsidRDefault="00022C00">
      <w:pPr>
        <w:pStyle w:val="TOC2"/>
        <w:tabs>
          <w:tab w:val="left" w:pos="880"/>
          <w:tab w:val="right" w:leader="dot" w:pos="9350"/>
        </w:tabs>
        <w:rPr>
          <w:rFonts w:eastAsiaTheme="minorEastAsia" w:cstheme="minorBidi"/>
          <w:iCs w:val="0"/>
          <w:noProof/>
          <w:sz w:val="22"/>
          <w:szCs w:val="22"/>
        </w:rPr>
      </w:pPr>
      <w:hyperlink w:anchor="_Toc423346475" w:history="1">
        <w:r w:rsidR="00137405" w:rsidRPr="00777A4E">
          <w:rPr>
            <w:rStyle w:val="Hyperlink"/>
            <w:noProof/>
            <w:lang w:bidi="en-US"/>
          </w:rPr>
          <w:t>3.1.</w:t>
        </w:r>
        <w:r w:rsidR="00137405">
          <w:rPr>
            <w:rFonts w:eastAsiaTheme="minorEastAsia" w:cstheme="minorBidi"/>
            <w:iCs w:val="0"/>
            <w:noProof/>
            <w:sz w:val="22"/>
            <w:szCs w:val="22"/>
          </w:rPr>
          <w:tab/>
        </w:r>
        <w:r w:rsidR="00137405" w:rsidRPr="00777A4E">
          <w:rPr>
            <w:rStyle w:val="Hyperlink"/>
            <w:noProof/>
            <w:lang w:bidi="en-US"/>
          </w:rPr>
          <w:t>Consumer Use Cases</w:t>
        </w:r>
        <w:r w:rsidR="00137405">
          <w:rPr>
            <w:noProof/>
            <w:webHidden/>
          </w:rPr>
          <w:tab/>
        </w:r>
        <w:r w:rsidR="00137405">
          <w:rPr>
            <w:noProof/>
            <w:webHidden/>
          </w:rPr>
          <w:fldChar w:fldCharType="begin"/>
        </w:r>
        <w:r w:rsidR="00137405">
          <w:rPr>
            <w:noProof/>
            <w:webHidden/>
          </w:rPr>
          <w:instrText xml:space="preserve"> PAGEREF _Toc423346475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71262CA0"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76" w:history="1">
        <w:r w:rsidR="00137405" w:rsidRPr="00777A4E">
          <w:rPr>
            <w:rStyle w:val="Hyperlink"/>
            <w:noProof/>
            <w:lang w:bidi="en-US"/>
          </w:rPr>
          <w:t>3.1.1.</w:t>
        </w:r>
        <w:r w:rsidR="00137405">
          <w:rPr>
            <w:rFonts w:eastAsiaTheme="minorEastAsia" w:cstheme="minorBidi"/>
            <w:i w:val="0"/>
            <w:noProof/>
            <w:sz w:val="22"/>
            <w:szCs w:val="22"/>
          </w:rPr>
          <w:tab/>
        </w:r>
        <w:r w:rsidR="00137405" w:rsidRPr="00777A4E">
          <w:rPr>
            <w:rStyle w:val="Hyperlink"/>
            <w:noProof/>
            <w:lang w:bidi="en-US"/>
          </w:rPr>
          <w:t>View adverse drug events</w:t>
        </w:r>
        <w:r w:rsidR="00137405">
          <w:rPr>
            <w:noProof/>
            <w:webHidden/>
          </w:rPr>
          <w:tab/>
        </w:r>
        <w:r w:rsidR="00137405">
          <w:rPr>
            <w:noProof/>
            <w:webHidden/>
          </w:rPr>
          <w:fldChar w:fldCharType="begin"/>
        </w:r>
        <w:r w:rsidR="00137405">
          <w:rPr>
            <w:noProof/>
            <w:webHidden/>
          </w:rPr>
          <w:instrText xml:space="preserve"> PAGEREF _Toc423346476 \h </w:instrText>
        </w:r>
        <w:r w:rsidR="00137405">
          <w:rPr>
            <w:noProof/>
            <w:webHidden/>
          </w:rPr>
        </w:r>
        <w:r w:rsidR="00137405">
          <w:rPr>
            <w:noProof/>
            <w:webHidden/>
          </w:rPr>
          <w:fldChar w:fldCharType="separate"/>
        </w:r>
        <w:r w:rsidR="00137405">
          <w:rPr>
            <w:noProof/>
            <w:webHidden/>
          </w:rPr>
          <w:t>2</w:t>
        </w:r>
        <w:r w:rsidR="00137405">
          <w:rPr>
            <w:noProof/>
            <w:webHidden/>
          </w:rPr>
          <w:fldChar w:fldCharType="end"/>
        </w:r>
      </w:hyperlink>
    </w:p>
    <w:p w14:paraId="608AF6ED"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77" w:history="1">
        <w:r w:rsidR="00137405" w:rsidRPr="00777A4E">
          <w:rPr>
            <w:rStyle w:val="Hyperlink"/>
            <w:noProof/>
            <w:lang w:bidi="en-US"/>
          </w:rPr>
          <w:t>3.1.2.</w:t>
        </w:r>
        <w:r w:rsidR="00137405">
          <w:rPr>
            <w:rFonts w:eastAsiaTheme="minorEastAsia" w:cstheme="minorBidi"/>
            <w:i w:val="0"/>
            <w:noProof/>
            <w:sz w:val="22"/>
            <w:szCs w:val="22"/>
          </w:rPr>
          <w:tab/>
        </w:r>
        <w:r w:rsidR="00137405" w:rsidRPr="00777A4E">
          <w:rPr>
            <w:rStyle w:val="Hyperlink"/>
            <w:noProof/>
            <w:lang w:bidi="en-US"/>
          </w:rPr>
          <w:t>Look up routes of administration</w:t>
        </w:r>
        <w:r w:rsidR="00137405">
          <w:rPr>
            <w:noProof/>
            <w:webHidden/>
          </w:rPr>
          <w:tab/>
        </w:r>
        <w:r w:rsidR="00137405">
          <w:rPr>
            <w:noProof/>
            <w:webHidden/>
          </w:rPr>
          <w:fldChar w:fldCharType="begin"/>
        </w:r>
        <w:r w:rsidR="00137405">
          <w:rPr>
            <w:noProof/>
            <w:webHidden/>
          </w:rPr>
          <w:instrText xml:space="preserve"> PAGEREF _Toc423346477 \h </w:instrText>
        </w:r>
        <w:r w:rsidR="00137405">
          <w:rPr>
            <w:noProof/>
            <w:webHidden/>
          </w:rPr>
        </w:r>
        <w:r w:rsidR="00137405">
          <w:rPr>
            <w:noProof/>
            <w:webHidden/>
          </w:rPr>
          <w:fldChar w:fldCharType="separate"/>
        </w:r>
        <w:r w:rsidR="00137405">
          <w:rPr>
            <w:noProof/>
            <w:webHidden/>
          </w:rPr>
          <w:t>3</w:t>
        </w:r>
        <w:r w:rsidR="00137405">
          <w:rPr>
            <w:noProof/>
            <w:webHidden/>
          </w:rPr>
          <w:fldChar w:fldCharType="end"/>
        </w:r>
      </w:hyperlink>
    </w:p>
    <w:p w14:paraId="4E2FC53A"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78" w:history="1">
        <w:r w:rsidR="00137405" w:rsidRPr="00777A4E">
          <w:rPr>
            <w:rStyle w:val="Hyperlink"/>
            <w:noProof/>
            <w:lang w:bidi="en-US"/>
          </w:rPr>
          <w:t>3.1.3.</w:t>
        </w:r>
        <w:r w:rsidR="00137405">
          <w:rPr>
            <w:rFonts w:eastAsiaTheme="minorEastAsia" w:cstheme="minorBidi"/>
            <w:i w:val="0"/>
            <w:noProof/>
            <w:sz w:val="22"/>
            <w:szCs w:val="22"/>
          </w:rPr>
          <w:tab/>
        </w:r>
        <w:r w:rsidR="00137405" w:rsidRPr="00777A4E">
          <w:rPr>
            <w:rStyle w:val="Hyperlink"/>
            <w:noProof/>
            <w:lang w:bidi="en-US"/>
          </w:rPr>
          <w:t>Look up drugs for a particular route of administration</w:t>
        </w:r>
        <w:r w:rsidR="00137405">
          <w:rPr>
            <w:noProof/>
            <w:webHidden/>
          </w:rPr>
          <w:tab/>
        </w:r>
        <w:r w:rsidR="00137405">
          <w:rPr>
            <w:noProof/>
            <w:webHidden/>
          </w:rPr>
          <w:fldChar w:fldCharType="begin"/>
        </w:r>
        <w:r w:rsidR="00137405">
          <w:rPr>
            <w:noProof/>
            <w:webHidden/>
          </w:rPr>
          <w:instrText xml:space="preserve"> PAGEREF _Toc423346478 \h </w:instrText>
        </w:r>
        <w:r w:rsidR="00137405">
          <w:rPr>
            <w:noProof/>
            <w:webHidden/>
          </w:rPr>
        </w:r>
        <w:r w:rsidR="00137405">
          <w:rPr>
            <w:noProof/>
            <w:webHidden/>
          </w:rPr>
          <w:fldChar w:fldCharType="separate"/>
        </w:r>
        <w:r w:rsidR="00137405">
          <w:rPr>
            <w:noProof/>
            <w:webHidden/>
          </w:rPr>
          <w:t>3</w:t>
        </w:r>
        <w:r w:rsidR="00137405">
          <w:rPr>
            <w:noProof/>
            <w:webHidden/>
          </w:rPr>
          <w:fldChar w:fldCharType="end"/>
        </w:r>
      </w:hyperlink>
    </w:p>
    <w:p w14:paraId="19AE27D3"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79" w:history="1">
        <w:r w:rsidR="00137405" w:rsidRPr="00777A4E">
          <w:rPr>
            <w:rStyle w:val="Hyperlink"/>
            <w:noProof/>
            <w:lang w:bidi="en-US"/>
          </w:rPr>
          <w:t>3.1.4.</w:t>
        </w:r>
        <w:r w:rsidR="00137405">
          <w:rPr>
            <w:rFonts w:eastAsiaTheme="minorEastAsia" w:cstheme="minorBidi"/>
            <w:i w:val="0"/>
            <w:noProof/>
            <w:sz w:val="22"/>
            <w:szCs w:val="22"/>
          </w:rPr>
          <w:tab/>
        </w:r>
        <w:r w:rsidR="00137405" w:rsidRPr="00777A4E">
          <w:rPr>
            <w:rStyle w:val="Hyperlink"/>
            <w:noProof/>
            <w:lang w:bidi="en-US"/>
          </w:rPr>
          <w:t>Save searches</w:t>
        </w:r>
        <w:r w:rsidR="00137405">
          <w:rPr>
            <w:noProof/>
            <w:webHidden/>
          </w:rPr>
          <w:tab/>
        </w:r>
        <w:r w:rsidR="00137405">
          <w:rPr>
            <w:noProof/>
            <w:webHidden/>
          </w:rPr>
          <w:fldChar w:fldCharType="begin"/>
        </w:r>
        <w:r w:rsidR="00137405">
          <w:rPr>
            <w:noProof/>
            <w:webHidden/>
          </w:rPr>
          <w:instrText xml:space="preserve"> PAGEREF _Toc423346479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493A96C1"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80" w:history="1">
        <w:r w:rsidR="00137405" w:rsidRPr="00777A4E">
          <w:rPr>
            <w:rStyle w:val="Hyperlink"/>
            <w:noProof/>
            <w:lang w:bidi="en-US"/>
          </w:rPr>
          <w:t>3.1.5.</w:t>
        </w:r>
        <w:r w:rsidR="00137405">
          <w:rPr>
            <w:rFonts w:eastAsiaTheme="minorEastAsia" w:cstheme="minorBidi"/>
            <w:i w:val="0"/>
            <w:noProof/>
            <w:sz w:val="22"/>
            <w:szCs w:val="22"/>
          </w:rPr>
          <w:tab/>
        </w:r>
        <w:r w:rsidR="00137405" w:rsidRPr="00777A4E">
          <w:rPr>
            <w:rStyle w:val="Hyperlink"/>
            <w:noProof/>
            <w:lang w:bidi="en-US"/>
          </w:rPr>
          <w:t>Repeat searches</w:t>
        </w:r>
        <w:r w:rsidR="00137405">
          <w:rPr>
            <w:noProof/>
            <w:webHidden/>
          </w:rPr>
          <w:tab/>
        </w:r>
        <w:r w:rsidR="00137405">
          <w:rPr>
            <w:noProof/>
            <w:webHidden/>
          </w:rPr>
          <w:fldChar w:fldCharType="begin"/>
        </w:r>
        <w:r w:rsidR="00137405">
          <w:rPr>
            <w:noProof/>
            <w:webHidden/>
          </w:rPr>
          <w:instrText xml:space="preserve"> PAGEREF _Toc423346480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67B6406E"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81" w:history="1">
        <w:r w:rsidR="00137405" w:rsidRPr="00777A4E">
          <w:rPr>
            <w:rStyle w:val="Hyperlink"/>
            <w:noProof/>
            <w:lang w:bidi="en-US"/>
          </w:rPr>
          <w:t>3.1.6.</w:t>
        </w:r>
        <w:r w:rsidR="00137405">
          <w:rPr>
            <w:rFonts w:eastAsiaTheme="minorEastAsia" w:cstheme="minorBidi"/>
            <w:i w:val="0"/>
            <w:noProof/>
            <w:sz w:val="22"/>
            <w:szCs w:val="22"/>
          </w:rPr>
          <w:tab/>
        </w:r>
        <w:r w:rsidR="00137405" w:rsidRPr="00777A4E">
          <w:rPr>
            <w:rStyle w:val="Hyperlink"/>
            <w:noProof/>
            <w:lang w:bidi="en-US"/>
          </w:rPr>
          <w:t>Copy and edit searches</w:t>
        </w:r>
        <w:r w:rsidR="00137405">
          <w:rPr>
            <w:noProof/>
            <w:webHidden/>
          </w:rPr>
          <w:tab/>
        </w:r>
        <w:r w:rsidR="00137405">
          <w:rPr>
            <w:noProof/>
            <w:webHidden/>
          </w:rPr>
          <w:fldChar w:fldCharType="begin"/>
        </w:r>
        <w:r w:rsidR="00137405">
          <w:rPr>
            <w:noProof/>
            <w:webHidden/>
          </w:rPr>
          <w:instrText xml:space="preserve"> PAGEREF _Toc423346481 \h </w:instrText>
        </w:r>
        <w:r w:rsidR="00137405">
          <w:rPr>
            <w:noProof/>
            <w:webHidden/>
          </w:rPr>
        </w:r>
        <w:r w:rsidR="00137405">
          <w:rPr>
            <w:noProof/>
            <w:webHidden/>
          </w:rPr>
          <w:fldChar w:fldCharType="separate"/>
        </w:r>
        <w:r w:rsidR="00137405">
          <w:rPr>
            <w:noProof/>
            <w:webHidden/>
          </w:rPr>
          <w:t>4</w:t>
        </w:r>
        <w:r w:rsidR="00137405">
          <w:rPr>
            <w:noProof/>
            <w:webHidden/>
          </w:rPr>
          <w:fldChar w:fldCharType="end"/>
        </w:r>
      </w:hyperlink>
    </w:p>
    <w:p w14:paraId="55D29F64"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82" w:history="1">
        <w:r w:rsidR="00137405" w:rsidRPr="00777A4E">
          <w:rPr>
            <w:rStyle w:val="Hyperlink"/>
            <w:noProof/>
            <w:lang w:bidi="en-US"/>
          </w:rPr>
          <w:t>3.1.7.</w:t>
        </w:r>
        <w:r w:rsidR="00137405">
          <w:rPr>
            <w:rFonts w:eastAsiaTheme="minorEastAsia" w:cstheme="minorBidi"/>
            <w:i w:val="0"/>
            <w:noProof/>
            <w:sz w:val="22"/>
            <w:szCs w:val="22"/>
          </w:rPr>
          <w:tab/>
        </w:r>
        <w:r w:rsidR="00137405" w:rsidRPr="00777A4E">
          <w:rPr>
            <w:rStyle w:val="Hyperlink"/>
            <w:noProof/>
            <w:lang w:bidi="en-US"/>
          </w:rPr>
          <w:t>Delete searches</w:t>
        </w:r>
        <w:r w:rsidR="00137405">
          <w:rPr>
            <w:noProof/>
            <w:webHidden/>
          </w:rPr>
          <w:tab/>
        </w:r>
        <w:r w:rsidR="00137405">
          <w:rPr>
            <w:noProof/>
            <w:webHidden/>
          </w:rPr>
          <w:fldChar w:fldCharType="begin"/>
        </w:r>
        <w:r w:rsidR="00137405">
          <w:rPr>
            <w:noProof/>
            <w:webHidden/>
          </w:rPr>
          <w:instrText xml:space="preserve"> PAGEREF _Toc423346482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0C399A98" w14:textId="77777777" w:rsidR="00137405" w:rsidRDefault="00022C00">
      <w:pPr>
        <w:pStyle w:val="TOC1"/>
        <w:tabs>
          <w:tab w:val="left" w:pos="446"/>
          <w:tab w:val="right" w:leader="dot" w:pos="9350"/>
        </w:tabs>
        <w:rPr>
          <w:rFonts w:eastAsiaTheme="minorEastAsia" w:cstheme="minorBidi"/>
          <w:b w:val="0"/>
          <w:bCs w:val="0"/>
          <w:noProof/>
          <w:sz w:val="22"/>
          <w:szCs w:val="22"/>
        </w:rPr>
      </w:pPr>
      <w:hyperlink w:anchor="_Toc423346483" w:history="1">
        <w:r w:rsidR="00137405" w:rsidRPr="00777A4E">
          <w:rPr>
            <w:rStyle w:val="Hyperlink"/>
            <w:noProof/>
            <w:lang w:bidi="en-US"/>
          </w:rPr>
          <w:t>4.</w:t>
        </w:r>
        <w:r w:rsidR="00137405">
          <w:rPr>
            <w:rFonts w:eastAsiaTheme="minorEastAsia" w:cstheme="minorBidi"/>
            <w:b w:val="0"/>
            <w:bCs w:val="0"/>
            <w:noProof/>
            <w:sz w:val="22"/>
            <w:szCs w:val="22"/>
          </w:rPr>
          <w:tab/>
        </w:r>
        <w:r w:rsidR="00137405" w:rsidRPr="00777A4E">
          <w:rPr>
            <w:rStyle w:val="Hyperlink"/>
            <w:noProof/>
            <w:lang w:bidi="en-US"/>
          </w:rPr>
          <w:t>Requirements</w:t>
        </w:r>
        <w:r w:rsidR="00137405">
          <w:rPr>
            <w:noProof/>
            <w:webHidden/>
          </w:rPr>
          <w:tab/>
        </w:r>
        <w:r w:rsidR="00137405">
          <w:rPr>
            <w:noProof/>
            <w:webHidden/>
          </w:rPr>
          <w:fldChar w:fldCharType="begin"/>
        </w:r>
        <w:r w:rsidR="00137405">
          <w:rPr>
            <w:noProof/>
            <w:webHidden/>
          </w:rPr>
          <w:instrText xml:space="preserve"> PAGEREF _Toc423346483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18EC75D7" w14:textId="77777777" w:rsidR="00137405" w:rsidRDefault="00022C00">
      <w:pPr>
        <w:pStyle w:val="TOC2"/>
        <w:tabs>
          <w:tab w:val="left" w:pos="880"/>
          <w:tab w:val="right" w:leader="dot" w:pos="9350"/>
        </w:tabs>
        <w:rPr>
          <w:rFonts w:eastAsiaTheme="minorEastAsia" w:cstheme="minorBidi"/>
          <w:iCs w:val="0"/>
          <w:noProof/>
          <w:sz w:val="22"/>
          <w:szCs w:val="22"/>
        </w:rPr>
      </w:pPr>
      <w:hyperlink w:anchor="_Toc423346484" w:history="1">
        <w:r w:rsidR="00137405" w:rsidRPr="00777A4E">
          <w:rPr>
            <w:rStyle w:val="Hyperlink"/>
            <w:noProof/>
            <w:lang w:bidi="en-US"/>
          </w:rPr>
          <w:t>4.1.</w:t>
        </w:r>
        <w:r w:rsidR="00137405">
          <w:rPr>
            <w:rFonts w:eastAsiaTheme="minorEastAsia" w:cstheme="minorBidi"/>
            <w:iCs w:val="0"/>
            <w:noProof/>
            <w:sz w:val="22"/>
            <w:szCs w:val="22"/>
          </w:rPr>
          <w:tab/>
        </w:r>
        <w:r w:rsidR="00137405" w:rsidRPr="00777A4E">
          <w:rPr>
            <w:rStyle w:val="Hyperlink"/>
            <w:noProof/>
            <w:lang w:bidi="en-US"/>
          </w:rPr>
          <w:t>User Requirements</w:t>
        </w:r>
        <w:r w:rsidR="00137405">
          <w:rPr>
            <w:noProof/>
            <w:webHidden/>
          </w:rPr>
          <w:tab/>
        </w:r>
        <w:r w:rsidR="00137405">
          <w:rPr>
            <w:noProof/>
            <w:webHidden/>
          </w:rPr>
          <w:fldChar w:fldCharType="begin"/>
        </w:r>
        <w:r w:rsidR="00137405">
          <w:rPr>
            <w:noProof/>
            <w:webHidden/>
          </w:rPr>
          <w:instrText xml:space="preserve"> PAGEREF _Toc423346484 \h </w:instrText>
        </w:r>
        <w:r w:rsidR="00137405">
          <w:rPr>
            <w:noProof/>
            <w:webHidden/>
          </w:rPr>
        </w:r>
        <w:r w:rsidR="00137405">
          <w:rPr>
            <w:noProof/>
            <w:webHidden/>
          </w:rPr>
          <w:fldChar w:fldCharType="separate"/>
        </w:r>
        <w:r w:rsidR="00137405">
          <w:rPr>
            <w:noProof/>
            <w:webHidden/>
          </w:rPr>
          <w:t>5</w:t>
        </w:r>
        <w:r w:rsidR="00137405">
          <w:rPr>
            <w:noProof/>
            <w:webHidden/>
          </w:rPr>
          <w:fldChar w:fldCharType="end"/>
        </w:r>
      </w:hyperlink>
    </w:p>
    <w:p w14:paraId="42716A8F" w14:textId="77777777" w:rsidR="00137405" w:rsidRDefault="00022C00">
      <w:pPr>
        <w:pStyle w:val="TOC2"/>
        <w:tabs>
          <w:tab w:val="left" w:pos="880"/>
          <w:tab w:val="right" w:leader="dot" w:pos="9350"/>
        </w:tabs>
        <w:rPr>
          <w:rFonts w:eastAsiaTheme="minorEastAsia" w:cstheme="minorBidi"/>
          <w:iCs w:val="0"/>
          <w:noProof/>
          <w:sz w:val="22"/>
          <w:szCs w:val="22"/>
        </w:rPr>
      </w:pPr>
      <w:hyperlink w:anchor="_Toc423346485" w:history="1">
        <w:r w:rsidR="00137405" w:rsidRPr="00777A4E">
          <w:rPr>
            <w:rStyle w:val="Hyperlink"/>
            <w:noProof/>
            <w:lang w:bidi="en-US"/>
          </w:rPr>
          <w:t>4.2.</w:t>
        </w:r>
        <w:r w:rsidR="00137405">
          <w:rPr>
            <w:rFonts w:eastAsiaTheme="minorEastAsia" w:cstheme="minorBidi"/>
            <w:iCs w:val="0"/>
            <w:noProof/>
            <w:sz w:val="22"/>
            <w:szCs w:val="22"/>
          </w:rPr>
          <w:tab/>
        </w:r>
        <w:r w:rsidR="00137405" w:rsidRPr="00777A4E">
          <w:rPr>
            <w:rStyle w:val="Hyperlink"/>
            <w:noProof/>
            <w:lang w:bidi="en-US"/>
          </w:rPr>
          <w:t>Web Interface</w:t>
        </w:r>
        <w:r w:rsidR="00137405">
          <w:rPr>
            <w:noProof/>
            <w:webHidden/>
          </w:rPr>
          <w:tab/>
        </w:r>
        <w:r w:rsidR="00137405">
          <w:rPr>
            <w:noProof/>
            <w:webHidden/>
          </w:rPr>
          <w:fldChar w:fldCharType="begin"/>
        </w:r>
        <w:r w:rsidR="00137405">
          <w:rPr>
            <w:noProof/>
            <w:webHidden/>
          </w:rPr>
          <w:instrText xml:space="preserve"> PAGEREF _Toc423346485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1411C54C"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86" w:history="1">
        <w:r w:rsidR="00137405" w:rsidRPr="00777A4E">
          <w:rPr>
            <w:rStyle w:val="Hyperlink"/>
            <w:noProof/>
            <w:lang w:bidi="en-US"/>
          </w:rPr>
          <w:t>4.2.1.</w:t>
        </w:r>
        <w:r w:rsidR="00137405">
          <w:rPr>
            <w:rFonts w:eastAsiaTheme="minorEastAsia" w:cstheme="minorBidi"/>
            <w:i w:val="0"/>
            <w:noProof/>
            <w:sz w:val="22"/>
            <w:szCs w:val="22"/>
          </w:rPr>
          <w:tab/>
        </w:r>
        <w:r w:rsidR="00137405" w:rsidRPr="00777A4E">
          <w:rPr>
            <w:rStyle w:val="Hyperlink"/>
            <w:noProof/>
            <w:lang w:bidi="en-US"/>
          </w:rPr>
          <w:t>Consumer page</w:t>
        </w:r>
        <w:r w:rsidR="00137405">
          <w:rPr>
            <w:noProof/>
            <w:webHidden/>
          </w:rPr>
          <w:tab/>
        </w:r>
        <w:r w:rsidR="00137405">
          <w:rPr>
            <w:noProof/>
            <w:webHidden/>
          </w:rPr>
          <w:fldChar w:fldCharType="begin"/>
        </w:r>
        <w:r w:rsidR="00137405">
          <w:rPr>
            <w:noProof/>
            <w:webHidden/>
          </w:rPr>
          <w:instrText xml:space="preserve"> PAGEREF _Toc423346486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08CAA3D1"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87" w:history="1">
        <w:r w:rsidR="00137405" w:rsidRPr="00777A4E">
          <w:rPr>
            <w:rStyle w:val="Hyperlink"/>
            <w:noProof/>
            <w:lang w:bidi="en-US"/>
          </w:rPr>
          <w:t>4.2.2.</w:t>
        </w:r>
        <w:r w:rsidR="00137405">
          <w:rPr>
            <w:rFonts w:eastAsiaTheme="minorEastAsia" w:cstheme="minorBidi"/>
            <w:i w:val="0"/>
            <w:noProof/>
            <w:sz w:val="22"/>
            <w:szCs w:val="22"/>
          </w:rPr>
          <w:tab/>
        </w:r>
        <w:r w:rsidR="00137405" w:rsidRPr="00777A4E">
          <w:rPr>
            <w:rStyle w:val="Hyperlink"/>
            <w:noProof/>
            <w:lang w:bidi="en-US"/>
          </w:rPr>
          <w:t>Medical professional page</w:t>
        </w:r>
        <w:r w:rsidR="00137405">
          <w:rPr>
            <w:noProof/>
            <w:webHidden/>
          </w:rPr>
          <w:tab/>
        </w:r>
        <w:r w:rsidR="00137405">
          <w:rPr>
            <w:noProof/>
            <w:webHidden/>
          </w:rPr>
          <w:fldChar w:fldCharType="begin"/>
        </w:r>
        <w:r w:rsidR="00137405">
          <w:rPr>
            <w:noProof/>
            <w:webHidden/>
          </w:rPr>
          <w:instrText xml:space="preserve"> PAGEREF _Toc423346487 \h </w:instrText>
        </w:r>
        <w:r w:rsidR="00137405">
          <w:rPr>
            <w:noProof/>
            <w:webHidden/>
          </w:rPr>
        </w:r>
        <w:r w:rsidR="00137405">
          <w:rPr>
            <w:noProof/>
            <w:webHidden/>
          </w:rPr>
          <w:fldChar w:fldCharType="separate"/>
        </w:r>
        <w:r w:rsidR="00137405">
          <w:rPr>
            <w:noProof/>
            <w:webHidden/>
          </w:rPr>
          <w:t>6</w:t>
        </w:r>
        <w:r w:rsidR="00137405">
          <w:rPr>
            <w:noProof/>
            <w:webHidden/>
          </w:rPr>
          <w:fldChar w:fldCharType="end"/>
        </w:r>
      </w:hyperlink>
    </w:p>
    <w:p w14:paraId="60FB4D09" w14:textId="77777777" w:rsidR="00137405" w:rsidRDefault="00022C00">
      <w:pPr>
        <w:pStyle w:val="TOC2"/>
        <w:tabs>
          <w:tab w:val="left" w:pos="880"/>
          <w:tab w:val="right" w:leader="dot" w:pos="9350"/>
        </w:tabs>
        <w:rPr>
          <w:rFonts w:eastAsiaTheme="minorEastAsia" w:cstheme="minorBidi"/>
          <w:iCs w:val="0"/>
          <w:noProof/>
          <w:sz w:val="22"/>
          <w:szCs w:val="22"/>
        </w:rPr>
      </w:pPr>
      <w:hyperlink w:anchor="_Toc423346488" w:history="1">
        <w:r w:rsidR="00137405" w:rsidRPr="00777A4E">
          <w:rPr>
            <w:rStyle w:val="Hyperlink"/>
            <w:noProof/>
            <w:lang w:bidi="en-US"/>
          </w:rPr>
          <w:t>4.3.</w:t>
        </w:r>
        <w:r w:rsidR="00137405">
          <w:rPr>
            <w:rFonts w:eastAsiaTheme="minorEastAsia" w:cstheme="minorBidi"/>
            <w:iCs w:val="0"/>
            <w:noProof/>
            <w:sz w:val="22"/>
            <w:szCs w:val="22"/>
          </w:rPr>
          <w:tab/>
        </w:r>
        <w:r w:rsidR="00137405" w:rsidRPr="00777A4E">
          <w:rPr>
            <w:rStyle w:val="Hyperlink"/>
            <w:noProof/>
            <w:lang w:bidi="en-US"/>
          </w:rPr>
          <w:t>Server Backend</w:t>
        </w:r>
        <w:r w:rsidR="00137405">
          <w:rPr>
            <w:noProof/>
            <w:webHidden/>
          </w:rPr>
          <w:tab/>
        </w:r>
        <w:r w:rsidR="00137405">
          <w:rPr>
            <w:noProof/>
            <w:webHidden/>
          </w:rPr>
          <w:fldChar w:fldCharType="begin"/>
        </w:r>
        <w:r w:rsidR="00137405">
          <w:rPr>
            <w:noProof/>
            <w:webHidden/>
          </w:rPr>
          <w:instrText xml:space="preserve"> PAGEREF _Toc423346488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3C73062"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89" w:history="1">
        <w:r w:rsidR="00137405" w:rsidRPr="00777A4E">
          <w:rPr>
            <w:rStyle w:val="Hyperlink"/>
            <w:noProof/>
            <w:lang w:bidi="en-US"/>
          </w:rPr>
          <w:t>4.3.1.</w:t>
        </w:r>
        <w:r w:rsidR="00137405">
          <w:rPr>
            <w:rFonts w:eastAsiaTheme="minorEastAsia" w:cstheme="minorBidi"/>
            <w:i w:val="0"/>
            <w:noProof/>
            <w:sz w:val="22"/>
            <w:szCs w:val="22"/>
          </w:rPr>
          <w:tab/>
        </w:r>
        <w:r w:rsidR="00137405" w:rsidRPr="00777A4E">
          <w:rPr>
            <w:rStyle w:val="Hyperlink"/>
            <w:noProof/>
            <w:lang w:bidi="en-US"/>
          </w:rPr>
          <w:t>Datamodel</w:t>
        </w:r>
        <w:r w:rsidR="00137405">
          <w:rPr>
            <w:noProof/>
            <w:webHidden/>
          </w:rPr>
          <w:tab/>
        </w:r>
        <w:r w:rsidR="00137405">
          <w:rPr>
            <w:noProof/>
            <w:webHidden/>
          </w:rPr>
          <w:fldChar w:fldCharType="begin"/>
        </w:r>
        <w:r w:rsidR="00137405">
          <w:rPr>
            <w:noProof/>
            <w:webHidden/>
          </w:rPr>
          <w:instrText xml:space="preserve"> PAGEREF _Toc423346489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B97D879" w14:textId="77777777" w:rsidR="00137405" w:rsidRDefault="00022C00">
      <w:pPr>
        <w:pStyle w:val="TOC3"/>
        <w:tabs>
          <w:tab w:val="left" w:pos="1320"/>
          <w:tab w:val="right" w:leader="dot" w:pos="9350"/>
        </w:tabs>
        <w:rPr>
          <w:rFonts w:eastAsiaTheme="minorEastAsia" w:cstheme="minorBidi"/>
          <w:i w:val="0"/>
          <w:noProof/>
          <w:sz w:val="22"/>
          <w:szCs w:val="22"/>
        </w:rPr>
      </w:pPr>
      <w:hyperlink w:anchor="_Toc423346490" w:history="1">
        <w:r w:rsidR="00137405" w:rsidRPr="00777A4E">
          <w:rPr>
            <w:rStyle w:val="Hyperlink"/>
            <w:noProof/>
            <w:lang w:bidi="en-US"/>
          </w:rPr>
          <w:t>4.3.2.</w:t>
        </w:r>
        <w:r w:rsidR="00137405">
          <w:rPr>
            <w:rFonts w:eastAsiaTheme="minorEastAsia" w:cstheme="minorBidi"/>
            <w:i w:val="0"/>
            <w:noProof/>
            <w:sz w:val="22"/>
            <w:szCs w:val="22"/>
          </w:rPr>
          <w:tab/>
        </w:r>
        <w:r w:rsidR="00137405" w:rsidRPr="00777A4E">
          <w:rPr>
            <w:rStyle w:val="Hyperlink"/>
            <w:noProof/>
            <w:lang w:bidi="en-US"/>
          </w:rPr>
          <w:t>REST API</w:t>
        </w:r>
        <w:r w:rsidR="00137405">
          <w:rPr>
            <w:noProof/>
            <w:webHidden/>
          </w:rPr>
          <w:tab/>
        </w:r>
        <w:r w:rsidR="00137405">
          <w:rPr>
            <w:noProof/>
            <w:webHidden/>
          </w:rPr>
          <w:fldChar w:fldCharType="begin"/>
        </w:r>
        <w:r w:rsidR="00137405">
          <w:rPr>
            <w:noProof/>
            <w:webHidden/>
          </w:rPr>
          <w:instrText xml:space="preserve"> PAGEREF _Toc423346490 \h </w:instrText>
        </w:r>
        <w:r w:rsidR="00137405">
          <w:rPr>
            <w:noProof/>
            <w:webHidden/>
          </w:rPr>
        </w:r>
        <w:r w:rsidR="00137405">
          <w:rPr>
            <w:noProof/>
            <w:webHidden/>
          </w:rPr>
          <w:fldChar w:fldCharType="separate"/>
        </w:r>
        <w:r w:rsidR="00137405">
          <w:rPr>
            <w:noProof/>
            <w:webHidden/>
          </w:rPr>
          <w:t>7</w:t>
        </w:r>
        <w:r w:rsidR="00137405">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466"/>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240"/>
        <w:gridCol w:w="1138"/>
        <w:gridCol w:w="1316"/>
        <w:gridCol w:w="1316"/>
      </w:tblGrid>
      <w:tr w:rsidR="00A45635" w:rsidRPr="005E777B" w14:paraId="243767D7" w14:textId="35B60706" w:rsidTr="004D4417">
        <w:trPr>
          <w:cnfStyle w:val="100000000000" w:firstRow="1" w:lastRow="0" w:firstColumn="0" w:lastColumn="0" w:oddVBand="0" w:evenVBand="0" w:oddHBand="0" w:evenHBand="0" w:firstRowFirstColumn="0" w:firstRowLastColumn="0" w:lastRowFirstColumn="0" w:lastRowLastColumn="0"/>
        </w:trPr>
        <w:tc>
          <w:tcPr>
            <w:tcW w:w="1120" w:type="dxa"/>
          </w:tcPr>
          <w:p w14:paraId="1A81CE2B" w14:textId="00CF00B8" w:rsidR="00A45635" w:rsidRPr="00A45635" w:rsidRDefault="00A45635" w:rsidP="00BD47D6">
            <w:pPr>
              <w:rPr>
                <w:sz w:val="20"/>
              </w:rPr>
            </w:pPr>
            <w:r w:rsidRPr="00A45635">
              <w:rPr>
                <w:sz w:val="20"/>
              </w:rPr>
              <w:t>Versions</w:t>
            </w:r>
          </w:p>
          <w:p w14:paraId="23020607" w14:textId="6B012E4D" w:rsidR="00A45635" w:rsidRPr="00A45635" w:rsidRDefault="00A45635" w:rsidP="00BD47D6">
            <w:pPr>
              <w:rPr>
                <w:sz w:val="20"/>
              </w:rPr>
            </w:pPr>
            <w:r w:rsidRPr="00A45635">
              <w:rPr>
                <w:sz w:val="20"/>
              </w:rPr>
              <w:t>(App/Doc)</w:t>
            </w:r>
          </w:p>
        </w:tc>
        <w:tc>
          <w:tcPr>
            <w:tcW w:w="1210" w:type="dxa"/>
          </w:tcPr>
          <w:p w14:paraId="1FADF331" w14:textId="77777777" w:rsidR="00A45635" w:rsidRPr="00A45635" w:rsidRDefault="00A45635" w:rsidP="00BD47D6">
            <w:pPr>
              <w:rPr>
                <w:sz w:val="20"/>
              </w:rPr>
            </w:pPr>
            <w:r w:rsidRPr="00A45635">
              <w:rPr>
                <w:sz w:val="20"/>
              </w:rPr>
              <w:t>Date</w:t>
            </w:r>
          </w:p>
        </w:tc>
        <w:tc>
          <w:tcPr>
            <w:tcW w:w="3240" w:type="dxa"/>
          </w:tcPr>
          <w:p w14:paraId="6F575E90" w14:textId="77777777" w:rsidR="00A45635" w:rsidRPr="00A45635" w:rsidRDefault="00A45635" w:rsidP="00BD47D6">
            <w:pPr>
              <w:tabs>
                <w:tab w:val="center" w:pos="2335"/>
              </w:tabs>
              <w:rPr>
                <w:sz w:val="20"/>
              </w:rPr>
            </w:pPr>
            <w:r w:rsidRPr="00A45635">
              <w:rPr>
                <w:sz w:val="20"/>
              </w:rPr>
              <w:t>Change</w:t>
            </w:r>
            <w:r w:rsidRPr="00A45635">
              <w:rPr>
                <w:sz w:val="20"/>
              </w:rPr>
              <w:tab/>
            </w:r>
          </w:p>
        </w:tc>
        <w:tc>
          <w:tcPr>
            <w:tcW w:w="1138" w:type="dxa"/>
          </w:tcPr>
          <w:p w14:paraId="05D3AA42" w14:textId="77777777" w:rsidR="00A45635" w:rsidRPr="00A45635" w:rsidRDefault="00A45635" w:rsidP="00BD47D6">
            <w:pPr>
              <w:rPr>
                <w:sz w:val="20"/>
              </w:rPr>
            </w:pPr>
            <w:r w:rsidRPr="00A45635">
              <w:rPr>
                <w:sz w:val="20"/>
              </w:rPr>
              <w:t>Author</w:t>
            </w:r>
          </w:p>
        </w:tc>
        <w:tc>
          <w:tcPr>
            <w:tcW w:w="1316" w:type="dxa"/>
          </w:tcPr>
          <w:p w14:paraId="4C1A3AFF" w14:textId="77777777" w:rsidR="00A45635" w:rsidRDefault="00A45635" w:rsidP="00BD47D6">
            <w:pPr>
              <w:rPr>
                <w:sz w:val="20"/>
              </w:rPr>
            </w:pPr>
            <w:r>
              <w:rPr>
                <w:sz w:val="20"/>
              </w:rPr>
              <w:t>Review</w:t>
            </w:r>
          </w:p>
          <w:p w14:paraId="0FAC059E" w14:textId="75C5C4DC" w:rsidR="00A45635" w:rsidRPr="00A45635" w:rsidRDefault="00A45635" w:rsidP="00BD47D6">
            <w:pPr>
              <w:rPr>
                <w:sz w:val="20"/>
              </w:rPr>
            </w:pPr>
            <w:r>
              <w:rPr>
                <w:sz w:val="20"/>
              </w:rPr>
              <w:t>(Name/Date)</w:t>
            </w:r>
          </w:p>
        </w:tc>
        <w:tc>
          <w:tcPr>
            <w:tcW w:w="1316" w:type="dxa"/>
          </w:tcPr>
          <w:p w14:paraId="1759CB4A" w14:textId="77777777" w:rsidR="00A45635" w:rsidRDefault="00A45635" w:rsidP="00BD47D6">
            <w:pPr>
              <w:rPr>
                <w:sz w:val="20"/>
              </w:rPr>
            </w:pPr>
            <w:r>
              <w:rPr>
                <w:sz w:val="20"/>
              </w:rPr>
              <w:t>Approval</w:t>
            </w:r>
          </w:p>
          <w:p w14:paraId="23384554" w14:textId="139B37BF" w:rsidR="00A45635" w:rsidRDefault="00A45635" w:rsidP="00BD47D6">
            <w:pPr>
              <w:rPr>
                <w:sz w:val="20"/>
              </w:rPr>
            </w:pPr>
            <w:r>
              <w:rPr>
                <w:sz w:val="20"/>
              </w:rPr>
              <w:t>(Name/Date)</w:t>
            </w:r>
          </w:p>
        </w:tc>
      </w:tr>
      <w:tr w:rsidR="00A45635" w14:paraId="061B8D54" w14:textId="40C85A51" w:rsidTr="004D4417">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6AD8A0BC" w:rsidR="00A45635" w:rsidRPr="00A45635" w:rsidRDefault="00A45635" w:rsidP="00BD47D6">
            <w:pPr>
              <w:rPr>
                <w:sz w:val="20"/>
              </w:rPr>
            </w:pPr>
            <w:r w:rsidRPr="00A45635">
              <w:rPr>
                <w:sz w:val="20"/>
              </w:rPr>
              <w:t>1.0</w:t>
            </w:r>
            <w:r>
              <w:rPr>
                <w:sz w:val="20"/>
              </w:rPr>
              <w:t>/1.0</w:t>
            </w:r>
          </w:p>
        </w:tc>
        <w:tc>
          <w:tcPr>
            <w:tcW w:w="1210" w:type="dxa"/>
          </w:tcPr>
          <w:p w14:paraId="58AFD7F5" w14:textId="77777777" w:rsidR="00A45635" w:rsidRPr="00A45635" w:rsidRDefault="00A45635" w:rsidP="000D3C26">
            <w:pPr>
              <w:rPr>
                <w:sz w:val="20"/>
              </w:rPr>
            </w:pPr>
            <w:r w:rsidRPr="00A45635">
              <w:rPr>
                <w:sz w:val="20"/>
              </w:rPr>
              <w:t>06/22/2015</w:t>
            </w:r>
          </w:p>
        </w:tc>
        <w:tc>
          <w:tcPr>
            <w:tcW w:w="3240" w:type="dxa"/>
          </w:tcPr>
          <w:p w14:paraId="6CFCC1DF" w14:textId="77777777" w:rsidR="00A45635" w:rsidRPr="00A45635" w:rsidRDefault="00A45635" w:rsidP="00BD47D6">
            <w:pPr>
              <w:rPr>
                <w:sz w:val="20"/>
              </w:rPr>
            </w:pPr>
            <w:r w:rsidRPr="00A45635">
              <w:rPr>
                <w:sz w:val="20"/>
              </w:rPr>
              <w:t>Initial Version</w:t>
            </w:r>
          </w:p>
        </w:tc>
        <w:tc>
          <w:tcPr>
            <w:tcW w:w="1138" w:type="dxa"/>
          </w:tcPr>
          <w:p w14:paraId="37A6691F" w14:textId="77777777" w:rsidR="00A45635" w:rsidRPr="00A45635" w:rsidRDefault="00A45635" w:rsidP="000E64E4">
            <w:pPr>
              <w:rPr>
                <w:sz w:val="20"/>
              </w:rPr>
            </w:pPr>
            <w:r w:rsidRPr="00A45635">
              <w:rPr>
                <w:sz w:val="20"/>
              </w:rPr>
              <w:t>Jeff Anway</w:t>
            </w:r>
          </w:p>
        </w:tc>
        <w:tc>
          <w:tcPr>
            <w:tcW w:w="1316" w:type="dxa"/>
          </w:tcPr>
          <w:p w14:paraId="65DC3641" w14:textId="77777777" w:rsidR="00A45635" w:rsidRPr="00A45635" w:rsidRDefault="00A45635" w:rsidP="000E64E4">
            <w:pPr>
              <w:rPr>
                <w:sz w:val="20"/>
              </w:rPr>
            </w:pPr>
          </w:p>
        </w:tc>
        <w:tc>
          <w:tcPr>
            <w:tcW w:w="1316" w:type="dxa"/>
          </w:tcPr>
          <w:p w14:paraId="613DB51C" w14:textId="77777777" w:rsidR="00A45635" w:rsidRPr="00A45635" w:rsidRDefault="00A45635" w:rsidP="000E64E4">
            <w:pPr>
              <w:rPr>
                <w:sz w:val="20"/>
              </w:rPr>
            </w:pPr>
          </w:p>
        </w:tc>
      </w:tr>
    </w:tbl>
    <w:p w14:paraId="6A09726E" w14:textId="77777777"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346467"/>
      <w:r>
        <w:lastRenderedPageBreak/>
        <w:t>About this Document</w:t>
      </w:r>
      <w:bookmarkEnd w:id="5"/>
    </w:p>
    <w:p w14:paraId="763B50FD" w14:textId="02B53C72" w:rsidR="0059531A" w:rsidRDefault="0059531A" w:rsidP="004C3DE0">
      <w:r w:rsidRPr="0059531A">
        <w:rPr>
          <w:lang w:bidi="en-US"/>
        </w:rPr>
        <w:t xml:space="preserve">This document enumerates and describes the identified use cases for </w:t>
      </w:r>
      <w:sdt>
        <w:sdtPr>
          <w:rPr>
            <w:lang w:bidi="en-US"/>
          </w:rPr>
          <w:alias w:val="Subject"/>
          <w:tag w:val=""/>
          <w:id w:val="1019899722"/>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FE4FE9">
            <w:rPr>
              <w:lang w:bidi="en-US"/>
            </w:rPr>
            <w:t>MedFinder</w:t>
          </w:r>
        </w:sdtContent>
      </w:sdt>
      <w:r w:rsidRPr="0059531A">
        <w:rPr>
          <w:lang w:bidi="en-US"/>
        </w:rPr>
        <w:t xml:space="preserve">. </w:t>
      </w:r>
      <w:r w:rsidR="004C3DE0">
        <w:rPr>
          <w:lang w:bidi="en-US"/>
        </w:rPr>
        <w:t>The system will be a web interface for querying a subset of the Drugs endpoint of the OpenFDA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468"/>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71"/>
        <w:gridCol w:w="6669"/>
      </w:tblGrid>
      <w:tr w:rsidR="0059531A" w14:paraId="364505D5" w14:textId="77777777" w:rsidTr="00354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69FE2007" w14:textId="77777777" w:rsidR="0059531A" w:rsidRDefault="0059531A" w:rsidP="0059531A">
            <w:pPr>
              <w:rPr>
                <w:lang w:bidi="en-US"/>
              </w:rPr>
            </w:pPr>
            <w:r>
              <w:rPr>
                <w:lang w:bidi="en-US"/>
              </w:rPr>
              <w:t>Term</w:t>
            </w:r>
          </w:p>
        </w:tc>
        <w:tc>
          <w:tcPr>
            <w:tcW w:w="6669"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35401C" w14:paraId="08475193" w14:textId="77777777" w:rsidTr="0035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416DE6A0" w14:textId="33112329" w:rsidR="0035401C" w:rsidRDefault="0035401C" w:rsidP="0059531A">
            <w:pPr>
              <w:spacing w:before="40" w:after="40"/>
              <w:rPr>
                <w:lang w:bidi="en-US"/>
              </w:rPr>
            </w:pPr>
            <w:r>
              <w:rPr>
                <w:lang w:bidi="en-US"/>
              </w:rPr>
              <w:t>Adverse Event</w:t>
            </w:r>
          </w:p>
        </w:tc>
        <w:tc>
          <w:tcPr>
            <w:tcW w:w="6669" w:type="dxa"/>
          </w:tcPr>
          <w:p w14:paraId="30354FE8" w14:textId="337E9C8F" w:rsidR="0035401C" w:rsidRDefault="0035401C" w:rsidP="0059531A">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59531A" w14:paraId="5F3FDCA4" w14:textId="77777777" w:rsidTr="00354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10FD9BD7" w14:textId="76ADE3E4" w:rsidR="0059531A" w:rsidRDefault="00BB79B9" w:rsidP="0059531A">
            <w:pPr>
              <w:spacing w:before="40" w:after="40"/>
              <w:rPr>
                <w:lang w:bidi="en-US"/>
              </w:rPr>
            </w:pPr>
            <w:r>
              <w:rPr>
                <w:lang w:bidi="en-US"/>
              </w:rPr>
              <w:t>Consumer</w:t>
            </w:r>
          </w:p>
        </w:tc>
        <w:tc>
          <w:tcPr>
            <w:tcW w:w="6669" w:type="dxa"/>
          </w:tcPr>
          <w:p w14:paraId="6C504A50" w14:textId="080C8DF4" w:rsidR="0059531A" w:rsidRDefault="00BB79B9" w:rsidP="0059531A">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35401C" w14:paraId="52B0737D" w14:textId="77777777" w:rsidTr="00354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1B6C6425" w14:textId="22AA42CB" w:rsidR="0035401C" w:rsidRDefault="0035401C" w:rsidP="0035401C">
            <w:pPr>
              <w:spacing w:before="40" w:after="40"/>
              <w:rPr>
                <w:lang w:bidi="en-US"/>
              </w:rPr>
            </w:pPr>
            <w:r>
              <w:rPr>
                <w:lang w:bidi="en-US"/>
              </w:rPr>
              <w:t>Indication</w:t>
            </w:r>
          </w:p>
        </w:tc>
        <w:tc>
          <w:tcPr>
            <w:tcW w:w="6669" w:type="dxa"/>
          </w:tcPr>
          <w:p w14:paraId="284AA534" w14:textId="78D11B9E" w:rsidR="0035401C" w:rsidRDefault="0035401C" w:rsidP="0035401C">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35401C" w14:paraId="5A76C0D5" w14:textId="77777777" w:rsidTr="003540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300069E7" w14:textId="64AE814F" w:rsidR="0035401C" w:rsidRDefault="0035401C" w:rsidP="0035401C">
            <w:pPr>
              <w:spacing w:before="40" w:after="40"/>
              <w:rPr>
                <w:lang w:bidi="en-US"/>
              </w:rPr>
            </w:pPr>
            <w:r>
              <w:rPr>
                <w:lang w:bidi="en-US"/>
              </w:rPr>
              <w:t>Medical Professional</w:t>
            </w:r>
          </w:p>
        </w:tc>
        <w:tc>
          <w:tcPr>
            <w:tcW w:w="6669" w:type="dxa"/>
          </w:tcPr>
          <w:p w14:paraId="1AEB9318" w14:textId="5FC0A88A" w:rsidR="0035401C" w:rsidRDefault="0035401C" w:rsidP="0035401C">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469"/>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470"/>
      <w:r>
        <w:t>Structure</w:t>
      </w:r>
      <w:bookmarkEnd w:id="8"/>
    </w:p>
    <w:p w14:paraId="3D7437DD" w14:textId="77777777" w:rsidR="00B2666B" w:rsidRDefault="00B2666B" w:rsidP="00B2666B">
      <w:pPr>
        <w:pStyle w:val="Heading2"/>
        <w:numPr>
          <w:ilvl w:val="1"/>
          <w:numId w:val="7"/>
        </w:numPr>
      </w:pPr>
      <w:bookmarkStart w:id="9" w:name="_Toc417482370"/>
      <w:bookmarkStart w:id="10" w:name="_Toc423346471"/>
      <w:r>
        <w:t>Use Case Structure</w:t>
      </w:r>
      <w:bookmarkEnd w:id="9"/>
      <w:bookmarkEnd w:id="10"/>
    </w:p>
    <w:p w14:paraId="2E8FF200" w14:textId="77777777" w:rsidR="00B2666B" w:rsidRPr="00352C10" w:rsidRDefault="00B2666B" w:rsidP="00B2666B">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6343C63C" w14:textId="77777777" w:rsidR="00B2666B" w:rsidRPr="004E626F" w:rsidRDefault="00B2666B" w:rsidP="00B2666B">
      <w:pPr>
        <w:pStyle w:val="Heading3"/>
        <w:numPr>
          <w:ilvl w:val="2"/>
          <w:numId w:val="7"/>
        </w:numPr>
      </w:pPr>
      <w:bookmarkStart w:id="11" w:name="_Toc417482371"/>
      <w:bookmarkStart w:id="12" w:name="_Toc423346472"/>
      <w:r>
        <w:lastRenderedPageBreak/>
        <w:t>Use Case Name</w:t>
      </w:r>
      <w:bookmarkEnd w:id="11"/>
      <w:bookmarkEnd w:id="12"/>
    </w:p>
    <w:p w14:paraId="3A18DCA4" w14:textId="77777777" w:rsidR="00B2666B" w:rsidRDefault="00B2666B" w:rsidP="00B2666B">
      <w:pPr>
        <w:rPr>
          <w:lang w:bidi="en-US"/>
        </w:rPr>
      </w:pPr>
      <w:r w:rsidRPr="00F24EFB">
        <w:rPr>
          <w:lang w:bidi="en-US"/>
        </w:rPr>
        <w:t xml:space="preserve">A unique </w:t>
      </w:r>
      <w:r>
        <w:rPr>
          <w:lang w:bidi="en-US"/>
        </w:rPr>
        <w:t>short name describing the case and a unique, unchanging identifier for the case.</w:t>
      </w:r>
    </w:p>
    <w:p w14:paraId="66D5482E" w14:textId="77777777" w:rsidR="00B2666B" w:rsidRDefault="00B2666B" w:rsidP="00B2666B">
      <w:pPr>
        <w:pStyle w:val="Heading4"/>
        <w:numPr>
          <w:ilvl w:val="3"/>
          <w:numId w:val="7"/>
        </w:numPr>
      </w:pPr>
      <w:r>
        <w:t>Goal</w:t>
      </w:r>
    </w:p>
    <w:p w14:paraId="1F3F0D4A" w14:textId="77777777" w:rsidR="00B2666B" w:rsidRPr="001A20D5" w:rsidRDefault="00B2666B" w:rsidP="00B2666B">
      <w:pPr>
        <w:rPr>
          <w:lang w:bidi="en-US"/>
        </w:rPr>
      </w:pPr>
      <w:r>
        <w:rPr>
          <w:lang w:bidi="en-US"/>
        </w:rPr>
        <w:t>Short statement of what the user intends to accomplish in this</w:t>
      </w:r>
      <w:r w:rsidRPr="00F24EFB">
        <w:rPr>
          <w:lang w:bidi="en-US"/>
        </w:rPr>
        <w:t xml:space="preserve"> use case</w:t>
      </w:r>
      <w:r>
        <w:rPr>
          <w:lang w:bidi="en-US"/>
        </w:rPr>
        <w:t>.</w:t>
      </w:r>
    </w:p>
    <w:p w14:paraId="50ED9E08" w14:textId="77777777" w:rsidR="00B2666B" w:rsidRDefault="00B2666B" w:rsidP="00B2666B">
      <w:pPr>
        <w:pStyle w:val="Heading4"/>
        <w:numPr>
          <w:ilvl w:val="3"/>
          <w:numId w:val="7"/>
        </w:numPr>
      </w:pPr>
      <w:r>
        <w:t>Description</w:t>
      </w:r>
    </w:p>
    <w:p w14:paraId="46D4840E" w14:textId="77777777" w:rsidR="00B2666B" w:rsidRPr="00A306EE" w:rsidRDefault="00B2666B" w:rsidP="00B2666B">
      <w:r>
        <w:t>An overview that summarizes the preconditions, basic course of events, any alternative paths or extensions, and the post conditions of the use case.</w:t>
      </w:r>
    </w:p>
    <w:p w14:paraId="61DADD2F" w14:textId="77777777" w:rsidR="00B2666B" w:rsidRDefault="00B2666B" w:rsidP="00B2666B">
      <w:pPr>
        <w:pStyle w:val="Heading4"/>
        <w:numPr>
          <w:ilvl w:val="3"/>
          <w:numId w:val="7"/>
        </w:numPr>
      </w:pPr>
      <w:r>
        <w:t>Preconditions</w:t>
      </w:r>
    </w:p>
    <w:p w14:paraId="24643495" w14:textId="77777777" w:rsidR="00B2666B" w:rsidRPr="00DF2C18" w:rsidRDefault="00B2666B" w:rsidP="00B2666B">
      <w:pPr>
        <w:rPr>
          <w:lang w:bidi="en-US"/>
        </w:rPr>
      </w:pPr>
      <w:r w:rsidRPr="00DF2C18">
        <w:rPr>
          <w:lang w:bidi="en-US"/>
        </w:rPr>
        <w:t>The set of conditions that must be true in order for the use case to be applicable and well defined</w:t>
      </w:r>
      <w:r>
        <w:rPr>
          <w:lang w:bidi="en-US"/>
        </w:rPr>
        <w:t>.</w:t>
      </w:r>
    </w:p>
    <w:p w14:paraId="3342102C" w14:textId="77777777" w:rsidR="00B2666B" w:rsidRDefault="00B2666B" w:rsidP="00B2666B">
      <w:pPr>
        <w:pStyle w:val="Heading4"/>
        <w:numPr>
          <w:ilvl w:val="3"/>
          <w:numId w:val="7"/>
        </w:numPr>
      </w:pPr>
      <w:r>
        <w:t>Sequence of Events</w:t>
      </w:r>
    </w:p>
    <w:p w14:paraId="08732BE0" w14:textId="77777777" w:rsidR="00B2666B" w:rsidRDefault="00B2666B" w:rsidP="00B2666B">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4566D337" w14:textId="77777777" w:rsidR="00B2666B" w:rsidRPr="00DF2C18" w:rsidRDefault="00B2666B" w:rsidP="00B2666B">
      <w:pPr>
        <w:pStyle w:val="Heading4"/>
        <w:numPr>
          <w:ilvl w:val="3"/>
          <w:numId w:val="7"/>
        </w:numPr>
      </w:pPr>
      <w:r>
        <w:t>Alternative Paths or Extensions</w:t>
      </w:r>
    </w:p>
    <w:p w14:paraId="14C1D095" w14:textId="77777777" w:rsidR="00B2666B" w:rsidRDefault="00B2666B" w:rsidP="00B2666B">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6A6B914F" w14:textId="77777777" w:rsidR="00B2666B" w:rsidRDefault="00B2666B" w:rsidP="00B2666B">
      <w:pPr>
        <w:pStyle w:val="Heading4"/>
        <w:numPr>
          <w:ilvl w:val="3"/>
          <w:numId w:val="7"/>
        </w:numPr>
      </w:pPr>
      <w:r>
        <w:t>Postconditions</w:t>
      </w:r>
    </w:p>
    <w:p w14:paraId="3BB271D8" w14:textId="77777777" w:rsidR="00B2666B" w:rsidRDefault="00B2666B" w:rsidP="00B2666B">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47C645C2" w14:textId="77777777" w:rsidR="00B2666B" w:rsidRDefault="00B2666B" w:rsidP="00B2666B">
      <w:pPr>
        <w:pStyle w:val="Heading2"/>
        <w:numPr>
          <w:ilvl w:val="1"/>
          <w:numId w:val="7"/>
        </w:numPr>
      </w:pPr>
      <w:bookmarkStart w:id="13" w:name="_Toc417482372"/>
      <w:bookmarkStart w:id="14" w:name="_Toc423346473"/>
      <w:r>
        <w:t>Requirements Structure</w:t>
      </w:r>
      <w:bookmarkEnd w:id="13"/>
      <w:bookmarkEnd w:id="14"/>
    </w:p>
    <w:p w14:paraId="1C6EF899" w14:textId="77777777" w:rsidR="00B2666B" w:rsidRPr="00E33298" w:rsidRDefault="00B2666B" w:rsidP="00B2666B">
      <w:pPr>
        <w:rPr>
          <w:lang w:bidi="en-US"/>
        </w:rPr>
      </w:pPr>
      <w:r>
        <w:rPr>
          <w:lang w:bidi="en-US"/>
        </w:rPr>
        <w:t>Individual requirements within the component sections have a unique, unchanging identifier. In this way, development work can be associated with specific requirements.</w:t>
      </w:r>
    </w:p>
    <w:p w14:paraId="260D5ADB" w14:textId="77777777" w:rsidR="00CA144B" w:rsidRDefault="00352C10" w:rsidP="00950B1B">
      <w:pPr>
        <w:pStyle w:val="Heading1"/>
      </w:pPr>
      <w:bookmarkStart w:id="15" w:name="_Ref328041430"/>
      <w:bookmarkStart w:id="16" w:name="_Toc423346474"/>
      <w:r>
        <w:t xml:space="preserve">Use </w:t>
      </w:r>
      <w:r w:rsidRPr="00950B1B">
        <w:t>Cases</w:t>
      </w:r>
      <w:bookmarkEnd w:id="15"/>
      <w:bookmarkEnd w:id="16"/>
    </w:p>
    <w:p w14:paraId="696346C4" w14:textId="77777777" w:rsidR="003A1050" w:rsidRDefault="00DA4241" w:rsidP="003A1050">
      <w:pPr>
        <w:pStyle w:val="Heading2"/>
      </w:pPr>
      <w:bookmarkStart w:id="17" w:name="_Toc423346475"/>
      <w:r>
        <w:t>Consumer Use Cases</w:t>
      </w:r>
      <w:bookmarkEnd w:id="17"/>
    </w:p>
    <w:p w14:paraId="209ECAC9" w14:textId="77777777" w:rsidR="00950B1B" w:rsidRDefault="00DA4241" w:rsidP="00950B1B">
      <w:pPr>
        <w:pStyle w:val="Heading3"/>
      </w:pPr>
      <w:bookmarkStart w:id="18" w:name="_Toc423346476"/>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r>
        <w:t>Postconditions</w:t>
      </w:r>
    </w:p>
    <w:p w14:paraId="6C7A1747" w14:textId="77777777" w:rsidR="00FC1DDB" w:rsidRDefault="00FC1DDB" w:rsidP="00FC1DDB">
      <w:pPr>
        <w:pStyle w:val="UseCasestep"/>
        <w:numPr>
          <w:ilvl w:val="0"/>
          <w:numId w:val="0"/>
        </w:numPr>
      </w:pPr>
      <w:r>
        <w:t>The results are displayed.</w:t>
      </w:r>
    </w:p>
    <w:p w14:paraId="22DBDD48" w14:textId="77777777" w:rsidR="00FC1DDB" w:rsidRDefault="00FC1DDB" w:rsidP="00FC1DDB">
      <w:pPr>
        <w:pStyle w:val="Heading3"/>
      </w:pPr>
      <w:bookmarkStart w:id="19" w:name="_Toc423346477"/>
      <w:r>
        <w:t>Look up routes of administration</w:t>
      </w:r>
      <w:bookmarkEnd w:id="19"/>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t>The user clicks the search button.</w:t>
      </w:r>
    </w:p>
    <w:p w14:paraId="510DBD13" w14:textId="77777777" w:rsidR="00FC1DDB" w:rsidRDefault="00FC1DDB" w:rsidP="00FC1DDB">
      <w:pPr>
        <w:pStyle w:val="Heading4"/>
      </w:pPr>
      <w:r>
        <w:t>Postconditions</w:t>
      </w:r>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0" w:name="_Toc423346478"/>
      <w:r>
        <w:t>Look up</w:t>
      </w:r>
      <w:r w:rsidR="003963EF">
        <w:t xml:space="preserve"> drugs for a particular route</w:t>
      </w:r>
      <w:r>
        <w:t xml:space="preserve"> of administration</w:t>
      </w:r>
      <w:bookmarkEnd w:id="20"/>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r>
        <w:lastRenderedPageBreak/>
        <w:t>Postconditions</w:t>
      </w:r>
    </w:p>
    <w:p w14:paraId="084D70F9" w14:textId="77777777" w:rsidR="000E389F" w:rsidRPr="00950B1B" w:rsidRDefault="000E389F" w:rsidP="000E389F">
      <w:pPr>
        <w:pStyle w:val="UseCasestep"/>
        <w:numPr>
          <w:ilvl w:val="0"/>
          <w:numId w:val="0"/>
        </w:numPr>
      </w:pPr>
      <w:r>
        <w:t>The results are displayed.</w:t>
      </w:r>
    </w:p>
    <w:p w14:paraId="1DF3AF71" w14:textId="77777777" w:rsidR="003963EF" w:rsidRDefault="003963EF" w:rsidP="003963EF">
      <w:pPr>
        <w:pStyle w:val="Heading3"/>
      </w:pPr>
      <w:bookmarkStart w:id="21" w:name="_Toc423346479"/>
      <w:r>
        <w:t>Save searches</w:t>
      </w:r>
      <w:bookmarkEnd w:id="21"/>
    </w:p>
    <w:p w14:paraId="289E3142" w14:textId="77777777" w:rsidR="003963EF" w:rsidRDefault="003963EF" w:rsidP="003963EF">
      <w:pPr>
        <w:pStyle w:val="Heading4"/>
      </w:pPr>
      <w:r>
        <w:t>Description</w:t>
      </w:r>
    </w:p>
    <w:p w14:paraId="57D47516" w14:textId="77777777" w:rsidR="003963EF" w:rsidRPr="003963EF" w:rsidRDefault="003963EF" w:rsidP="003963EF">
      <w:pPr>
        <w:rPr>
          <w:lang w:bidi="en-US"/>
        </w:rPr>
      </w:pPr>
      <w:r>
        <w:rPr>
          <w:lang w:bidi="en-US"/>
        </w:rPr>
        <w:t>Before executing any query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09FE8DA6" w14:textId="77777777" w:rsidR="003963EF" w:rsidRDefault="003963EF" w:rsidP="003963EF">
      <w:pPr>
        <w:pStyle w:val="UseCasestep"/>
      </w:pPr>
      <w:r>
        <w:t>The user checks the “save search” checkbox.</w:t>
      </w:r>
    </w:p>
    <w:p w14:paraId="058CCC43" w14:textId="77777777" w:rsidR="003963EF" w:rsidRDefault="003963EF" w:rsidP="003963EF">
      <w:pPr>
        <w:pStyle w:val="UseCasestep"/>
      </w:pPr>
      <w:r>
        <w:t>The user clicks the search button.</w:t>
      </w:r>
    </w:p>
    <w:p w14:paraId="0584C73D" w14:textId="77777777" w:rsidR="003963EF" w:rsidRDefault="003963EF" w:rsidP="003963EF">
      <w:pPr>
        <w:pStyle w:val="Heading4"/>
      </w:pPr>
      <w:r>
        <w:t>Postconditions</w:t>
      </w:r>
    </w:p>
    <w:p w14:paraId="51DC18AB" w14:textId="77777777" w:rsidR="003963EF" w:rsidRDefault="003963EF" w:rsidP="003963EF">
      <w:pPr>
        <w:pStyle w:val="UseCasestep"/>
        <w:numPr>
          <w:ilvl w:val="0"/>
          <w:numId w:val="0"/>
        </w:numPr>
      </w:pPr>
      <w:r>
        <w:t>The search is saved on the server.</w:t>
      </w:r>
    </w:p>
    <w:p w14:paraId="03AB4A17" w14:textId="77777777" w:rsidR="00B06927" w:rsidRDefault="00B06927" w:rsidP="00B06927">
      <w:pPr>
        <w:pStyle w:val="Heading3"/>
      </w:pPr>
      <w:bookmarkStart w:id="22" w:name="_Toc423346480"/>
      <w:r>
        <w:t>Repeat searches</w:t>
      </w:r>
      <w:bookmarkEnd w:id="22"/>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77777777"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r>
        <w:t>Postconditions</w:t>
      </w:r>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3" w:name="_Toc423346481"/>
      <w:r>
        <w:t>Copy and edit searches</w:t>
      </w:r>
      <w:bookmarkEnd w:id="23"/>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lastRenderedPageBreak/>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144540D6" w14:textId="77777777" w:rsidR="00B06927" w:rsidRDefault="00B06927" w:rsidP="00B06927">
      <w:pPr>
        <w:pStyle w:val="Heading4"/>
      </w:pPr>
      <w:r>
        <w:t>Alternate paths or extensions</w:t>
      </w:r>
    </w:p>
    <w:p w14:paraId="3FD4FD80" w14:textId="77777777" w:rsidR="00B06927" w:rsidRPr="00B06927" w:rsidRDefault="00B06927" w:rsidP="00B06927">
      <w:pPr>
        <w:rPr>
          <w:lang w:bidi="en-US"/>
        </w:rPr>
      </w:pPr>
      <w:r>
        <w:rPr>
          <w:lang w:bidi="en-US"/>
        </w:rPr>
        <w:t>The user may check or uncheck the save search checkbox depending on whether the new search should be saved.</w:t>
      </w:r>
    </w:p>
    <w:p w14:paraId="690DF455" w14:textId="77777777" w:rsidR="00B06927" w:rsidRDefault="00B06927" w:rsidP="00B06927">
      <w:pPr>
        <w:pStyle w:val="Heading4"/>
      </w:pPr>
      <w:r>
        <w:t>Postconditions</w:t>
      </w:r>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4" w:name="_Toc423346482"/>
      <w:r>
        <w:t>Delete searches</w:t>
      </w:r>
      <w:bookmarkEnd w:id="24"/>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r>
        <w:t>Postconditions</w:t>
      </w:r>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5" w:name="_Toc423346483"/>
      <w:r>
        <w:t>Requirements</w:t>
      </w:r>
      <w:bookmarkEnd w:id="25"/>
    </w:p>
    <w:p w14:paraId="783EF5A5" w14:textId="360B8993" w:rsidR="004E626F" w:rsidRDefault="007D78A5" w:rsidP="004E626F">
      <w:pPr>
        <w:rPr>
          <w:lang w:bidi="en-US"/>
        </w:rPr>
      </w:pPr>
      <w:r w:rsidRPr="007D78A5">
        <w:rPr>
          <w:lang w:bidi="en-US"/>
        </w:rPr>
        <w:t xml:space="preserve">The business requirements of </w:t>
      </w:r>
      <w:sdt>
        <w:sdtPr>
          <w:rPr>
            <w:lang w:bidi="en-US"/>
          </w:rPr>
          <w:alias w:val="Subject"/>
          <w:tag w:val=""/>
          <w:id w:val="596067465"/>
          <w:placeholder>
            <w:docPart w:val="2A1E538257154752814E248E1C529C82"/>
          </w:placeholder>
          <w:dataBinding w:prefixMappings="xmlns:ns0='http://purl.org/dc/elements/1.1/' xmlns:ns1='http://schemas.openxmlformats.org/package/2006/metadata/core-properties' " w:xpath="/ns1:coreProperties[1]/ns0:subject[1]" w:storeItemID="{6C3C8BC8-F283-45AE-878A-BAB7291924A1}"/>
          <w:text/>
        </w:sdtPr>
        <w:sdtEndPr/>
        <w:sdtContent>
          <w:r w:rsidR="00FE4FE9">
            <w:rPr>
              <w:lang w:bidi="en-US"/>
            </w:rPr>
            <w:t>MedFinder</w:t>
          </w:r>
        </w:sdtContent>
      </w:sdt>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1492F349" w:rsidR="00411179" w:rsidRDefault="00EF2826" w:rsidP="004E626F">
      <w:pPr>
        <w:rPr>
          <w:lang w:bidi="en-US"/>
        </w:rPr>
      </w:pPr>
      <w:r w:rsidRPr="00EF2826">
        <w:rPr>
          <w:lang w:bidi="en-US"/>
        </w:rPr>
        <w:t>Individual requirements within the component sections are given an alphanumeric identifier, with each identifier containing only one item. In this way, development work can be associated with specific requirements.</w:t>
      </w:r>
    </w:p>
    <w:p w14:paraId="34DCF806" w14:textId="3CB136DE" w:rsidR="00BC2ACB" w:rsidRDefault="00BC2ACB" w:rsidP="007D78A5">
      <w:pPr>
        <w:pStyle w:val="Heading2"/>
      </w:pPr>
      <w:bookmarkStart w:id="26" w:name="_Toc423346484"/>
      <w:r>
        <w:t>User Requirements</w:t>
      </w:r>
      <w:bookmarkEnd w:id="26"/>
    </w:p>
    <w:p w14:paraId="14730C80" w14:textId="77777777" w:rsidR="00BC2ACB" w:rsidRPr="00BC2ACB" w:rsidRDefault="00BC2ACB" w:rsidP="00BC2ACB">
      <w:pPr>
        <w:pStyle w:val="ListParagraph"/>
        <w:numPr>
          <w:ilvl w:val="0"/>
          <w:numId w:val="44"/>
        </w:numPr>
      </w:pPr>
      <w:r w:rsidRPr="00BC2ACB">
        <w:t xml:space="preserve">(U001) The system must allow consumers to query for adverse drug events by patient </w:t>
      </w:r>
      <w:r w:rsidRPr="00BC2ACB">
        <w:lastRenderedPageBreak/>
        <w:t>information and drug information.</w:t>
      </w:r>
    </w:p>
    <w:p w14:paraId="1CB339A2" w14:textId="77777777" w:rsidR="00BC2ACB" w:rsidRDefault="00BC2ACB" w:rsidP="00BC2ACB">
      <w:pPr>
        <w:pStyle w:val="ListParagraph"/>
        <w:numPr>
          <w:ilvl w:val="0"/>
          <w:numId w:val="44"/>
        </w:numPr>
      </w:pPr>
      <w:r w:rsidRPr="00BC2ACB">
        <w:t>(U002) The system must display adverse drug event results in a table.</w:t>
      </w:r>
    </w:p>
    <w:p w14:paraId="4CDF8841" w14:textId="5A932768" w:rsidR="00BC2ACB" w:rsidRPr="00BC2ACB" w:rsidRDefault="00BC2ACB" w:rsidP="00BC2ACB">
      <w:pPr>
        <w:pStyle w:val="ListParagraph"/>
        <w:numPr>
          <w:ilvl w:val="0"/>
          <w:numId w:val="44"/>
        </w:numPr>
      </w:pPr>
      <w:r>
        <w:t>(U003) The system should display adverse drug even results in a chart.</w:t>
      </w:r>
    </w:p>
    <w:p w14:paraId="5868B265" w14:textId="0BC283D6" w:rsidR="00BC2ACB" w:rsidRPr="00BC2ACB" w:rsidRDefault="00BC2ACB" w:rsidP="00BC2ACB">
      <w:pPr>
        <w:pStyle w:val="ListParagraph"/>
        <w:numPr>
          <w:ilvl w:val="0"/>
          <w:numId w:val="44"/>
        </w:numPr>
      </w:pPr>
      <w:r>
        <w:t>(U004</w:t>
      </w:r>
      <w:r w:rsidRPr="00BC2ACB">
        <w:t>) The system must allow medical professionals to query for routes of administration for a particular drug by indication, brand name, generic name, and substance name.</w:t>
      </w:r>
    </w:p>
    <w:p w14:paraId="4390C4F4" w14:textId="182B25E0" w:rsidR="00BC2ACB" w:rsidRPr="00BC2ACB" w:rsidRDefault="00BC2ACB" w:rsidP="00BC2ACB">
      <w:pPr>
        <w:pStyle w:val="ListParagraph"/>
        <w:numPr>
          <w:ilvl w:val="0"/>
          <w:numId w:val="44"/>
        </w:numPr>
      </w:pPr>
      <w:r>
        <w:t>(U005</w:t>
      </w:r>
      <w:r w:rsidRPr="00BC2ACB">
        <w:t>) The system must display routes of administration results in a table.</w:t>
      </w:r>
    </w:p>
    <w:p w14:paraId="23E08C93" w14:textId="4C1971C4" w:rsidR="00BC2ACB" w:rsidRPr="00BC2ACB" w:rsidRDefault="00BC2ACB" w:rsidP="00BC2ACB">
      <w:pPr>
        <w:pStyle w:val="ListParagraph"/>
        <w:numPr>
          <w:ilvl w:val="0"/>
          <w:numId w:val="44"/>
        </w:numPr>
      </w:pPr>
      <w:r>
        <w:t>(U006</w:t>
      </w:r>
      <w:r w:rsidRPr="00BC2ACB">
        <w:t>) The system must allow medical professionals to query for drugs with a particular indication and route of administration.</w:t>
      </w:r>
    </w:p>
    <w:p w14:paraId="787DA543" w14:textId="174FEE01" w:rsidR="00BC2ACB" w:rsidRPr="00BC2ACB" w:rsidRDefault="00BC2ACB" w:rsidP="00BC2ACB">
      <w:pPr>
        <w:pStyle w:val="ListParagraph"/>
        <w:numPr>
          <w:ilvl w:val="0"/>
          <w:numId w:val="44"/>
        </w:numPr>
      </w:pPr>
      <w:r>
        <w:t>(U007</w:t>
      </w:r>
      <w:r w:rsidRPr="00BC2ACB">
        <w:t>) The system must display route of administration results in a table.</w:t>
      </w:r>
    </w:p>
    <w:p w14:paraId="0739EE95" w14:textId="3B6B86EC" w:rsidR="00BC2ACB" w:rsidRPr="00BC2ACB" w:rsidRDefault="00BC2ACB" w:rsidP="00BC2ACB">
      <w:pPr>
        <w:pStyle w:val="ListParagraph"/>
        <w:numPr>
          <w:ilvl w:val="0"/>
          <w:numId w:val="44"/>
        </w:numPr>
      </w:pPr>
      <w:r>
        <w:t>(U008</w:t>
      </w:r>
      <w:r w:rsidRPr="00BC2ACB">
        <w:t>) The system must allow queries to be saved.</w:t>
      </w:r>
    </w:p>
    <w:p w14:paraId="54828BB1" w14:textId="263994F1" w:rsidR="00BC2ACB" w:rsidRPr="00BC2ACB" w:rsidRDefault="00BC2ACB" w:rsidP="00BC2ACB">
      <w:pPr>
        <w:pStyle w:val="ListParagraph"/>
        <w:numPr>
          <w:ilvl w:val="0"/>
          <w:numId w:val="44"/>
        </w:numPr>
      </w:pPr>
      <w:r>
        <w:t>(U009</w:t>
      </w:r>
      <w:r w:rsidRPr="00BC2ACB">
        <w:t>) The system should allow users to name saved queries.</w:t>
      </w:r>
    </w:p>
    <w:p w14:paraId="2F35DCAB" w14:textId="2C5A3E71" w:rsidR="00BC2ACB" w:rsidRPr="00BC2ACB" w:rsidRDefault="00BC2ACB" w:rsidP="00BC2ACB">
      <w:pPr>
        <w:pStyle w:val="ListParagraph"/>
        <w:numPr>
          <w:ilvl w:val="0"/>
          <w:numId w:val="44"/>
        </w:numPr>
      </w:pPr>
      <w:r>
        <w:t>(U010</w:t>
      </w:r>
      <w:r w:rsidRPr="00BC2ACB">
        <w:t>) The system must display saved queries to users.</w:t>
      </w:r>
    </w:p>
    <w:p w14:paraId="0664609E" w14:textId="118B7DF5" w:rsidR="00BC2ACB" w:rsidRPr="00BC2ACB" w:rsidRDefault="00BC2ACB" w:rsidP="00BC2ACB">
      <w:pPr>
        <w:pStyle w:val="ListParagraph"/>
        <w:numPr>
          <w:ilvl w:val="0"/>
          <w:numId w:val="44"/>
        </w:numPr>
      </w:pPr>
      <w:r>
        <w:t xml:space="preserve"> (U011</w:t>
      </w:r>
      <w:r w:rsidRPr="00BC2ACB">
        <w:t>) The system must allow users to re-execute a saved search.</w:t>
      </w:r>
    </w:p>
    <w:p w14:paraId="678C8263" w14:textId="5715A1EC" w:rsidR="00BC2ACB" w:rsidRPr="00BC2ACB" w:rsidRDefault="00BC2ACB" w:rsidP="00BC2ACB">
      <w:pPr>
        <w:pStyle w:val="ListParagraph"/>
        <w:numPr>
          <w:ilvl w:val="0"/>
          <w:numId w:val="44"/>
        </w:numPr>
      </w:pPr>
      <w:r>
        <w:t xml:space="preserve"> (U012</w:t>
      </w:r>
      <w:r w:rsidRPr="00BC2ACB">
        <w:t>) The system should allow users to delete saved searches.</w:t>
      </w:r>
    </w:p>
    <w:p w14:paraId="402292A8" w14:textId="77777777" w:rsidR="007D78A5" w:rsidRDefault="00E63BB5" w:rsidP="007D78A5">
      <w:pPr>
        <w:pStyle w:val="Heading2"/>
      </w:pPr>
      <w:bookmarkStart w:id="27" w:name="_Toc423346485"/>
      <w:r>
        <w:t>Web Interface</w:t>
      </w:r>
      <w:bookmarkEnd w:id="27"/>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28" w:name="_Toc423346486"/>
      <w:r>
        <w:t>Consumer page</w:t>
      </w:r>
      <w:bookmarkEnd w:id="28"/>
    </w:p>
    <w:p w14:paraId="133D3AA9" w14:textId="77777777" w:rsidR="00411179" w:rsidRPr="009D3D06" w:rsidRDefault="00E63BB5" w:rsidP="00AC10DE">
      <w:pPr>
        <w:pStyle w:val="ReqLetter"/>
        <w:numPr>
          <w:ilvl w:val="0"/>
          <w:numId w:val="5"/>
        </w:numPr>
        <w:rPr>
          <w:color w:val="4F81BD" w:themeColor="accent1"/>
        </w:rPr>
      </w:pPr>
      <w:r w:rsidRPr="009D3D06">
        <w:rPr>
          <w:color w:val="4F81BD" w:themeColor="accent1"/>
        </w:rPr>
        <w:t>The page will have a form to search for adverse events.</w:t>
      </w:r>
    </w:p>
    <w:p w14:paraId="2F00284F" w14:textId="77777777" w:rsidR="00E63BB5" w:rsidRPr="009D3D06" w:rsidRDefault="00E63BB5" w:rsidP="00AC10DE">
      <w:pPr>
        <w:pStyle w:val="ReqLetter"/>
        <w:numPr>
          <w:ilvl w:val="0"/>
          <w:numId w:val="5"/>
        </w:numPr>
        <w:rPr>
          <w:color w:val="4F81BD" w:themeColor="accent1"/>
        </w:rPr>
      </w:pPr>
      <w:r w:rsidRPr="009D3D06">
        <w:rPr>
          <w:color w:val="4F81BD" w:themeColor="accent1"/>
        </w:rPr>
        <w:t>The page will have a checkbox to indicate that a search should be saved for reuse.</w:t>
      </w:r>
    </w:p>
    <w:p w14:paraId="34171A0B" w14:textId="77777777" w:rsidR="00411179" w:rsidRPr="009D3D06" w:rsidRDefault="00A23431" w:rsidP="00BA47F1">
      <w:pPr>
        <w:pStyle w:val="ReqLetter"/>
        <w:rPr>
          <w:color w:val="4F81BD" w:themeColor="accent1"/>
        </w:rPr>
      </w:pPr>
      <w:r w:rsidRPr="009D3D06">
        <w:rPr>
          <w:color w:val="4F81BD" w:themeColor="accent1"/>
        </w:rPr>
        <w:t>The page will have a list of saved searches.</w:t>
      </w:r>
    </w:p>
    <w:p w14:paraId="754EEC70" w14:textId="77777777" w:rsidR="00A23431" w:rsidRPr="009D3D06" w:rsidRDefault="00A23431" w:rsidP="00BA47F1">
      <w:pPr>
        <w:pStyle w:val="ReqLetter"/>
        <w:rPr>
          <w:color w:val="4F81BD" w:themeColor="accent1"/>
        </w:rPr>
      </w:pPr>
      <w:r w:rsidRPr="009D3D06">
        <w:rPr>
          <w:color w:val="4F81BD" w:themeColor="accent1"/>
        </w:rPr>
        <w:t>Selecting a saved search will populate the form with the parameters of that search.</w:t>
      </w:r>
    </w:p>
    <w:p w14:paraId="6FD179B9" w14:textId="77777777" w:rsidR="00A23431" w:rsidRPr="009D3D06" w:rsidRDefault="00A23431" w:rsidP="00BA47F1">
      <w:pPr>
        <w:pStyle w:val="ReqLetter"/>
        <w:rPr>
          <w:color w:val="4F81BD" w:themeColor="accent1"/>
        </w:rPr>
      </w:pPr>
      <w:r w:rsidRPr="009D3D06">
        <w:rPr>
          <w:color w:val="4F81BD" w:themeColor="accent1"/>
        </w:rPr>
        <w:t>Each search in the list will have a delete button.</w:t>
      </w:r>
    </w:p>
    <w:p w14:paraId="5237A3EB" w14:textId="77777777" w:rsidR="00A23431" w:rsidRDefault="00A23431" w:rsidP="00A23431">
      <w:pPr>
        <w:pStyle w:val="Heading3"/>
      </w:pPr>
      <w:bookmarkStart w:id="29" w:name="_Toc423346487"/>
      <w:r>
        <w:t>Medical professional page</w:t>
      </w:r>
      <w:bookmarkEnd w:id="29"/>
    </w:p>
    <w:p w14:paraId="3B9855FF"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form to search for routes of administration for certain drugs.</w:t>
      </w:r>
    </w:p>
    <w:p w14:paraId="5E27F97E" w14:textId="6F6E5430" w:rsidR="00A23431" w:rsidRPr="009D3D06" w:rsidRDefault="00A23431" w:rsidP="00A23431">
      <w:pPr>
        <w:pStyle w:val="ReqLetter"/>
        <w:numPr>
          <w:ilvl w:val="0"/>
          <w:numId w:val="39"/>
        </w:numPr>
        <w:rPr>
          <w:color w:val="4F81BD" w:themeColor="accent1"/>
        </w:rPr>
      </w:pPr>
      <w:r w:rsidRPr="009D3D06">
        <w:rPr>
          <w:color w:val="4F81BD" w:themeColor="accent1"/>
        </w:rPr>
        <w:t>The page will hav</w:t>
      </w:r>
      <w:r w:rsidR="00B0060B" w:rsidRPr="009D3D06">
        <w:rPr>
          <w:color w:val="4F81BD" w:themeColor="accent1"/>
        </w:rPr>
        <w:t>e a form to search for drugs with</w:t>
      </w:r>
      <w:r w:rsidRPr="009D3D06">
        <w:rPr>
          <w:color w:val="4F81BD" w:themeColor="accent1"/>
        </w:rPr>
        <w:t xml:space="preserve"> certain routes of administration.</w:t>
      </w:r>
    </w:p>
    <w:p w14:paraId="3E9B3928"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checkbox to indicate that a search should be saved for reuse.</w:t>
      </w:r>
    </w:p>
    <w:p w14:paraId="63EC79F6" w14:textId="77777777" w:rsidR="00A23431" w:rsidRPr="009D3D06" w:rsidRDefault="00A23431" w:rsidP="00A23431">
      <w:pPr>
        <w:pStyle w:val="ReqLetter"/>
        <w:numPr>
          <w:ilvl w:val="0"/>
          <w:numId w:val="39"/>
        </w:numPr>
        <w:rPr>
          <w:color w:val="4F81BD" w:themeColor="accent1"/>
        </w:rPr>
      </w:pPr>
      <w:r w:rsidRPr="009D3D06">
        <w:rPr>
          <w:color w:val="4F81BD" w:themeColor="accent1"/>
        </w:rPr>
        <w:t>The page will have a list of saved searches.</w:t>
      </w:r>
    </w:p>
    <w:p w14:paraId="020FC8AF" w14:textId="77777777" w:rsidR="00A23431" w:rsidRPr="009D3D06" w:rsidRDefault="00A23431" w:rsidP="00A23431">
      <w:pPr>
        <w:pStyle w:val="ReqLetter"/>
        <w:numPr>
          <w:ilvl w:val="0"/>
          <w:numId w:val="39"/>
        </w:numPr>
        <w:rPr>
          <w:color w:val="4F81BD" w:themeColor="accent1"/>
        </w:rPr>
      </w:pPr>
      <w:r w:rsidRPr="009D3D06">
        <w:rPr>
          <w:color w:val="4F81BD" w:themeColor="accent1"/>
        </w:rPr>
        <w:t>Selecting a saved search will populate the relevant form with the parameters of the search.</w:t>
      </w:r>
    </w:p>
    <w:p w14:paraId="32928DC8" w14:textId="77777777" w:rsidR="00A23431" w:rsidRPr="009D3D06" w:rsidRDefault="00A23431" w:rsidP="00A23431">
      <w:pPr>
        <w:pStyle w:val="ReqLetter"/>
        <w:numPr>
          <w:ilvl w:val="0"/>
          <w:numId w:val="39"/>
        </w:numPr>
        <w:rPr>
          <w:color w:val="4F81BD" w:themeColor="accent1"/>
        </w:rPr>
      </w:pPr>
      <w:r w:rsidRPr="009D3D06">
        <w:rPr>
          <w:color w:val="4F81BD" w:themeColor="accent1"/>
        </w:rPr>
        <w:t>Each search in the list will have a delete button.</w:t>
      </w:r>
    </w:p>
    <w:p w14:paraId="3B5611F1" w14:textId="77777777" w:rsidR="00A23431" w:rsidRDefault="00A23431" w:rsidP="00A23431">
      <w:pPr>
        <w:pStyle w:val="Heading2"/>
      </w:pPr>
      <w:bookmarkStart w:id="30" w:name="_Toc423346488"/>
      <w:r>
        <w:lastRenderedPageBreak/>
        <w:t>Server Backend</w:t>
      </w:r>
      <w:bookmarkEnd w:id="30"/>
    </w:p>
    <w:p w14:paraId="6FFB24B0" w14:textId="77777777" w:rsidR="00A23431" w:rsidRDefault="00A23431" w:rsidP="00A23431">
      <w:pPr>
        <w:pStyle w:val="Heading3"/>
      </w:pPr>
      <w:bookmarkStart w:id="31" w:name="_Toc423346489"/>
      <w:r>
        <w:t>Datamodel</w:t>
      </w:r>
      <w:bookmarkEnd w:id="31"/>
    </w:p>
    <w:p w14:paraId="10BB617C" w14:textId="77777777" w:rsidR="00A23431" w:rsidRDefault="00A23431" w:rsidP="00A23431">
      <w:pPr>
        <w:pStyle w:val="ReqLetter"/>
        <w:numPr>
          <w:ilvl w:val="0"/>
          <w:numId w:val="42"/>
        </w:numPr>
      </w:pPr>
      <w:r>
        <w:t>The datamodel will have a way of representing saved searches.</w:t>
      </w:r>
    </w:p>
    <w:p w14:paraId="7F979B19" w14:textId="77777777" w:rsidR="00A23431" w:rsidRDefault="00A23431" w:rsidP="00A23431">
      <w:pPr>
        <w:pStyle w:val="Heading3"/>
      </w:pPr>
      <w:bookmarkStart w:id="32" w:name="_Toc423346490"/>
      <w:r>
        <w:t>REST API</w:t>
      </w:r>
      <w:bookmarkEnd w:id="32"/>
    </w:p>
    <w:p w14:paraId="7626121A" w14:textId="77777777" w:rsidR="00A23431" w:rsidRPr="009D3D06" w:rsidRDefault="00A23431" w:rsidP="00A23431">
      <w:pPr>
        <w:pStyle w:val="ReqLetter"/>
        <w:numPr>
          <w:ilvl w:val="0"/>
          <w:numId w:val="43"/>
        </w:numPr>
        <w:rPr>
          <w:color w:val="4F81BD" w:themeColor="accent1"/>
        </w:rPr>
      </w:pPr>
      <w:r w:rsidRPr="009D3D06">
        <w:rPr>
          <w:color w:val="4F81BD" w:themeColor="accent1"/>
        </w:rPr>
        <w:t>The REST API will perform searches from the web interface by formatting them and passing them through to the OpenFDA API.</w:t>
      </w:r>
    </w:p>
    <w:p w14:paraId="2D9171BF" w14:textId="77777777" w:rsidR="00A23431" w:rsidRPr="009D3D06" w:rsidRDefault="00A23431" w:rsidP="00A23431">
      <w:pPr>
        <w:pStyle w:val="ReqLetter"/>
        <w:numPr>
          <w:ilvl w:val="0"/>
          <w:numId w:val="43"/>
        </w:numPr>
        <w:rPr>
          <w:color w:val="4F81BD" w:themeColor="accent1"/>
        </w:rPr>
      </w:pPr>
      <w:r w:rsidRPr="009D3D06">
        <w:rPr>
          <w:color w:val="4F81BD" w:themeColor="accent1"/>
        </w:rPr>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AEE11" w14:textId="77777777" w:rsidR="00022C00" w:rsidRDefault="00022C00">
      <w:r>
        <w:separator/>
      </w:r>
    </w:p>
  </w:endnote>
  <w:endnote w:type="continuationSeparator" w:id="0">
    <w:p w14:paraId="41860853" w14:textId="77777777" w:rsidR="00022C00" w:rsidRDefault="0002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109D3219" w:rsidR="003B7DDE" w:rsidRDefault="00022C00" w:rsidP="008A6E4B">
    <w:pPr>
      <w:pStyle w:val="Footer"/>
      <w:pBdr>
        <w:top w:val="single" w:sz="4" w:space="1" w:color="auto"/>
      </w:pBdr>
      <w:spacing w:before="0"/>
      <w:jc w:val="both"/>
      <w:rPr>
        <w:noProof/>
        <w:sz w:val="20"/>
      </w:rPr>
    </w:pPr>
    <w:sdt>
      <w:sdtPr>
        <w:rPr>
          <w:sz w:val="20"/>
        </w:rPr>
        <w:alias w:val="Publish Date"/>
        <w:tag w:val=""/>
        <w:id w:val="-1048601218"/>
        <w:dataBinding w:prefixMappings="xmlns:ns0='http://schemas.microsoft.com/office/2006/coverPageProps' " w:xpath="/ns0:CoverPageProperties[1]/ns0:PublishDate[1]" w:storeItemID="{55AF091B-3C7A-41E3-B477-F2FDAA23CFDA}"/>
        <w:date w:fullDate="2015-06-22T00:00:00Z">
          <w:dateFormat w:val="M/d/yyyy"/>
          <w:lid w:val="en-US"/>
          <w:storeMappedDataAs w:val="dateTime"/>
          <w:calendar w:val="gregorian"/>
        </w:date>
      </w:sdtPr>
      <w:sdtEndPr/>
      <w:sdtContent>
        <w:r w:rsidR="003B7DDE">
          <w:rPr>
            <w:sz w:val="20"/>
          </w:rPr>
          <w:t>6/22/2015</w:t>
        </w:r>
      </w:sdtContent>
    </w:sdt>
    <w:r w:rsidR="003B7DDE">
      <w:rPr>
        <w:sz w:val="20"/>
      </w:rPr>
      <w:tab/>
    </w:r>
    <w:r w:rsidR="009448BA">
      <w:rPr>
        <w:sz w:val="20"/>
      </w:rPr>
      <w:t>1.x</w:t>
    </w:r>
    <w:bookmarkStart w:id="4" w:name="_GoBack"/>
    <w:bookmarkEnd w:id="4"/>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9448BA">
      <w:rPr>
        <w:noProof/>
        <w:sz w:val="20"/>
      </w:rPr>
      <w:t>ii</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7745B" w14:textId="77777777" w:rsidR="00022C00" w:rsidRDefault="00022C00">
      <w:r>
        <w:separator/>
      </w:r>
    </w:p>
  </w:footnote>
  <w:footnote w:type="continuationSeparator" w:id="0">
    <w:p w14:paraId="6B9B5362" w14:textId="77777777" w:rsidR="00022C00" w:rsidRDefault="00022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78C8A8AD"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A44F0E">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568185893"/>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r w:rsidR="00FE4FE9">
          <w:rPr>
            <w:rFonts w:cstheme="minorHAnsi"/>
            <w:i/>
            <w:sz w:val="20"/>
          </w:rPr>
          <w:t>MedFinder</w:t>
        </w:r>
      </w:sdtContent>
    </w:sdt>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3CA56F64"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r w:rsidR="00FE4FE9">
          <w:rPr>
            <w:i/>
          </w:rPr>
          <w:t>MedFinder</w:t>
        </w:r>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1922B39C"/>
    <w:lvl w:ilvl="0" w:tplc="0D06FD6A">
      <w:start w:val="1"/>
      <w:numFmt w:val="lowerLetter"/>
      <w:pStyle w:val="Req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4" w15:restartNumberingAfterBreak="0">
    <w:nsid w:val="5F5A3E45"/>
    <w:multiLevelType w:val="hybridMultilevel"/>
    <w:tmpl w:val="9AD2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0"/>
  </w:num>
  <w:num w:numId="4">
    <w:abstractNumId w:val="11"/>
  </w:num>
  <w:num w:numId="5">
    <w:abstractNumId w:val="11"/>
    <w:lvlOverride w:ilvl="0">
      <w:startOverride w:val="1"/>
    </w:lvlOverride>
  </w:num>
  <w:num w:numId="6">
    <w:abstractNumId w:val="10"/>
    <w:lvlOverride w:ilvl="0">
      <w:startOverride w:val="1"/>
    </w:lvlOverride>
  </w:num>
  <w:num w:numId="7">
    <w:abstractNumId w:val="13"/>
  </w:num>
  <w:num w:numId="8">
    <w:abstractNumId w:val="16"/>
  </w:num>
  <w:num w:numId="9">
    <w:abstractNumId w:val="16"/>
  </w:num>
  <w:num w:numId="10">
    <w:abstractNumId w:val="13"/>
  </w:num>
  <w:num w:numId="11">
    <w:abstractNumId w:val="16"/>
  </w:num>
  <w:num w:numId="12">
    <w:abstractNumId w:val="16"/>
  </w:num>
  <w:num w:numId="13">
    <w:abstractNumId w:val="16"/>
  </w:num>
  <w:num w:numId="14">
    <w:abstractNumId w:val="1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2C00"/>
    <w:rsid w:val="00027A8D"/>
    <w:rsid w:val="0003319E"/>
    <w:rsid w:val="000331FF"/>
    <w:rsid w:val="00036336"/>
    <w:rsid w:val="00042377"/>
    <w:rsid w:val="00064D7C"/>
    <w:rsid w:val="00084D71"/>
    <w:rsid w:val="00093646"/>
    <w:rsid w:val="000A570A"/>
    <w:rsid w:val="000A7F29"/>
    <w:rsid w:val="000B1F5D"/>
    <w:rsid w:val="000B390D"/>
    <w:rsid w:val="000B49F0"/>
    <w:rsid w:val="000C1BCC"/>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31A8C"/>
    <w:rsid w:val="00132CD4"/>
    <w:rsid w:val="00137405"/>
    <w:rsid w:val="00145E5E"/>
    <w:rsid w:val="001545C2"/>
    <w:rsid w:val="001649D5"/>
    <w:rsid w:val="001676D9"/>
    <w:rsid w:val="001702F0"/>
    <w:rsid w:val="00183AB5"/>
    <w:rsid w:val="0018433C"/>
    <w:rsid w:val="00186FEE"/>
    <w:rsid w:val="0019206C"/>
    <w:rsid w:val="001945FA"/>
    <w:rsid w:val="0019629A"/>
    <w:rsid w:val="001A178D"/>
    <w:rsid w:val="001C4B50"/>
    <w:rsid w:val="001C61AA"/>
    <w:rsid w:val="001D300F"/>
    <w:rsid w:val="001F0397"/>
    <w:rsid w:val="001F4BE3"/>
    <w:rsid w:val="001F59A6"/>
    <w:rsid w:val="001F6D3E"/>
    <w:rsid w:val="00212943"/>
    <w:rsid w:val="00220F5B"/>
    <w:rsid w:val="00230F5E"/>
    <w:rsid w:val="00244C76"/>
    <w:rsid w:val="00270627"/>
    <w:rsid w:val="00287F9C"/>
    <w:rsid w:val="00291525"/>
    <w:rsid w:val="00292783"/>
    <w:rsid w:val="002A1256"/>
    <w:rsid w:val="002A4E3A"/>
    <w:rsid w:val="002B04BC"/>
    <w:rsid w:val="002B122D"/>
    <w:rsid w:val="002C3DBF"/>
    <w:rsid w:val="002C5595"/>
    <w:rsid w:val="002D3758"/>
    <w:rsid w:val="002E061B"/>
    <w:rsid w:val="002E6FA5"/>
    <w:rsid w:val="002F228F"/>
    <w:rsid w:val="00301503"/>
    <w:rsid w:val="003027BD"/>
    <w:rsid w:val="0030542E"/>
    <w:rsid w:val="0032686A"/>
    <w:rsid w:val="003314E0"/>
    <w:rsid w:val="00334222"/>
    <w:rsid w:val="00334ECE"/>
    <w:rsid w:val="00340606"/>
    <w:rsid w:val="00344BFE"/>
    <w:rsid w:val="00345DAB"/>
    <w:rsid w:val="00352C10"/>
    <w:rsid w:val="0035401C"/>
    <w:rsid w:val="00357DC0"/>
    <w:rsid w:val="003645BE"/>
    <w:rsid w:val="00370E2E"/>
    <w:rsid w:val="00380291"/>
    <w:rsid w:val="00386A9F"/>
    <w:rsid w:val="003963EF"/>
    <w:rsid w:val="003A1050"/>
    <w:rsid w:val="003B4591"/>
    <w:rsid w:val="003B6B0E"/>
    <w:rsid w:val="003B7DDE"/>
    <w:rsid w:val="003C0B19"/>
    <w:rsid w:val="003C2D24"/>
    <w:rsid w:val="003D704F"/>
    <w:rsid w:val="003E0C01"/>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A7455"/>
    <w:rsid w:val="004B2DA2"/>
    <w:rsid w:val="004B35BE"/>
    <w:rsid w:val="004B5207"/>
    <w:rsid w:val="004C3DE0"/>
    <w:rsid w:val="004C5E09"/>
    <w:rsid w:val="004D0099"/>
    <w:rsid w:val="004D1C82"/>
    <w:rsid w:val="004D4417"/>
    <w:rsid w:val="004E5439"/>
    <w:rsid w:val="004E626F"/>
    <w:rsid w:val="004F7B10"/>
    <w:rsid w:val="00506060"/>
    <w:rsid w:val="00510126"/>
    <w:rsid w:val="005304CD"/>
    <w:rsid w:val="005313B8"/>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940E1"/>
    <w:rsid w:val="006A338F"/>
    <w:rsid w:val="006B67C8"/>
    <w:rsid w:val="006C6C37"/>
    <w:rsid w:val="006D1998"/>
    <w:rsid w:val="006E2C50"/>
    <w:rsid w:val="006E6C30"/>
    <w:rsid w:val="00705043"/>
    <w:rsid w:val="007152AE"/>
    <w:rsid w:val="00727B3F"/>
    <w:rsid w:val="00753C30"/>
    <w:rsid w:val="00782843"/>
    <w:rsid w:val="007957EB"/>
    <w:rsid w:val="007A3A01"/>
    <w:rsid w:val="007A6512"/>
    <w:rsid w:val="007C6203"/>
    <w:rsid w:val="007D78A5"/>
    <w:rsid w:val="007F6B90"/>
    <w:rsid w:val="008107C4"/>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6E4B"/>
    <w:rsid w:val="008B1D96"/>
    <w:rsid w:val="008B29D8"/>
    <w:rsid w:val="008B3AC8"/>
    <w:rsid w:val="008C0FDE"/>
    <w:rsid w:val="008C6135"/>
    <w:rsid w:val="008C7758"/>
    <w:rsid w:val="008D5AA1"/>
    <w:rsid w:val="008E03AD"/>
    <w:rsid w:val="008E0C94"/>
    <w:rsid w:val="008F057A"/>
    <w:rsid w:val="008F2E75"/>
    <w:rsid w:val="009008E2"/>
    <w:rsid w:val="00913DF1"/>
    <w:rsid w:val="00937E59"/>
    <w:rsid w:val="00941184"/>
    <w:rsid w:val="009448BA"/>
    <w:rsid w:val="00945BF9"/>
    <w:rsid w:val="00950B1B"/>
    <w:rsid w:val="00954D38"/>
    <w:rsid w:val="009721C3"/>
    <w:rsid w:val="009A3AE6"/>
    <w:rsid w:val="009B658A"/>
    <w:rsid w:val="009D0786"/>
    <w:rsid w:val="009D291B"/>
    <w:rsid w:val="009D34BD"/>
    <w:rsid w:val="009D3D06"/>
    <w:rsid w:val="009D6E86"/>
    <w:rsid w:val="009F44E5"/>
    <w:rsid w:val="00A057B1"/>
    <w:rsid w:val="00A219F3"/>
    <w:rsid w:val="00A23431"/>
    <w:rsid w:val="00A2565A"/>
    <w:rsid w:val="00A33983"/>
    <w:rsid w:val="00A44F0E"/>
    <w:rsid w:val="00A45635"/>
    <w:rsid w:val="00A54C71"/>
    <w:rsid w:val="00A603AC"/>
    <w:rsid w:val="00A66ADE"/>
    <w:rsid w:val="00A80F5E"/>
    <w:rsid w:val="00AA008C"/>
    <w:rsid w:val="00AA1085"/>
    <w:rsid w:val="00AA7487"/>
    <w:rsid w:val="00AC10DE"/>
    <w:rsid w:val="00AC2CCC"/>
    <w:rsid w:val="00AC56D1"/>
    <w:rsid w:val="00AD18F7"/>
    <w:rsid w:val="00AD31F0"/>
    <w:rsid w:val="00AD3B7D"/>
    <w:rsid w:val="00AE5862"/>
    <w:rsid w:val="00AF0802"/>
    <w:rsid w:val="00AF1313"/>
    <w:rsid w:val="00AF4F9C"/>
    <w:rsid w:val="00B0060B"/>
    <w:rsid w:val="00B06927"/>
    <w:rsid w:val="00B16653"/>
    <w:rsid w:val="00B16FAE"/>
    <w:rsid w:val="00B2666B"/>
    <w:rsid w:val="00B27A43"/>
    <w:rsid w:val="00B35C50"/>
    <w:rsid w:val="00B366CF"/>
    <w:rsid w:val="00B4191E"/>
    <w:rsid w:val="00B427E5"/>
    <w:rsid w:val="00B43FC2"/>
    <w:rsid w:val="00B471BD"/>
    <w:rsid w:val="00B62BE9"/>
    <w:rsid w:val="00B64A08"/>
    <w:rsid w:val="00B863AD"/>
    <w:rsid w:val="00B878D7"/>
    <w:rsid w:val="00B939AF"/>
    <w:rsid w:val="00B95138"/>
    <w:rsid w:val="00BA47F1"/>
    <w:rsid w:val="00BB79B9"/>
    <w:rsid w:val="00BC2ACB"/>
    <w:rsid w:val="00BD47D6"/>
    <w:rsid w:val="00BD726F"/>
    <w:rsid w:val="00C13F41"/>
    <w:rsid w:val="00C214AD"/>
    <w:rsid w:val="00C22B81"/>
    <w:rsid w:val="00C3216E"/>
    <w:rsid w:val="00C32658"/>
    <w:rsid w:val="00C641F9"/>
    <w:rsid w:val="00C65958"/>
    <w:rsid w:val="00C664D6"/>
    <w:rsid w:val="00C66CA1"/>
    <w:rsid w:val="00C71496"/>
    <w:rsid w:val="00C74A3A"/>
    <w:rsid w:val="00C85383"/>
    <w:rsid w:val="00CA144B"/>
    <w:rsid w:val="00CA3855"/>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753A9"/>
    <w:rsid w:val="00D8176B"/>
    <w:rsid w:val="00D81F68"/>
    <w:rsid w:val="00D97E88"/>
    <w:rsid w:val="00DA1931"/>
    <w:rsid w:val="00DA4241"/>
    <w:rsid w:val="00DB1689"/>
    <w:rsid w:val="00DB34EC"/>
    <w:rsid w:val="00DB6EDF"/>
    <w:rsid w:val="00DC61DB"/>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27BD"/>
    <w:rsid w:val="00EB3C59"/>
    <w:rsid w:val="00EC097C"/>
    <w:rsid w:val="00ED698F"/>
    <w:rsid w:val="00EE371E"/>
    <w:rsid w:val="00EF0C91"/>
    <w:rsid w:val="00EF2826"/>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90E6A"/>
    <w:rsid w:val="00F92E78"/>
    <w:rsid w:val="00F94C67"/>
    <w:rsid w:val="00FA5B3C"/>
    <w:rsid w:val="00FA7ECE"/>
    <w:rsid w:val="00FB0457"/>
    <w:rsid w:val="00FC1DDB"/>
    <w:rsid w:val="00FC7A9B"/>
    <w:rsid w:val="00FD2624"/>
    <w:rsid w:val="00FD4C82"/>
    <w:rsid w:val="00FD52D1"/>
    <w:rsid w:val="00FE4FE9"/>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numPr>
        <w:numId w:val="4"/>
      </w:numPr>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5E7C19"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5E7C19"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5E7C19" w:rsidRDefault="00B76187">
          <w:pPr>
            <w:pStyle w:val="A95DC7DE64884B53B7B11DD5FD40980F"/>
          </w:pPr>
          <w:r w:rsidRPr="007F56CF">
            <w:rPr>
              <w:rStyle w:val="PlaceholderText"/>
            </w:rPr>
            <w:t>[Subject]</w:t>
          </w:r>
        </w:p>
      </w:docPartBody>
    </w:docPart>
    <w:docPart>
      <w:docPartPr>
        <w:name w:val="2A1E538257154752814E248E1C529C82"/>
        <w:category>
          <w:name w:val="General"/>
          <w:gallery w:val="placeholder"/>
        </w:category>
        <w:types>
          <w:type w:val="bbPlcHdr"/>
        </w:types>
        <w:behaviors>
          <w:behavior w:val="content"/>
        </w:behaviors>
        <w:guid w:val="{8F838BAB-4524-4D3F-8EBA-D3D7A0DF5050}"/>
      </w:docPartPr>
      <w:docPartBody>
        <w:p w:rsidR="005E7C19" w:rsidRDefault="00B76187">
          <w:pPr>
            <w:pStyle w:val="2A1E538257154752814E248E1C529C82"/>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3B0837"/>
    <w:rsid w:val="005E7C19"/>
    <w:rsid w:val="005F5829"/>
    <w:rsid w:val="00692B8D"/>
    <w:rsid w:val="00A7425B"/>
    <w:rsid w:val="00B76187"/>
    <w:rsid w:val="00C76C2B"/>
    <w:rsid w:val="00E35073"/>
    <w:rsid w:val="00F744EB"/>
    <w:rsid w:val="00F9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39E290-D927-42CD-8073-7881AC0C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2</TotalTime>
  <Pages>10</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7</cp:revision>
  <dcterms:created xsi:type="dcterms:W3CDTF">2015-06-29T16:48:00Z</dcterms:created>
  <dcterms:modified xsi:type="dcterms:W3CDTF">2015-06-29T17:17:00Z</dcterms:modified>
</cp:coreProperties>
</file>