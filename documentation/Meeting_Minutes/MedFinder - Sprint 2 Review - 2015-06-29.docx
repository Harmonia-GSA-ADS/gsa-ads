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BD" w:rsidRDefault="009117E2" w:rsidP="009117E2">
      <w:pPr>
        <w:jc w:val="right"/>
      </w:pPr>
      <w:r>
        <w:rPr>
          <w:noProof/>
        </w:rPr>
        <w:drawing>
          <wp:inline distT="0" distB="0" distL="0" distR="0" wp14:anchorId="346C13CD" wp14:editId="3140726B">
            <wp:extent cx="1876425" cy="246089"/>
            <wp:effectExtent l="0" t="0" r="0" b="1905"/>
            <wp:docPr id="2" name="Picture 2" descr="C:\work\documents\Graphics\Harmonia Logo (green and purple)\HarmoniaLogo2014-logo-only-transparen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documents\Graphics\Harmonia Logo (green and purple)\HarmoniaLogo2014-logo-only-transparent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105" cy="2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BD" w:rsidRDefault="008D43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5362"/>
        <w:gridCol w:w="966"/>
        <w:gridCol w:w="2451"/>
      </w:tblGrid>
      <w:tr w:rsidR="00783EC0" w:rsidRPr="008D43BD" w:rsidTr="002B7792">
        <w:trPr>
          <w:cantSplit/>
          <w:trHeight w:val="360"/>
        </w:trPr>
        <w:tc>
          <w:tcPr>
            <w:tcW w:w="3800" w:type="pct"/>
            <w:gridSpan w:val="3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D43BD" w:rsidRDefault="0073190C" w:rsidP="00AD40E8">
            <w:pPr>
              <w:pStyle w:val="Heading1"/>
              <w:spacing w:before="60"/>
              <w:rPr>
                <w:rFonts w:asciiTheme="minorHAnsi" w:hAnsiTheme="minorHAnsi" w:cstheme="minorHAnsi"/>
                <w:smallCaps w:val="0"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smallCaps w:val="0"/>
                <w:sz w:val="44"/>
                <w:szCs w:val="44"/>
              </w:rPr>
              <w:t>MedFinder</w:t>
            </w:r>
          </w:p>
          <w:p w:rsidR="00783EC0" w:rsidRPr="0086110A" w:rsidRDefault="00783EC0" w:rsidP="00AD40E8"/>
        </w:tc>
        <w:tc>
          <w:tcPr>
            <w:tcW w:w="1200" w:type="pct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C007CA" w:rsidRDefault="0024319B" w:rsidP="00565565">
            <w:pPr>
              <w:pStyle w:val="MeetingInformation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326D55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326D55" w:rsidRPr="00326D55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0F2D41" w:rsidRPr="00326D55"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 w:rsidR="00565565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Pr="00326D55">
              <w:rPr>
                <w:rFonts w:asciiTheme="minorHAnsi" w:hAnsiTheme="minorHAnsi" w:cstheme="minorHAnsi"/>
                <w:sz w:val="20"/>
                <w:szCs w:val="20"/>
              </w:rPr>
              <w:t>/2015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F2D41" w:rsidRPr="00827A3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56556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 xml:space="preserve">0 </w:t>
            </w:r>
            <w:r w:rsidR="00565565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827A3D">
              <w:rPr>
                <w:rFonts w:asciiTheme="minorHAnsi" w:hAnsiTheme="minorHAnsi" w:cstheme="minorHAnsi"/>
                <w:sz w:val="20"/>
                <w:szCs w:val="20"/>
              </w:rPr>
              <w:t>M EDT</w:t>
            </w:r>
          </w:p>
        </w:tc>
      </w:tr>
      <w:tr w:rsidR="00783EC0" w:rsidRPr="008D43BD" w:rsidTr="002B7792">
        <w:trPr>
          <w:cantSplit/>
          <w:trHeight w:val="351"/>
        </w:trPr>
        <w:tc>
          <w:tcPr>
            <w:tcW w:w="3800" w:type="pct"/>
            <w:gridSpan w:val="3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6110A" w:rsidRDefault="00783EC0" w:rsidP="0086110A"/>
        </w:tc>
        <w:tc>
          <w:tcPr>
            <w:tcW w:w="1200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8D43BD" w:rsidRDefault="0024319B" w:rsidP="00C007CA">
            <w:pPr>
              <w:pStyle w:val="MeetingInformation"/>
              <w:spacing w:before="60" w:after="60"/>
              <w:ind w:left="-254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Meeting Minutes</w:t>
            </w:r>
          </w:p>
        </w:tc>
      </w:tr>
      <w:tr w:rsidR="005F1023" w:rsidRPr="008D43BD" w:rsidTr="002B7792">
        <w:trPr>
          <w:cantSplit/>
        </w:trPr>
        <w:tc>
          <w:tcPr>
            <w:tcW w:w="70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Default="00AE42FA" w:rsidP="00AE42FA">
            <w:pPr>
              <w:pStyle w:val="FieldLabel"/>
              <w:rPr>
                <w:rFonts w:asciiTheme="minorHAnsi" w:hAnsiTheme="minorHAnsi" w:cstheme="minorHAnsi"/>
                <w:sz w:val="20"/>
                <w:szCs w:val="20"/>
              </w:rPr>
            </w:pPr>
            <w:r w:rsidRPr="008D43BD">
              <w:rPr>
                <w:rFonts w:asciiTheme="minorHAnsi" w:hAnsiTheme="minorHAnsi" w:cstheme="minorHAnsi"/>
                <w:sz w:val="20"/>
                <w:szCs w:val="20"/>
              </w:rPr>
              <w:t>Attendees:</w:t>
            </w:r>
          </w:p>
          <w:p w:rsidR="00AE42FA" w:rsidRPr="008D43BD" w:rsidRDefault="00AE42FA" w:rsidP="00AE42FA">
            <w:pPr>
              <w:pStyle w:val="1st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25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tbl>
            <w:tblPr>
              <w:tblStyle w:val="PlainTable2"/>
              <w:tblW w:w="0" w:type="auto"/>
              <w:tblBorders>
                <w:top w:val="none" w:sz="0" w:space="0" w:color="auto"/>
                <w:bottom w:val="none" w:sz="0" w:space="0" w:color="auto"/>
                <w:insideH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2495"/>
              <w:gridCol w:w="2610"/>
            </w:tblGrid>
            <w:tr w:rsidR="00326D55" w:rsidTr="00326D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Default="00326D55" w:rsidP="00C007CA">
                  <w:pPr>
                    <w:pStyle w:val="FieldText"/>
                    <w:tabs>
                      <w:tab w:val="left" w:pos="7903"/>
                    </w:tabs>
                  </w:pPr>
                  <w:r>
                    <w:t>Name</w:t>
                  </w:r>
                </w:p>
              </w:tc>
              <w:tc>
                <w:tcPr>
                  <w:tcW w:w="2610" w:type="dxa"/>
                </w:tcPr>
                <w:p w:rsidR="00326D55" w:rsidRDefault="00326D55" w:rsidP="00C007CA">
                  <w:pPr>
                    <w:pStyle w:val="FieldText"/>
                    <w:tabs>
                      <w:tab w:val="left" w:pos="7903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Role</w:t>
                  </w:r>
                </w:p>
              </w:tc>
            </w:tr>
            <w:tr w:rsidR="00326D55" w:rsidTr="00326D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1F7B89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>
                    <w:t>Marc Abrams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yellow"/>
                    </w:rPr>
                  </w:pPr>
                  <w:r>
                    <w:t>Product Owner</w:t>
                  </w:r>
                </w:p>
              </w:tc>
            </w:tr>
            <w:tr w:rsidR="00326D55" w:rsidTr="00326D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 w:rsidRPr="005C00D4">
                    <w:t>Kelly Eagan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highlight w:val="yellow"/>
                    </w:rPr>
                  </w:pPr>
                  <w:r w:rsidRPr="005C00D4">
                    <w:t>Team Lead</w:t>
                  </w:r>
                </w:p>
              </w:tc>
            </w:tr>
            <w:tr w:rsidR="00326D55" w:rsidTr="00326D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rPr>
                      <w:highlight w:val="yellow"/>
                    </w:rPr>
                  </w:pPr>
                  <w:r w:rsidRPr="005C00D4">
                    <w:t>Jeff Anway</w:t>
                  </w:r>
                </w:p>
              </w:tc>
              <w:tc>
                <w:tcPr>
                  <w:tcW w:w="2610" w:type="dxa"/>
                </w:tcPr>
                <w:p w:rsidR="00326D55" w:rsidRPr="00E05E1C" w:rsidRDefault="00326D55" w:rsidP="00827A3D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highlight w:val="yellow"/>
                    </w:rPr>
                  </w:pPr>
                  <w:r w:rsidRPr="005C00D4">
                    <w:t>Developer</w:t>
                  </w:r>
                </w:p>
              </w:tc>
            </w:tr>
            <w:tr w:rsidR="00CD6A16" w:rsidTr="00326D5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5" w:type="dxa"/>
                </w:tcPr>
                <w:p w:rsidR="00CD6A16" w:rsidRPr="005C00D4" w:rsidRDefault="00CD6A16" w:rsidP="00827A3D">
                  <w:pPr>
                    <w:pStyle w:val="FieldText"/>
                    <w:tabs>
                      <w:tab w:val="left" w:pos="7903"/>
                    </w:tabs>
                  </w:pPr>
                  <w:r>
                    <w:t>Robert Harry</w:t>
                  </w:r>
                </w:p>
              </w:tc>
              <w:tc>
                <w:tcPr>
                  <w:tcW w:w="2610" w:type="dxa"/>
                </w:tcPr>
                <w:p w:rsidR="00CD6A16" w:rsidRPr="005C00D4" w:rsidRDefault="00CD6A16" w:rsidP="00827A3D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Develop</w:t>
                  </w:r>
                </w:p>
              </w:tc>
            </w:tr>
          </w:tbl>
          <w:p w:rsidR="00707F2B" w:rsidRPr="00707F2B" w:rsidRDefault="00707F2B" w:rsidP="00C007CA">
            <w:pPr>
              <w:pStyle w:val="FieldText"/>
              <w:tabs>
                <w:tab w:val="left" w:pos="7903"/>
              </w:tabs>
            </w:pPr>
          </w:p>
        </w:tc>
        <w:tc>
          <w:tcPr>
            <w:tcW w:w="47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Pr="008D43BD" w:rsidRDefault="0024319B" w:rsidP="00AD40E8">
            <w:pPr>
              <w:pStyle w:val="1stLine"/>
              <w:spacing w:before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Purpose</w:t>
            </w:r>
            <w:r w:rsidR="00AE42FA" w:rsidRPr="008D43B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00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AE42FA" w:rsidRPr="00707F2B" w:rsidRDefault="008C5E03" w:rsidP="00AD40E8">
            <w:pPr>
              <w:pStyle w:val="1stLine"/>
              <w:spacing w:before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Sprint</w:t>
            </w:r>
            <w:r w:rsidR="0024319B" w:rsidRPr="00827A3D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Review</w:t>
            </w:r>
          </w:p>
        </w:tc>
      </w:tr>
    </w:tbl>
    <w:p w:rsidR="007D5836" w:rsidRDefault="007D5836" w:rsidP="00814474"/>
    <w:p w:rsidR="00D62550" w:rsidRDefault="00D62550" w:rsidP="00D62550">
      <w:pPr>
        <w:jc w:val="center"/>
        <w:rPr>
          <w:b/>
          <w:sz w:val="28"/>
          <w:szCs w:val="28"/>
        </w:rPr>
      </w:pPr>
      <w:r w:rsidRPr="00D62550">
        <w:rPr>
          <w:b/>
          <w:sz w:val="28"/>
          <w:szCs w:val="28"/>
        </w:rPr>
        <w:t>Agenda and Minutes</w:t>
      </w:r>
    </w:p>
    <w:p w:rsidR="004650E5" w:rsidRDefault="004650E5" w:rsidP="004650E5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0F2D41" w:rsidRPr="00326D55" w:rsidRDefault="00827A3D" w:rsidP="00C85594">
            <w:r w:rsidRPr="00326D55">
              <w:t xml:space="preserve">Review </w:t>
            </w:r>
            <w:r w:rsidR="00326D55" w:rsidRPr="00326D55">
              <w:t xml:space="preserve">Story: </w:t>
            </w:r>
            <w:r w:rsidR="00C85594">
              <w:t>Add Result Limit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0F2D41" w:rsidRPr="00326D55" w:rsidRDefault="00326D55" w:rsidP="000F2D41">
            <w:r w:rsidRPr="00326D55">
              <w:t>Kelly Eagan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01289A" w:rsidRPr="00326D55" w:rsidRDefault="00C85594" w:rsidP="0073190C">
            <w:pPr>
              <w:pStyle w:val="ListParagraph"/>
              <w:numPr>
                <w:ilvl w:val="0"/>
                <w:numId w:val="4"/>
              </w:numPr>
            </w:pPr>
            <w:r>
              <w:t>Change text label to “Number of Results” instead of “Result Limit”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0F2D41" w:rsidRDefault="0001289A" w:rsidP="0001289A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  <w:p w:rsidR="0001289A" w:rsidRPr="00326D55" w:rsidRDefault="00C85594" w:rsidP="0001289A">
            <w:pPr>
              <w:pStyle w:val="ListParagraph"/>
              <w:numPr>
                <w:ilvl w:val="0"/>
                <w:numId w:val="5"/>
              </w:numPr>
            </w:pPr>
            <w:r>
              <w:t>Label text needs to change</w:t>
            </w:r>
          </w:p>
        </w:tc>
      </w:tr>
      <w:tr w:rsidR="000F2D41" w:rsidRPr="00326D55" w:rsidTr="000F2D41">
        <w:tc>
          <w:tcPr>
            <w:tcW w:w="718" w:type="pct"/>
          </w:tcPr>
          <w:p w:rsidR="000F2D41" w:rsidRPr="00326D55" w:rsidRDefault="000F2D41" w:rsidP="000F2D41">
            <w:pPr>
              <w:rPr>
                <w:b/>
              </w:rPr>
            </w:pPr>
            <w:r w:rsidRPr="00326D55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01289A" w:rsidRPr="00326D55" w:rsidRDefault="0001289A" w:rsidP="00C85594">
            <w:pPr>
              <w:pStyle w:val="ListParagraph"/>
              <w:numPr>
                <w:ilvl w:val="0"/>
                <w:numId w:val="6"/>
              </w:numPr>
            </w:pPr>
            <w:r>
              <w:t xml:space="preserve">Kelly: </w:t>
            </w:r>
            <w:r w:rsidR="00C85594">
              <w:t>Change label text</w:t>
            </w:r>
          </w:p>
        </w:tc>
      </w:tr>
    </w:tbl>
    <w:p w:rsidR="000F2D41" w:rsidRPr="00326D55" w:rsidRDefault="000F2D41" w:rsidP="000F2D41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4650E5" w:rsidRPr="00326D55" w:rsidRDefault="00827A3D" w:rsidP="00C85594">
            <w:r w:rsidRPr="00326D55">
              <w:t xml:space="preserve">Review </w:t>
            </w:r>
            <w:r w:rsidR="00326D55" w:rsidRPr="00326D55">
              <w:t xml:space="preserve">Story: </w:t>
            </w:r>
            <w:r w:rsidR="00C85594">
              <w:t>Add Reset Form Functionality</w:t>
            </w:r>
          </w:p>
        </w:tc>
      </w:tr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4650E5" w:rsidRPr="00326D55" w:rsidRDefault="00326D55" w:rsidP="001F1ECE">
            <w:r w:rsidRPr="00326D55">
              <w:t>Kelly Eagan</w:t>
            </w:r>
          </w:p>
        </w:tc>
      </w:tr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4650E5" w:rsidRPr="00326D55" w:rsidRDefault="00C85594" w:rsidP="0001289A">
            <w:pPr>
              <w:pStyle w:val="ListParagraph"/>
              <w:numPr>
                <w:ilvl w:val="0"/>
                <w:numId w:val="7"/>
              </w:numPr>
            </w:pPr>
            <w:r>
              <w:t>No issues</w:t>
            </w:r>
          </w:p>
        </w:tc>
      </w:tr>
      <w:tr w:rsidR="0001289A" w:rsidRPr="00326D55" w:rsidTr="001F1ECE">
        <w:tc>
          <w:tcPr>
            <w:tcW w:w="718" w:type="pct"/>
          </w:tcPr>
          <w:p w:rsidR="0001289A" w:rsidRPr="00326D55" w:rsidRDefault="0001289A" w:rsidP="0001289A">
            <w:pPr>
              <w:rPr>
                <w:b/>
              </w:rPr>
            </w:pPr>
            <w:r w:rsidRPr="00326D55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01289A" w:rsidRPr="00326D55" w:rsidRDefault="0001289A" w:rsidP="00C85594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</w:tc>
      </w:tr>
      <w:tr w:rsidR="0001289A" w:rsidRPr="00326D55" w:rsidTr="001F1ECE">
        <w:tc>
          <w:tcPr>
            <w:tcW w:w="718" w:type="pct"/>
          </w:tcPr>
          <w:p w:rsidR="0001289A" w:rsidRPr="00326D55" w:rsidRDefault="0001289A" w:rsidP="0001289A">
            <w:pPr>
              <w:rPr>
                <w:b/>
              </w:rPr>
            </w:pPr>
            <w:r w:rsidRPr="00326D55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01289A" w:rsidRPr="00326D55" w:rsidRDefault="00C85594" w:rsidP="0001289A">
            <w:pPr>
              <w:pStyle w:val="ListParagraph"/>
              <w:numPr>
                <w:ilvl w:val="0"/>
                <w:numId w:val="6"/>
              </w:numPr>
            </w:pPr>
            <w:r>
              <w:t>None</w:t>
            </w:r>
          </w:p>
        </w:tc>
      </w:tr>
    </w:tbl>
    <w:p w:rsidR="00D62550" w:rsidRPr="00326D55" w:rsidRDefault="00D62550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4650E5" w:rsidRPr="00326D5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4650E5" w:rsidRPr="00326D55" w:rsidRDefault="00827A3D" w:rsidP="00C85594">
            <w:r w:rsidRPr="00326D55">
              <w:t xml:space="preserve">Review </w:t>
            </w:r>
            <w:r w:rsidR="00326D55" w:rsidRPr="00326D55">
              <w:t xml:space="preserve">Story: </w:t>
            </w:r>
            <w:r w:rsidR="00C85594">
              <w:t>Add Help Information for Searches</w:t>
            </w:r>
          </w:p>
        </w:tc>
      </w:tr>
      <w:tr w:rsidR="004650E5" w:rsidTr="001F1ECE">
        <w:tc>
          <w:tcPr>
            <w:tcW w:w="718" w:type="pct"/>
          </w:tcPr>
          <w:p w:rsidR="004650E5" w:rsidRPr="00326D55" w:rsidRDefault="004650E5" w:rsidP="001F1ECE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4650E5" w:rsidRDefault="00326D55" w:rsidP="001F1ECE">
            <w:r w:rsidRPr="00326D55">
              <w:t>Kelly Eagan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C85594" w:rsidRDefault="00C85594" w:rsidP="00C85594">
            <w:pPr>
              <w:pStyle w:val="ListParagraph"/>
              <w:numPr>
                <w:ilvl w:val="0"/>
                <w:numId w:val="8"/>
              </w:numPr>
            </w:pPr>
            <w:r>
              <w:t>Side Effect search help text indicates that all values are ANDed together.</w:t>
            </w:r>
          </w:p>
          <w:p w:rsidR="00C85594" w:rsidRDefault="00C85594" w:rsidP="00C85594">
            <w:pPr>
              <w:pStyle w:val="ListParagraph"/>
              <w:numPr>
                <w:ilvl w:val="0"/>
                <w:numId w:val="8"/>
              </w:numPr>
            </w:pPr>
            <w:r>
              <w:t>Results from search with “Tylenol” as the brand name and “ibuprofen” as the generic name seem to indicate the values are ORed together</w:t>
            </w:r>
          </w:p>
          <w:p w:rsidR="00264FCC" w:rsidRDefault="00C85594" w:rsidP="00264FCC">
            <w:pPr>
              <w:pStyle w:val="ListParagraph"/>
              <w:numPr>
                <w:ilvl w:val="0"/>
                <w:numId w:val="8"/>
              </w:numPr>
            </w:pPr>
            <w:r>
              <w:t>Discovered that the drug values (brand name, generic name, substance name) are ORed together but everything else is ANDed. Update text to reflect this.</w:t>
            </w:r>
          </w:p>
        </w:tc>
      </w:tr>
      <w:tr w:rsidR="00264FCC" w:rsidTr="001F1ECE">
        <w:tc>
          <w:tcPr>
            <w:tcW w:w="718" w:type="pct"/>
          </w:tcPr>
          <w:p w:rsidR="00264FCC" w:rsidRPr="000F2D41" w:rsidRDefault="00264FCC" w:rsidP="00264FCC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264FCC" w:rsidRDefault="00264FCC" w:rsidP="00264FCC">
            <w:pPr>
              <w:pStyle w:val="ListParagraph"/>
              <w:numPr>
                <w:ilvl w:val="0"/>
                <w:numId w:val="5"/>
              </w:numPr>
            </w:pPr>
            <w:r>
              <w:t>Story Passed</w:t>
            </w:r>
          </w:p>
          <w:p w:rsidR="00264FCC" w:rsidRPr="00326D55" w:rsidRDefault="00C85594" w:rsidP="00264FCC">
            <w:pPr>
              <w:pStyle w:val="ListParagraph"/>
              <w:numPr>
                <w:ilvl w:val="0"/>
                <w:numId w:val="5"/>
              </w:numPr>
            </w:pPr>
            <w:r>
              <w:t>Update help text</w:t>
            </w:r>
          </w:p>
        </w:tc>
      </w:tr>
      <w:tr w:rsidR="00264FCC" w:rsidTr="001F1ECE">
        <w:tc>
          <w:tcPr>
            <w:tcW w:w="718" w:type="pct"/>
          </w:tcPr>
          <w:p w:rsidR="00264FCC" w:rsidRPr="000F2D41" w:rsidRDefault="00264FCC" w:rsidP="00264FCC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264FCC" w:rsidRPr="00326D55" w:rsidRDefault="00C85594" w:rsidP="00264FCC">
            <w:pPr>
              <w:pStyle w:val="ListParagraph"/>
              <w:numPr>
                <w:ilvl w:val="0"/>
                <w:numId w:val="6"/>
              </w:numPr>
            </w:pPr>
            <w:r>
              <w:t>Kelly: Update help text</w:t>
            </w:r>
          </w:p>
        </w:tc>
      </w:tr>
    </w:tbl>
    <w:p w:rsidR="004650E5" w:rsidRDefault="004650E5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326D55" w:rsidRP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326D55" w:rsidRPr="00326D55" w:rsidRDefault="00326D55" w:rsidP="00C85594">
            <w:r w:rsidRPr="00326D55">
              <w:t xml:space="preserve">Review Story: </w:t>
            </w:r>
            <w:r w:rsidR="00C85594">
              <w:t>Update Adverse Event Search Terminology</w:t>
            </w:r>
          </w:p>
        </w:tc>
      </w:tr>
      <w:tr w:rsid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326D55" w:rsidRDefault="00326D55" w:rsidP="00B3175A">
            <w:r w:rsidRPr="00326D55">
              <w:t>Kelly Eagan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264FCC" w:rsidRDefault="00C85594" w:rsidP="00C85594">
            <w:r>
              <w:t>No issues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326D55" w:rsidRDefault="00264FCC" w:rsidP="00C85594">
            <w:r>
              <w:t>Story Passed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326D55" w:rsidRDefault="00C85594" w:rsidP="00C85594">
            <w:pPr>
              <w:ind w:left="26"/>
            </w:pPr>
            <w:r>
              <w:t>None</w:t>
            </w:r>
          </w:p>
        </w:tc>
      </w:tr>
    </w:tbl>
    <w:p w:rsidR="00326D55" w:rsidRDefault="00326D55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326D55" w:rsidRP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326D55" w:rsidRPr="00326D55" w:rsidRDefault="00326D55" w:rsidP="00C85594">
            <w:r w:rsidRPr="00326D55">
              <w:t xml:space="preserve">Review Story: </w:t>
            </w:r>
            <w:r w:rsidR="00C85594">
              <w:t>Add Units to Fields</w:t>
            </w:r>
          </w:p>
        </w:tc>
      </w:tr>
      <w:tr w:rsid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326D55" w:rsidRDefault="00326D55" w:rsidP="00B3175A">
            <w:r w:rsidRPr="00326D55">
              <w:t>Kelly Eagan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326D55" w:rsidRDefault="00C85594" w:rsidP="00B3175A">
            <w:r>
              <w:t>No Issues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326D55" w:rsidRDefault="00264FCC" w:rsidP="00B3175A">
            <w:r>
              <w:t>Story Passed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326D55" w:rsidRDefault="00264FCC" w:rsidP="00B3175A">
            <w:r>
              <w:t>None</w:t>
            </w:r>
          </w:p>
        </w:tc>
      </w:tr>
    </w:tbl>
    <w:p w:rsidR="00326D55" w:rsidRPr="0073190C" w:rsidRDefault="00326D55" w:rsidP="00814474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326D55" w:rsidRP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326D55" w:rsidRPr="00326D55" w:rsidRDefault="00326D55" w:rsidP="00C85594">
            <w:r w:rsidRPr="00326D55">
              <w:t xml:space="preserve">Review Story: </w:t>
            </w:r>
            <w:r w:rsidR="00C85594">
              <w:t>Display More Information in Side Effects Search Result</w:t>
            </w:r>
          </w:p>
        </w:tc>
      </w:tr>
      <w:tr w:rsidR="00326D55" w:rsidTr="00B3175A">
        <w:tc>
          <w:tcPr>
            <w:tcW w:w="718" w:type="pct"/>
          </w:tcPr>
          <w:p w:rsidR="00326D55" w:rsidRPr="00326D55" w:rsidRDefault="00326D55" w:rsidP="00B3175A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326D55" w:rsidRDefault="00326D55" w:rsidP="00B3175A">
            <w:r w:rsidRPr="00326D55">
              <w:t>Kelly Eagan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326D55" w:rsidRDefault="00264FCC" w:rsidP="00B3175A">
            <w:r>
              <w:t>Everything looks good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326D55" w:rsidRDefault="00264FCC" w:rsidP="00B3175A">
            <w:r>
              <w:t>Story Passed</w:t>
            </w:r>
          </w:p>
        </w:tc>
      </w:tr>
      <w:tr w:rsidR="00326D55" w:rsidTr="00B3175A">
        <w:tc>
          <w:tcPr>
            <w:tcW w:w="718" w:type="pct"/>
          </w:tcPr>
          <w:p w:rsidR="00326D55" w:rsidRPr="000F2D41" w:rsidRDefault="00326D55" w:rsidP="00B3175A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326D55" w:rsidRDefault="00264FCC" w:rsidP="00B3175A">
            <w:r>
              <w:t>None</w:t>
            </w:r>
          </w:p>
        </w:tc>
      </w:tr>
    </w:tbl>
    <w:p w:rsidR="00326D55" w:rsidRPr="0073190C" w:rsidRDefault="00326D55" w:rsidP="00814474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C85594" w:rsidRPr="00326D55" w:rsidTr="00905E6C">
        <w:tc>
          <w:tcPr>
            <w:tcW w:w="718" w:type="pct"/>
          </w:tcPr>
          <w:p w:rsidR="00C85594" w:rsidRPr="00326D55" w:rsidRDefault="00C85594" w:rsidP="00905E6C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C85594" w:rsidRPr="00326D55" w:rsidRDefault="00C85594" w:rsidP="00C85594">
            <w:r w:rsidRPr="00326D55">
              <w:t xml:space="preserve">Review Story: </w:t>
            </w:r>
            <w:r>
              <w:t>Select Route from a List</w:t>
            </w:r>
          </w:p>
        </w:tc>
      </w:tr>
      <w:tr w:rsidR="00C85594" w:rsidTr="00905E6C">
        <w:tc>
          <w:tcPr>
            <w:tcW w:w="718" w:type="pct"/>
          </w:tcPr>
          <w:p w:rsidR="00C85594" w:rsidRPr="00326D55" w:rsidRDefault="00C85594" w:rsidP="00905E6C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C85594" w:rsidRDefault="00C85594" w:rsidP="00905E6C">
            <w:r w:rsidRPr="00326D55">
              <w:t>Kelly Eagan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C85594" w:rsidRDefault="00C85594" w:rsidP="00905E6C">
            <w:r>
              <w:t>Everything looks good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C85594" w:rsidRDefault="00C85594" w:rsidP="00905E6C">
            <w:r>
              <w:t>Story Passed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C85594" w:rsidRDefault="00C85594" w:rsidP="00905E6C">
            <w:r>
              <w:t>None</w:t>
            </w:r>
          </w:p>
        </w:tc>
      </w:tr>
    </w:tbl>
    <w:p w:rsidR="00C85594" w:rsidRPr="0073190C" w:rsidRDefault="00C85594" w:rsidP="00814474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C85594" w:rsidRPr="00326D55" w:rsidTr="00905E6C">
        <w:tc>
          <w:tcPr>
            <w:tcW w:w="718" w:type="pct"/>
          </w:tcPr>
          <w:p w:rsidR="00C85594" w:rsidRPr="00326D55" w:rsidRDefault="00C85594" w:rsidP="00905E6C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C85594" w:rsidRPr="00326D55" w:rsidRDefault="00C85594" w:rsidP="00C85594">
            <w:r w:rsidRPr="00326D55">
              <w:t xml:space="preserve">Review Story: </w:t>
            </w:r>
            <w:r>
              <w:t>Implement Error Handling</w:t>
            </w:r>
          </w:p>
        </w:tc>
      </w:tr>
      <w:tr w:rsidR="00C85594" w:rsidTr="00905E6C">
        <w:tc>
          <w:tcPr>
            <w:tcW w:w="718" w:type="pct"/>
          </w:tcPr>
          <w:p w:rsidR="00C85594" w:rsidRPr="00326D55" w:rsidRDefault="00C85594" w:rsidP="00905E6C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C85594" w:rsidRDefault="00C85594" w:rsidP="00905E6C">
            <w:r w:rsidRPr="00326D55">
              <w:t>Kelly Eagan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C85594" w:rsidRDefault="00C85594" w:rsidP="00905E6C">
            <w:r>
              <w:t>Everything looks good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C85594" w:rsidRDefault="00C85594" w:rsidP="00905E6C">
            <w:r>
              <w:t>Story Passed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C85594" w:rsidRDefault="00C85594" w:rsidP="00905E6C">
            <w:r>
              <w:t>None</w:t>
            </w:r>
          </w:p>
        </w:tc>
      </w:tr>
    </w:tbl>
    <w:p w:rsidR="00C85594" w:rsidRPr="0073190C" w:rsidRDefault="00C85594" w:rsidP="00814474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C85594" w:rsidRPr="00326D55" w:rsidTr="00905E6C">
        <w:tc>
          <w:tcPr>
            <w:tcW w:w="718" w:type="pct"/>
          </w:tcPr>
          <w:p w:rsidR="00C85594" w:rsidRPr="00326D55" w:rsidRDefault="00C85594" w:rsidP="00905E6C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C85594" w:rsidRPr="00326D55" w:rsidRDefault="00C85594" w:rsidP="00C85594">
            <w:r w:rsidRPr="00326D55">
              <w:t xml:space="preserve">Review Story: </w:t>
            </w:r>
            <w:r>
              <w:t>Bug 3: Special Characters no</w:t>
            </w:r>
            <w:r w:rsidR="0073190C">
              <w:t>t</w:t>
            </w:r>
            <w:r>
              <w:t xml:space="preserve"> all handled well</w:t>
            </w:r>
          </w:p>
        </w:tc>
      </w:tr>
      <w:tr w:rsidR="00C85594" w:rsidTr="00905E6C">
        <w:tc>
          <w:tcPr>
            <w:tcW w:w="718" w:type="pct"/>
          </w:tcPr>
          <w:p w:rsidR="00C85594" w:rsidRPr="00326D55" w:rsidRDefault="00C85594" w:rsidP="00905E6C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C85594" w:rsidRDefault="00C85594" w:rsidP="00905E6C">
            <w:r w:rsidRPr="00326D55">
              <w:t>Kelly Eagan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C85594" w:rsidRDefault="00C85594" w:rsidP="00C85594">
            <w:pPr>
              <w:pStyle w:val="ListParagraph"/>
              <w:numPr>
                <w:ilvl w:val="0"/>
                <w:numId w:val="6"/>
              </w:numPr>
            </w:pPr>
            <w:r>
              <w:t>Other symbols (?~) also cause issues</w:t>
            </w:r>
          </w:p>
          <w:p w:rsidR="00C85594" w:rsidRDefault="00C85594" w:rsidP="00C85594">
            <w:pPr>
              <w:pStyle w:val="ListParagraph"/>
              <w:numPr>
                <w:ilvl w:val="0"/>
                <w:numId w:val="6"/>
              </w:numPr>
            </w:pPr>
            <w:r>
              <w:t>Best to just only allow alphanumeric characters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C85594" w:rsidRDefault="00C85594" w:rsidP="00C85594">
            <w:pPr>
              <w:pStyle w:val="ListParagraph"/>
              <w:numPr>
                <w:ilvl w:val="0"/>
                <w:numId w:val="10"/>
              </w:numPr>
            </w:pPr>
            <w:r>
              <w:t>Story Passed</w:t>
            </w:r>
          </w:p>
          <w:p w:rsidR="00C85594" w:rsidRDefault="00C85594" w:rsidP="00C85594">
            <w:pPr>
              <w:pStyle w:val="ListParagraph"/>
              <w:numPr>
                <w:ilvl w:val="0"/>
                <w:numId w:val="10"/>
              </w:numPr>
            </w:pPr>
            <w:r>
              <w:t>Update validation to only allow alphanumeric characters</w:t>
            </w:r>
          </w:p>
        </w:tc>
      </w:tr>
      <w:tr w:rsidR="00C85594" w:rsidTr="00905E6C">
        <w:tc>
          <w:tcPr>
            <w:tcW w:w="718" w:type="pct"/>
          </w:tcPr>
          <w:p w:rsidR="00C85594" w:rsidRPr="000F2D41" w:rsidRDefault="00C85594" w:rsidP="00905E6C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C85594" w:rsidRDefault="00C85594" w:rsidP="00C85594">
            <w:pPr>
              <w:pStyle w:val="ListParagraph"/>
              <w:numPr>
                <w:ilvl w:val="0"/>
                <w:numId w:val="11"/>
              </w:numPr>
            </w:pPr>
            <w:r>
              <w:t>Kelly: Update validation</w:t>
            </w:r>
          </w:p>
        </w:tc>
      </w:tr>
    </w:tbl>
    <w:p w:rsidR="00C85594" w:rsidRPr="0073190C" w:rsidRDefault="00C85594" w:rsidP="00814474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25433F" w:rsidRPr="00326D55" w:rsidTr="00905E6C">
        <w:tc>
          <w:tcPr>
            <w:tcW w:w="718" w:type="pct"/>
          </w:tcPr>
          <w:p w:rsidR="0025433F" w:rsidRPr="00326D55" w:rsidRDefault="0025433F" w:rsidP="00905E6C">
            <w:pPr>
              <w:rPr>
                <w:b/>
              </w:rPr>
            </w:pPr>
            <w:r w:rsidRPr="00326D55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25433F" w:rsidRPr="00326D55" w:rsidRDefault="0025433F" w:rsidP="0025433F">
            <w:r w:rsidRPr="00326D55">
              <w:t xml:space="preserve">Review Story: </w:t>
            </w:r>
            <w:r>
              <w:t>Urgent Tasks</w:t>
            </w:r>
          </w:p>
        </w:tc>
      </w:tr>
      <w:tr w:rsidR="0025433F" w:rsidTr="00905E6C">
        <w:tc>
          <w:tcPr>
            <w:tcW w:w="718" w:type="pct"/>
          </w:tcPr>
          <w:p w:rsidR="0025433F" w:rsidRPr="00326D55" w:rsidRDefault="0025433F" w:rsidP="00905E6C">
            <w:pPr>
              <w:rPr>
                <w:b/>
              </w:rPr>
            </w:pPr>
            <w:r w:rsidRPr="00326D55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25433F" w:rsidRDefault="0025433F" w:rsidP="00905E6C">
            <w:r w:rsidRPr="00326D55">
              <w:t>Kelly Eagan</w:t>
            </w:r>
          </w:p>
        </w:tc>
      </w:tr>
      <w:tr w:rsidR="0025433F" w:rsidTr="00905E6C">
        <w:tc>
          <w:tcPr>
            <w:tcW w:w="718" w:type="pct"/>
          </w:tcPr>
          <w:p w:rsidR="0025433F" w:rsidRPr="000F2D41" w:rsidRDefault="0025433F" w:rsidP="00905E6C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25433F" w:rsidRDefault="0025433F" w:rsidP="0025433F">
            <w:pPr>
              <w:pStyle w:val="ListParagraph"/>
              <w:numPr>
                <w:ilvl w:val="0"/>
                <w:numId w:val="11"/>
              </w:numPr>
            </w:pPr>
            <w:r>
              <w:t>Adjust Column Width</w:t>
            </w:r>
          </w:p>
          <w:p w:rsidR="0025433F" w:rsidRDefault="0025433F" w:rsidP="0025433F">
            <w:pPr>
              <w:pStyle w:val="ListParagraph"/>
              <w:numPr>
                <w:ilvl w:val="1"/>
                <w:numId w:val="11"/>
              </w:numPr>
            </w:pPr>
            <w:r>
              <w:t>No issues</w:t>
            </w:r>
          </w:p>
          <w:p w:rsidR="0025433F" w:rsidRDefault="0025433F" w:rsidP="0025433F">
            <w:pPr>
              <w:pStyle w:val="ListParagraph"/>
              <w:numPr>
                <w:ilvl w:val="0"/>
                <w:numId w:val="11"/>
              </w:numPr>
            </w:pPr>
            <w:r>
              <w:t>Placeholder Text in Fields</w:t>
            </w:r>
          </w:p>
          <w:p w:rsidR="0025433F" w:rsidRDefault="0025433F" w:rsidP="0025433F">
            <w:pPr>
              <w:pStyle w:val="ListParagraph"/>
              <w:numPr>
                <w:ilvl w:val="1"/>
                <w:numId w:val="11"/>
              </w:numPr>
            </w:pPr>
            <w:r>
              <w:t>No issues</w:t>
            </w:r>
          </w:p>
          <w:p w:rsidR="0025433F" w:rsidRDefault="0025433F" w:rsidP="0025433F">
            <w:pPr>
              <w:pStyle w:val="ListParagraph"/>
              <w:numPr>
                <w:ilvl w:val="0"/>
                <w:numId w:val="11"/>
              </w:numPr>
            </w:pPr>
            <w:r>
              <w:t>Bug 1: Age/weight accepts negative numbers</w:t>
            </w:r>
          </w:p>
          <w:p w:rsidR="0025433F" w:rsidRDefault="0025433F" w:rsidP="0025433F">
            <w:pPr>
              <w:pStyle w:val="ListParagraph"/>
              <w:numPr>
                <w:ilvl w:val="1"/>
                <w:numId w:val="11"/>
              </w:numPr>
            </w:pPr>
            <w:r>
              <w:t>No issues</w:t>
            </w:r>
          </w:p>
          <w:p w:rsidR="0025433F" w:rsidRDefault="0025433F" w:rsidP="0025433F">
            <w:pPr>
              <w:pStyle w:val="ListParagraph"/>
              <w:numPr>
                <w:ilvl w:val="0"/>
                <w:numId w:val="11"/>
              </w:numPr>
            </w:pPr>
            <w:r>
              <w:t>Bug 2: Ranges don’t require min&lt;=max</w:t>
            </w:r>
          </w:p>
          <w:p w:rsidR="0025433F" w:rsidRDefault="0025433F" w:rsidP="0025433F">
            <w:pPr>
              <w:pStyle w:val="ListParagraph"/>
              <w:numPr>
                <w:ilvl w:val="1"/>
                <w:numId w:val="11"/>
              </w:numPr>
            </w:pPr>
            <w:r>
              <w:t>No issues</w:t>
            </w:r>
          </w:p>
        </w:tc>
      </w:tr>
      <w:tr w:rsidR="0025433F" w:rsidTr="00905E6C">
        <w:tc>
          <w:tcPr>
            <w:tcW w:w="718" w:type="pct"/>
          </w:tcPr>
          <w:p w:rsidR="0025433F" w:rsidRPr="000F2D41" w:rsidRDefault="0025433F" w:rsidP="00905E6C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25433F" w:rsidRDefault="0025433F" w:rsidP="00905E6C">
            <w:r>
              <w:t>Everything is good</w:t>
            </w:r>
          </w:p>
        </w:tc>
      </w:tr>
      <w:tr w:rsidR="0025433F" w:rsidTr="0073190C">
        <w:trPr>
          <w:trHeight w:val="128"/>
        </w:trPr>
        <w:tc>
          <w:tcPr>
            <w:tcW w:w="718" w:type="pct"/>
          </w:tcPr>
          <w:p w:rsidR="0025433F" w:rsidRPr="000F2D41" w:rsidRDefault="0025433F" w:rsidP="00905E6C">
            <w:pPr>
              <w:rPr>
                <w:b/>
              </w:rPr>
            </w:pPr>
            <w:r w:rsidRPr="000F2D41">
              <w:rPr>
                <w:b/>
              </w:rPr>
              <w:lastRenderedPageBreak/>
              <w:t>Action Items</w:t>
            </w:r>
          </w:p>
        </w:tc>
        <w:tc>
          <w:tcPr>
            <w:tcW w:w="4282" w:type="pct"/>
          </w:tcPr>
          <w:p w:rsidR="0025433F" w:rsidRDefault="0025433F" w:rsidP="00905E6C">
            <w:r>
              <w:t>None</w:t>
            </w:r>
          </w:p>
        </w:tc>
      </w:tr>
    </w:tbl>
    <w:p w:rsidR="0025433F" w:rsidRPr="0073190C" w:rsidRDefault="0025433F" w:rsidP="0073190C">
      <w:pPr>
        <w:rPr>
          <w:sz w:val="16"/>
          <w:szCs w:val="16"/>
        </w:rPr>
      </w:pPr>
      <w:bookmarkStart w:id="0" w:name="_GoBack"/>
      <w:bookmarkEnd w:id="0"/>
    </w:p>
    <w:sectPr w:rsidR="0025433F" w:rsidRPr="0073190C" w:rsidSect="008611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2AD" w:rsidRDefault="004902AD" w:rsidP="008D43BD">
      <w:r>
        <w:separator/>
      </w:r>
    </w:p>
  </w:endnote>
  <w:endnote w:type="continuationSeparator" w:id="0">
    <w:p w:rsidR="004902AD" w:rsidRDefault="004902AD" w:rsidP="008D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B20" w:rsidRDefault="00FC7B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3BD" w:rsidRDefault="008D43BD" w:rsidP="008D43BD">
    <w:pPr>
      <w:pStyle w:val="Footer"/>
      <w:tabs>
        <w:tab w:val="clear" w:pos="9360"/>
        <w:tab w:val="right" w:pos="10170"/>
      </w:tabs>
      <w:rPr>
        <w:rFonts w:asciiTheme="minorHAnsi" w:hAnsiTheme="minorHAnsi" w:cstheme="minorHAnsi"/>
        <w:noProof/>
        <w:sz w:val="18"/>
        <w:szCs w:val="18"/>
      </w:rPr>
    </w:pPr>
    <w:r w:rsidRPr="00380BE3">
      <w:rPr>
        <w:rFonts w:asciiTheme="minorHAnsi" w:hAnsiTheme="minorHAnsi" w:cstheme="minorHAnsi"/>
        <w:sz w:val="18"/>
        <w:szCs w:val="18"/>
      </w:rPr>
      <w:t xml:space="preserve">Meeting </w:t>
    </w:r>
    <w:r w:rsidR="00D62550">
      <w:rPr>
        <w:rFonts w:asciiTheme="minorHAnsi" w:hAnsiTheme="minorHAnsi" w:cstheme="minorHAnsi"/>
        <w:sz w:val="18"/>
        <w:szCs w:val="18"/>
      </w:rPr>
      <w:t>Agenda</w:t>
    </w:r>
    <w:r w:rsidRPr="00380BE3">
      <w:rPr>
        <w:rFonts w:asciiTheme="minorHAnsi" w:hAnsiTheme="minorHAnsi" w:cstheme="minorHAnsi"/>
        <w:sz w:val="18"/>
        <w:szCs w:val="18"/>
      </w:rPr>
      <w:t xml:space="preserve"> </w:t>
    </w:r>
    <w:r w:rsidR="0073190C">
      <w:rPr>
        <w:rFonts w:asciiTheme="minorHAnsi" w:hAnsiTheme="minorHAnsi" w:cstheme="minorHAnsi"/>
      </w:rPr>
      <w:t>06/29/2015</w:t>
    </w:r>
    <w:r w:rsidRPr="00380BE3">
      <w:rPr>
        <w:rFonts w:asciiTheme="minorHAnsi" w:hAnsiTheme="minorHAnsi" w:cstheme="minorHAnsi"/>
        <w:sz w:val="18"/>
        <w:szCs w:val="18"/>
      </w:rPr>
      <w:tab/>
    </w:r>
    <w:r w:rsidRPr="00380BE3">
      <w:rPr>
        <w:rFonts w:asciiTheme="minorHAnsi" w:hAnsiTheme="minorHAnsi" w:cstheme="minorHAnsi"/>
        <w:sz w:val="18"/>
        <w:szCs w:val="18"/>
      </w:rPr>
      <w:tab/>
      <w:t xml:space="preserve">Page </w:t>
    </w:r>
    <w:r w:rsidRPr="00380BE3">
      <w:rPr>
        <w:rFonts w:asciiTheme="minorHAnsi" w:hAnsiTheme="minorHAnsi" w:cstheme="minorHAnsi"/>
        <w:sz w:val="18"/>
        <w:szCs w:val="18"/>
      </w:rPr>
      <w:fldChar w:fldCharType="begin"/>
    </w:r>
    <w:r w:rsidRPr="00380BE3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380BE3">
      <w:rPr>
        <w:rFonts w:asciiTheme="minorHAnsi" w:hAnsiTheme="minorHAnsi" w:cstheme="minorHAnsi"/>
        <w:sz w:val="18"/>
        <w:szCs w:val="18"/>
      </w:rPr>
      <w:fldChar w:fldCharType="separate"/>
    </w:r>
    <w:r w:rsidR="00FC7B20" w:rsidRPr="00FC7B20">
      <w:rPr>
        <w:rFonts w:cstheme="minorHAnsi"/>
        <w:noProof/>
        <w:sz w:val="18"/>
        <w:szCs w:val="18"/>
      </w:rPr>
      <w:t>2</w:t>
    </w:r>
    <w:r w:rsidRPr="00380BE3">
      <w:rPr>
        <w:rFonts w:asciiTheme="minorHAnsi" w:hAnsiTheme="minorHAnsi" w:cstheme="minorHAnsi"/>
        <w:noProof/>
        <w:sz w:val="18"/>
        <w:szCs w:val="18"/>
      </w:rPr>
      <w:fldChar w:fldCharType="end"/>
    </w:r>
  </w:p>
  <w:p w:rsidR="00A1115C" w:rsidRPr="008D43BD" w:rsidRDefault="00A1115C" w:rsidP="00A1115C">
    <w:pPr>
      <w:pStyle w:val="Footer"/>
      <w:tabs>
        <w:tab w:val="clear" w:pos="9360"/>
        <w:tab w:val="right" w:pos="10170"/>
      </w:tabs>
      <w:jc w:val="center"/>
      <w:rPr>
        <w:rFonts w:asciiTheme="minorHAnsi" w:hAnsiTheme="minorHAnsi" w:cstheme="minorHAnsi"/>
        <w:sz w:val="18"/>
        <w:szCs w:val="18"/>
      </w:rPr>
    </w:pPr>
    <w:r w:rsidRPr="002B04BC">
      <w:rPr>
        <w:i/>
      </w:rPr>
      <w:t>Copyright © 201</w:t>
    </w:r>
    <w:r>
      <w:rPr>
        <w:i/>
      </w:rPr>
      <w:t>5</w:t>
    </w:r>
    <w:r w:rsidRPr="002B04BC">
      <w:rPr>
        <w:i/>
      </w:rPr>
      <w:t xml:space="preserve"> Harmonia Holdings Group, LLC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B20" w:rsidRDefault="00FC7B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2AD" w:rsidRDefault="004902AD" w:rsidP="008D43BD">
      <w:r>
        <w:separator/>
      </w:r>
    </w:p>
  </w:footnote>
  <w:footnote w:type="continuationSeparator" w:id="0">
    <w:p w:rsidR="004902AD" w:rsidRDefault="004902AD" w:rsidP="008D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B20" w:rsidRDefault="00FC7B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B20" w:rsidRDefault="00FC7B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B20" w:rsidRDefault="00FC7B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52C2"/>
    <w:multiLevelType w:val="hybridMultilevel"/>
    <w:tmpl w:val="6ACE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F2B"/>
    <w:multiLevelType w:val="hybridMultilevel"/>
    <w:tmpl w:val="D32A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E728A"/>
    <w:multiLevelType w:val="hybridMultilevel"/>
    <w:tmpl w:val="53F6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1768C"/>
    <w:multiLevelType w:val="hybridMultilevel"/>
    <w:tmpl w:val="413A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40BEC"/>
    <w:multiLevelType w:val="hybridMultilevel"/>
    <w:tmpl w:val="6290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14572"/>
    <w:multiLevelType w:val="hybridMultilevel"/>
    <w:tmpl w:val="B154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60133"/>
    <w:multiLevelType w:val="hybridMultilevel"/>
    <w:tmpl w:val="3384D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A4016"/>
    <w:multiLevelType w:val="hybridMultilevel"/>
    <w:tmpl w:val="BFF6F452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566F79"/>
    <w:multiLevelType w:val="hybridMultilevel"/>
    <w:tmpl w:val="7EC8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A55BB"/>
    <w:multiLevelType w:val="hybridMultilevel"/>
    <w:tmpl w:val="B2501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04"/>
    <w:rsid w:val="00007A0E"/>
    <w:rsid w:val="0001289A"/>
    <w:rsid w:val="00012CE0"/>
    <w:rsid w:val="0003777F"/>
    <w:rsid w:val="000432BD"/>
    <w:rsid w:val="00070E04"/>
    <w:rsid w:val="000744C7"/>
    <w:rsid w:val="0008671B"/>
    <w:rsid w:val="000C36D8"/>
    <w:rsid w:val="000E0AB2"/>
    <w:rsid w:val="000F2D41"/>
    <w:rsid w:val="00100EC4"/>
    <w:rsid w:val="00140431"/>
    <w:rsid w:val="00140DAE"/>
    <w:rsid w:val="001758E2"/>
    <w:rsid w:val="001A5197"/>
    <w:rsid w:val="001B0453"/>
    <w:rsid w:val="001E0227"/>
    <w:rsid w:val="001F7B89"/>
    <w:rsid w:val="002243D8"/>
    <w:rsid w:val="0024319B"/>
    <w:rsid w:val="00244766"/>
    <w:rsid w:val="0025433F"/>
    <w:rsid w:val="002606F7"/>
    <w:rsid w:val="00264FCC"/>
    <w:rsid w:val="0027375D"/>
    <w:rsid w:val="002A136A"/>
    <w:rsid w:val="002B4236"/>
    <w:rsid w:val="002B7792"/>
    <w:rsid w:val="002C51E8"/>
    <w:rsid w:val="002E2BDE"/>
    <w:rsid w:val="002F32B7"/>
    <w:rsid w:val="002F36BE"/>
    <w:rsid w:val="003010D4"/>
    <w:rsid w:val="003172EB"/>
    <w:rsid w:val="00326D55"/>
    <w:rsid w:val="00332F83"/>
    <w:rsid w:val="00340C99"/>
    <w:rsid w:val="003512B6"/>
    <w:rsid w:val="00351C8C"/>
    <w:rsid w:val="00365970"/>
    <w:rsid w:val="003854A0"/>
    <w:rsid w:val="003D3A5F"/>
    <w:rsid w:val="00434A22"/>
    <w:rsid w:val="00446003"/>
    <w:rsid w:val="00447B04"/>
    <w:rsid w:val="00463F40"/>
    <w:rsid w:val="004650E5"/>
    <w:rsid w:val="00474341"/>
    <w:rsid w:val="00487639"/>
    <w:rsid w:val="004902AD"/>
    <w:rsid w:val="00501C1B"/>
    <w:rsid w:val="00516AFC"/>
    <w:rsid w:val="0056485D"/>
    <w:rsid w:val="00565565"/>
    <w:rsid w:val="00574631"/>
    <w:rsid w:val="005B4DCE"/>
    <w:rsid w:val="005B5879"/>
    <w:rsid w:val="005C1298"/>
    <w:rsid w:val="005C45B8"/>
    <w:rsid w:val="005F1023"/>
    <w:rsid w:val="00600068"/>
    <w:rsid w:val="006104D6"/>
    <w:rsid w:val="006A4011"/>
    <w:rsid w:val="006A6EB8"/>
    <w:rsid w:val="007018D4"/>
    <w:rsid w:val="00707F2B"/>
    <w:rsid w:val="0072713C"/>
    <w:rsid w:val="0073190C"/>
    <w:rsid w:val="00762446"/>
    <w:rsid w:val="00775915"/>
    <w:rsid w:val="00777A1E"/>
    <w:rsid w:val="00783EC0"/>
    <w:rsid w:val="00784F39"/>
    <w:rsid w:val="00797708"/>
    <w:rsid w:val="007B1265"/>
    <w:rsid w:val="007C2965"/>
    <w:rsid w:val="007D0B80"/>
    <w:rsid w:val="007D52D2"/>
    <w:rsid w:val="007D5836"/>
    <w:rsid w:val="00802548"/>
    <w:rsid w:val="00814474"/>
    <w:rsid w:val="00822168"/>
    <w:rsid w:val="00827A3D"/>
    <w:rsid w:val="00837640"/>
    <w:rsid w:val="00846D6F"/>
    <w:rsid w:val="0086110A"/>
    <w:rsid w:val="00862309"/>
    <w:rsid w:val="00865D31"/>
    <w:rsid w:val="008739E4"/>
    <w:rsid w:val="00874F52"/>
    <w:rsid w:val="00885859"/>
    <w:rsid w:val="008879F5"/>
    <w:rsid w:val="008A5125"/>
    <w:rsid w:val="008C5E03"/>
    <w:rsid w:val="008D43BD"/>
    <w:rsid w:val="008D4506"/>
    <w:rsid w:val="008F5DB5"/>
    <w:rsid w:val="008F762C"/>
    <w:rsid w:val="009117E2"/>
    <w:rsid w:val="0092128D"/>
    <w:rsid w:val="0092676F"/>
    <w:rsid w:val="009267B4"/>
    <w:rsid w:val="009416F2"/>
    <w:rsid w:val="00966C49"/>
    <w:rsid w:val="00993054"/>
    <w:rsid w:val="009C18E1"/>
    <w:rsid w:val="009C65D2"/>
    <w:rsid w:val="009E425B"/>
    <w:rsid w:val="009F2309"/>
    <w:rsid w:val="009F5E0C"/>
    <w:rsid w:val="00A07404"/>
    <w:rsid w:val="00A1115C"/>
    <w:rsid w:val="00A43DA2"/>
    <w:rsid w:val="00A61AA1"/>
    <w:rsid w:val="00A85296"/>
    <w:rsid w:val="00A85EF8"/>
    <w:rsid w:val="00A9572A"/>
    <w:rsid w:val="00AD40E8"/>
    <w:rsid w:val="00AE42FA"/>
    <w:rsid w:val="00B23107"/>
    <w:rsid w:val="00B24B19"/>
    <w:rsid w:val="00B26877"/>
    <w:rsid w:val="00B34096"/>
    <w:rsid w:val="00B535DD"/>
    <w:rsid w:val="00B86C8B"/>
    <w:rsid w:val="00B900B5"/>
    <w:rsid w:val="00BD3CA9"/>
    <w:rsid w:val="00BD4C8F"/>
    <w:rsid w:val="00BF2442"/>
    <w:rsid w:val="00C007CA"/>
    <w:rsid w:val="00C175B5"/>
    <w:rsid w:val="00C319DF"/>
    <w:rsid w:val="00C6798D"/>
    <w:rsid w:val="00C71700"/>
    <w:rsid w:val="00C749CB"/>
    <w:rsid w:val="00C81680"/>
    <w:rsid w:val="00C81A6D"/>
    <w:rsid w:val="00C85594"/>
    <w:rsid w:val="00CB1961"/>
    <w:rsid w:val="00CD2CD3"/>
    <w:rsid w:val="00CD6A16"/>
    <w:rsid w:val="00CE6944"/>
    <w:rsid w:val="00D01DF9"/>
    <w:rsid w:val="00D077C5"/>
    <w:rsid w:val="00D16A44"/>
    <w:rsid w:val="00D40E24"/>
    <w:rsid w:val="00D62550"/>
    <w:rsid w:val="00E05E1C"/>
    <w:rsid w:val="00E47E29"/>
    <w:rsid w:val="00E77B89"/>
    <w:rsid w:val="00EA37A1"/>
    <w:rsid w:val="00EA4077"/>
    <w:rsid w:val="00F156AF"/>
    <w:rsid w:val="00F504DB"/>
    <w:rsid w:val="00F51B90"/>
    <w:rsid w:val="00F63427"/>
    <w:rsid w:val="00F63958"/>
    <w:rsid w:val="00F70882"/>
    <w:rsid w:val="00F75FD9"/>
    <w:rsid w:val="00F85DF4"/>
    <w:rsid w:val="00F860CD"/>
    <w:rsid w:val="00FC019E"/>
    <w:rsid w:val="00FC1572"/>
    <w:rsid w:val="00FC7B20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3BD"/>
    <w:rPr>
      <w:rFonts w:ascii="Calibri" w:hAnsi="Calibri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707F2B"/>
    <w:pPr>
      <w:keepNext/>
      <w:spacing w:before="120" w:after="120"/>
      <w:outlineLvl w:val="1"/>
    </w:pPr>
    <w:rPr>
      <w:rFonts w:asciiTheme="minorHAnsi" w:hAnsiTheme="minorHAnsi" w:cs="Arial"/>
      <w:b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07F2B"/>
    <w:rPr>
      <w:rFonts w:asciiTheme="minorHAnsi" w:hAnsiTheme="minorHAnsi" w:cs="Arial"/>
      <w:b/>
      <w:bCs/>
      <w:iCs/>
      <w:sz w:val="32"/>
      <w:szCs w:val="32"/>
    </w:rPr>
  </w:style>
  <w:style w:type="paragraph" w:styleId="Header">
    <w:name w:val="header"/>
    <w:basedOn w:val="Normal"/>
    <w:link w:val="HeaderChar"/>
    <w:rsid w:val="008D4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43BD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8D4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3BD"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rsid w:val="000C36D8"/>
    <w:rPr>
      <w:color w:val="808080"/>
    </w:rPr>
  </w:style>
  <w:style w:type="character" w:styleId="CommentReference">
    <w:name w:val="annotation reference"/>
    <w:basedOn w:val="DefaultParagraphFont"/>
    <w:rsid w:val="00FC1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572"/>
  </w:style>
  <w:style w:type="character" w:customStyle="1" w:styleId="CommentTextChar">
    <w:name w:val="Comment Text Char"/>
    <w:basedOn w:val="DefaultParagraphFont"/>
    <w:link w:val="CommentText"/>
    <w:rsid w:val="00FC157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FC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1572"/>
    <w:rPr>
      <w:rFonts w:ascii="Calibri" w:hAnsi="Calibri"/>
      <w:b/>
      <w:bCs/>
    </w:rPr>
  </w:style>
  <w:style w:type="table" w:styleId="TableGrid">
    <w:name w:val="Table Grid"/>
    <w:basedOn w:val="TableNormal"/>
    <w:uiPriority w:val="59"/>
    <w:rsid w:val="0070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AD40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nhideWhenUsed/>
    <w:rsid w:val="00B24B19"/>
    <w:rPr>
      <w:color w:val="0000FF" w:themeColor="hyperlink"/>
      <w:u w:val="single"/>
    </w:rPr>
  </w:style>
  <w:style w:type="table" w:styleId="PlainTable2">
    <w:name w:val="Plain Table 2"/>
    <w:basedOn w:val="TableNormal"/>
    <w:uiPriority w:val="42"/>
    <w:rsid w:val="00C007C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1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4E3CF-9716-498B-864E-691A4788C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2015-07-04T21:04:00Z</dcterms:created>
  <dcterms:modified xsi:type="dcterms:W3CDTF">2015-07-04T21:05:00Z</dcterms:modified>
</cp:coreProperties>
</file>