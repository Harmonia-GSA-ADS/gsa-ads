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BD" w:rsidRDefault="009117E2" w:rsidP="009117E2">
      <w:pPr>
        <w:jc w:val="right"/>
      </w:pPr>
      <w:r>
        <w:rPr>
          <w:noProof/>
        </w:rPr>
        <w:drawing>
          <wp:inline distT="0" distB="0" distL="0" distR="0" wp14:anchorId="346C13CD" wp14:editId="3140726B">
            <wp:extent cx="1876425" cy="246089"/>
            <wp:effectExtent l="0" t="0" r="0" b="1905"/>
            <wp:docPr id="2" name="Picture 2" descr="C:\work\documents\Graphics\Harmonia Logo (green and purple)\HarmoniaLogo2014-logo-only-transparen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documents\Graphics\Harmonia Logo (green and purple)\HarmoniaLogo2014-logo-only-transparent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105" cy="2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BD" w:rsidRDefault="008D43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13"/>
        <w:gridCol w:w="5448"/>
        <w:gridCol w:w="1021"/>
        <w:gridCol w:w="2532"/>
      </w:tblGrid>
      <w:tr w:rsidR="00783EC0" w:rsidRPr="008D43BD" w:rsidTr="00F504DB">
        <w:trPr>
          <w:cantSplit/>
          <w:trHeight w:val="360"/>
        </w:trPr>
        <w:tc>
          <w:tcPr>
            <w:tcW w:w="3751" w:type="pct"/>
            <w:gridSpan w:val="3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D43BD" w:rsidRDefault="00D46A26" w:rsidP="00AD40E8">
            <w:pPr>
              <w:pStyle w:val="Heading1"/>
              <w:spacing w:before="60"/>
              <w:rPr>
                <w:rFonts w:asciiTheme="minorHAnsi" w:hAnsiTheme="minorHAnsi" w:cstheme="minorHAnsi"/>
                <w:smallCaps w:val="0"/>
                <w:sz w:val="44"/>
                <w:szCs w:val="44"/>
              </w:rPr>
            </w:pPr>
            <w:proofErr w:type="spellStart"/>
            <w:r>
              <w:rPr>
                <w:rFonts w:asciiTheme="minorHAnsi" w:hAnsiTheme="minorHAnsi" w:cstheme="minorHAnsi"/>
                <w:smallCaps w:val="0"/>
                <w:sz w:val="44"/>
                <w:szCs w:val="44"/>
              </w:rPr>
              <w:t>MedFinder</w:t>
            </w:r>
            <w:proofErr w:type="spellEnd"/>
          </w:p>
          <w:p w:rsidR="00783EC0" w:rsidRPr="0086110A" w:rsidRDefault="00783EC0" w:rsidP="00AD40E8"/>
        </w:tc>
        <w:tc>
          <w:tcPr>
            <w:tcW w:w="1249" w:type="pct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C007CA" w:rsidRDefault="0024319B" w:rsidP="00B631B7">
            <w:pPr>
              <w:pStyle w:val="MeetingInformation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8356D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8356D1" w:rsidRPr="008356D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0F2D41" w:rsidRPr="008356D1"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 w:rsidR="00B631B7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8356D1">
              <w:rPr>
                <w:rFonts w:asciiTheme="minorHAnsi" w:hAnsiTheme="minorHAnsi" w:cstheme="minorHAnsi"/>
                <w:sz w:val="20"/>
                <w:szCs w:val="20"/>
              </w:rPr>
              <w:t>/2015</w:t>
            </w:r>
            <w:r w:rsidRPr="00C6134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631B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C61344" w:rsidRPr="00C61344">
              <w:rPr>
                <w:rFonts w:asciiTheme="minorHAnsi" w:hAnsiTheme="minorHAnsi" w:cstheme="minorHAnsi"/>
                <w:sz w:val="20"/>
                <w:szCs w:val="20"/>
              </w:rPr>
              <w:t>:00</w:t>
            </w:r>
            <w:r w:rsidRPr="00C6134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356D1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1344">
              <w:rPr>
                <w:rFonts w:asciiTheme="minorHAnsi" w:hAnsiTheme="minorHAnsi" w:cstheme="minorHAnsi"/>
                <w:sz w:val="20"/>
                <w:szCs w:val="20"/>
              </w:rPr>
              <w:t>M EDT</w:t>
            </w:r>
          </w:p>
        </w:tc>
      </w:tr>
      <w:tr w:rsidR="00783EC0" w:rsidRPr="008D43BD" w:rsidTr="00F504DB">
        <w:trPr>
          <w:cantSplit/>
          <w:trHeight w:val="351"/>
        </w:trPr>
        <w:tc>
          <w:tcPr>
            <w:tcW w:w="3751" w:type="pct"/>
            <w:gridSpan w:val="3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6110A" w:rsidRDefault="00783EC0" w:rsidP="0086110A"/>
        </w:tc>
        <w:tc>
          <w:tcPr>
            <w:tcW w:w="1249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8D43BD" w:rsidRDefault="0024319B" w:rsidP="00C007CA">
            <w:pPr>
              <w:pStyle w:val="MeetingInformation"/>
              <w:spacing w:before="60" w:after="60"/>
              <w:ind w:left="-254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Meeting Minutes</w:t>
            </w:r>
          </w:p>
        </w:tc>
      </w:tr>
      <w:tr w:rsidR="005F1023" w:rsidRPr="008D43BD" w:rsidTr="00F504DB">
        <w:trPr>
          <w:cantSplit/>
        </w:trPr>
        <w:tc>
          <w:tcPr>
            <w:tcW w:w="60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Default="00AE42FA" w:rsidP="00AE42FA">
            <w:pPr>
              <w:pStyle w:val="FieldLabel"/>
              <w:rPr>
                <w:rFonts w:asciiTheme="minorHAnsi" w:hAnsiTheme="minorHAnsi" w:cstheme="minorHAnsi"/>
                <w:sz w:val="20"/>
                <w:szCs w:val="20"/>
              </w:rPr>
            </w:pPr>
            <w:r w:rsidRPr="008D43BD">
              <w:rPr>
                <w:rFonts w:asciiTheme="minorHAnsi" w:hAnsiTheme="minorHAnsi" w:cstheme="minorHAnsi"/>
                <w:sz w:val="20"/>
                <w:szCs w:val="20"/>
              </w:rPr>
              <w:t>Attendees:</w:t>
            </w:r>
          </w:p>
          <w:p w:rsidR="00AE42FA" w:rsidRPr="008D43BD" w:rsidRDefault="00AE42FA" w:rsidP="00AE42FA">
            <w:pPr>
              <w:pStyle w:val="1st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tbl>
            <w:tblPr>
              <w:tblStyle w:val="PlainTable2"/>
              <w:tblW w:w="5218" w:type="dxa"/>
              <w:tblBorders>
                <w:top w:val="none" w:sz="0" w:space="0" w:color="auto"/>
                <w:bottom w:val="none" w:sz="0" w:space="0" w:color="auto"/>
                <w:insideH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2518"/>
              <w:gridCol w:w="2700"/>
            </w:tblGrid>
            <w:tr w:rsidR="008356D1" w:rsidTr="008356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>
                    <w:t>Name</w:t>
                  </w:r>
                </w:p>
              </w:tc>
              <w:tc>
                <w:tcPr>
                  <w:tcW w:w="2700" w:type="dxa"/>
                </w:tcPr>
                <w:p w:rsidR="008356D1" w:rsidRDefault="008356D1" w:rsidP="00C007CA">
                  <w:pPr>
                    <w:pStyle w:val="FieldText"/>
                    <w:tabs>
                      <w:tab w:val="left" w:pos="7903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Role</w:t>
                  </w:r>
                </w:p>
              </w:tc>
            </w:tr>
            <w:tr w:rsidR="008356D1" w:rsidTr="008356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>
                    <w:t>Marc Abrams</w:t>
                  </w:r>
                </w:p>
              </w:tc>
              <w:tc>
                <w:tcPr>
                  <w:tcW w:w="2700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Product Owner</w:t>
                  </w:r>
                </w:p>
              </w:tc>
            </w:tr>
            <w:tr w:rsidR="008356D1" w:rsidTr="008356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 w:rsidRPr="005C00D4">
                    <w:t>Kelly Eagan</w:t>
                  </w:r>
                </w:p>
              </w:tc>
              <w:tc>
                <w:tcPr>
                  <w:tcW w:w="2700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C00D4">
                    <w:t>Team Lead</w:t>
                  </w:r>
                </w:p>
              </w:tc>
            </w:tr>
            <w:tr w:rsidR="008356D1" w:rsidTr="008356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 w:rsidRPr="005C00D4">
                    <w:t>Jeff Anway</w:t>
                  </w:r>
                </w:p>
              </w:tc>
              <w:tc>
                <w:tcPr>
                  <w:tcW w:w="2700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C00D4">
                    <w:t>Developer</w:t>
                  </w:r>
                </w:p>
              </w:tc>
            </w:tr>
            <w:tr w:rsidR="008356D1" w:rsidTr="008356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 w:rsidRPr="005C00D4">
                    <w:t>Robert Harry</w:t>
                  </w:r>
                </w:p>
              </w:tc>
              <w:tc>
                <w:tcPr>
                  <w:tcW w:w="2700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C00D4">
                    <w:t>Developer</w:t>
                  </w:r>
                </w:p>
              </w:tc>
            </w:tr>
          </w:tbl>
          <w:p w:rsidR="00707F2B" w:rsidRPr="00707F2B" w:rsidRDefault="00707F2B" w:rsidP="00C007CA">
            <w:pPr>
              <w:pStyle w:val="FieldText"/>
              <w:tabs>
                <w:tab w:val="left" w:pos="7903"/>
              </w:tabs>
            </w:pPr>
          </w:p>
        </w:tc>
        <w:tc>
          <w:tcPr>
            <w:tcW w:w="50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Pr="008D43BD" w:rsidRDefault="0024319B" w:rsidP="00AD40E8">
            <w:pPr>
              <w:pStyle w:val="1stLine"/>
              <w:spacing w:before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Purpose</w:t>
            </w:r>
            <w:r w:rsidR="00AE42FA" w:rsidRPr="008D43B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49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AE42FA" w:rsidRPr="00707F2B" w:rsidRDefault="0024319B" w:rsidP="00F72A2A">
            <w:pPr>
              <w:pStyle w:val="1stLine"/>
              <w:spacing w:before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5C00D4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Sprint </w:t>
            </w:r>
            <w:r w:rsidR="00F72A2A">
              <w:rPr>
                <w:rFonts w:asciiTheme="minorHAnsi" w:hAnsiTheme="minorHAnsi" w:cstheme="minorHAnsi"/>
                <w:b w:val="0"/>
                <w:sz w:val="20"/>
                <w:szCs w:val="20"/>
              </w:rPr>
              <w:t>Planning</w:t>
            </w:r>
          </w:p>
        </w:tc>
      </w:tr>
    </w:tbl>
    <w:p w:rsidR="007D5836" w:rsidRDefault="007D5836" w:rsidP="00814474"/>
    <w:p w:rsidR="00D62550" w:rsidRDefault="00D62550" w:rsidP="00D62550">
      <w:pPr>
        <w:jc w:val="center"/>
        <w:rPr>
          <w:b/>
          <w:sz w:val="28"/>
          <w:szCs w:val="28"/>
        </w:rPr>
      </w:pPr>
      <w:r w:rsidRPr="00D62550">
        <w:rPr>
          <w:b/>
          <w:sz w:val="28"/>
          <w:szCs w:val="28"/>
        </w:rPr>
        <w:t>Agenda and Minutes</w:t>
      </w:r>
    </w:p>
    <w:p w:rsidR="000F2D41" w:rsidRPr="00D62550" w:rsidRDefault="000F2D41" w:rsidP="000F2D41"/>
    <w:p w:rsidR="00D62550" w:rsidRDefault="00D62550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4650E5" w:rsidRDefault="007C6DFF" w:rsidP="001F1ECE">
            <w:r>
              <w:t>Select stories for the sprint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4650E5" w:rsidRDefault="006B62BB" w:rsidP="001F1ECE">
            <w:r>
              <w:t>Kelly Eagan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B631B7" w:rsidRDefault="008817DF" w:rsidP="00B631B7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B631B7">
              <w:t>Story: Add Result Limit</w:t>
            </w:r>
          </w:p>
          <w:p w:rsidR="00B631B7" w:rsidRDefault="00B631B7" w:rsidP="00B631B7">
            <w:pPr>
              <w:pStyle w:val="ListParagraph"/>
              <w:numPr>
                <w:ilvl w:val="1"/>
                <w:numId w:val="4"/>
              </w:numPr>
            </w:pPr>
            <w:r>
              <w:t>Break up acceptance tests so that one exists for each search form</w:t>
            </w:r>
          </w:p>
          <w:p w:rsidR="008817DF" w:rsidRDefault="00B631B7" w:rsidP="000E5675">
            <w:pPr>
              <w:pStyle w:val="ListParagraph"/>
              <w:numPr>
                <w:ilvl w:val="0"/>
                <w:numId w:val="4"/>
              </w:numPr>
            </w:pPr>
            <w:r>
              <w:t>User Story: Add Reset Form Functionality</w:t>
            </w:r>
          </w:p>
          <w:p w:rsidR="00B631B7" w:rsidRDefault="00B631B7" w:rsidP="00B631B7">
            <w:pPr>
              <w:pStyle w:val="ListParagraph"/>
              <w:numPr>
                <w:ilvl w:val="1"/>
                <w:numId w:val="4"/>
              </w:numPr>
            </w:pPr>
            <w:r>
              <w:t>Break up acceptance tests so that one exists for each search form</w:t>
            </w:r>
          </w:p>
          <w:p w:rsidR="006339B1" w:rsidRDefault="006339B1" w:rsidP="006339B1">
            <w:pPr>
              <w:pStyle w:val="ListParagraph"/>
              <w:numPr>
                <w:ilvl w:val="0"/>
                <w:numId w:val="4"/>
              </w:numPr>
            </w:pPr>
            <w:r>
              <w:t>User Story: Add Help Information for Searches</w:t>
            </w:r>
          </w:p>
          <w:p w:rsidR="006339B1" w:rsidRDefault="006339B1" w:rsidP="006339B1">
            <w:pPr>
              <w:pStyle w:val="ListParagraph"/>
              <w:numPr>
                <w:ilvl w:val="1"/>
                <w:numId w:val="4"/>
              </w:numPr>
            </w:pPr>
            <w:r>
              <w:t>Break up acceptance tests so that one exists for each search form</w:t>
            </w:r>
          </w:p>
          <w:p w:rsidR="006339B1" w:rsidRDefault="006339B1" w:rsidP="006339B1">
            <w:pPr>
              <w:pStyle w:val="ListParagraph"/>
              <w:numPr>
                <w:ilvl w:val="0"/>
                <w:numId w:val="4"/>
              </w:numPr>
            </w:pPr>
            <w:r>
              <w:t>User Story: Update Adverse Event Search Terminology</w:t>
            </w:r>
          </w:p>
          <w:p w:rsidR="006339B1" w:rsidRDefault="006339B1" w:rsidP="006339B1">
            <w:pPr>
              <w:pStyle w:val="ListParagraph"/>
              <w:numPr>
                <w:ilvl w:val="0"/>
                <w:numId w:val="4"/>
              </w:numPr>
            </w:pPr>
            <w:r>
              <w:t>User Story: Add Units to Fields</w:t>
            </w:r>
          </w:p>
          <w:p w:rsidR="006339B1" w:rsidRDefault="006339B1" w:rsidP="006339B1">
            <w:pPr>
              <w:pStyle w:val="ListParagraph"/>
              <w:numPr>
                <w:ilvl w:val="0"/>
                <w:numId w:val="4"/>
              </w:numPr>
            </w:pPr>
            <w:r>
              <w:t>User Story: Alphabetize Drug List in Side Effects Search Results</w:t>
            </w:r>
          </w:p>
          <w:p w:rsidR="006339B1" w:rsidRDefault="006339B1" w:rsidP="006339B1">
            <w:pPr>
              <w:pStyle w:val="ListParagraph"/>
              <w:numPr>
                <w:ilvl w:val="0"/>
                <w:numId w:val="4"/>
              </w:numPr>
            </w:pPr>
            <w:r>
              <w:t>User Story: Display More Information in Side Effects Search Results</w:t>
            </w:r>
          </w:p>
          <w:p w:rsidR="00254F60" w:rsidRDefault="00254F60" w:rsidP="006339B1">
            <w:pPr>
              <w:pStyle w:val="ListParagraph"/>
              <w:numPr>
                <w:ilvl w:val="0"/>
                <w:numId w:val="4"/>
              </w:numPr>
            </w:pPr>
            <w:r>
              <w:t>User Story: Select Route from a List</w:t>
            </w:r>
          </w:p>
          <w:p w:rsidR="00254F60" w:rsidRDefault="00254F60" w:rsidP="006339B1">
            <w:pPr>
              <w:pStyle w:val="ListParagraph"/>
              <w:numPr>
                <w:ilvl w:val="0"/>
                <w:numId w:val="4"/>
              </w:numPr>
            </w:pPr>
            <w:r>
              <w:t>Technical Story: Implement Error Handling</w:t>
            </w:r>
          </w:p>
          <w:p w:rsidR="00985840" w:rsidRDefault="00985840" w:rsidP="00254F60">
            <w:pPr>
              <w:pStyle w:val="ListParagraph"/>
              <w:numPr>
                <w:ilvl w:val="0"/>
                <w:numId w:val="4"/>
              </w:numPr>
            </w:pPr>
            <w:r>
              <w:t>Bugs</w:t>
            </w:r>
          </w:p>
          <w:p w:rsidR="00A87FA6" w:rsidRDefault="00A87FA6" w:rsidP="00985840">
            <w:pPr>
              <w:pStyle w:val="ListParagraph"/>
              <w:numPr>
                <w:ilvl w:val="1"/>
                <w:numId w:val="4"/>
              </w:numPr>
            </w:pPr>
            <w:r>
              <w:t>Bugs 1 and 2 can be addressed through urgent tasks</w:t>
            </w:r>
          </w:p>
          <w:p w:rsidR="00A87FA6" w:rsidRDefault="00A87FA6" w:rsidP="00985840">
            <w:pPr>
              <w:pStyle w:val="ListParagraph"/>
              <w:numPr>
                <w:ilvl w:val="1"/>
                <w:numId w:val="4"/>
              </w:numPr>
            </w:pPr>
            <w:r>
              <w:t>Bug 3 needs a story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4650E5" w:rsidRPr="00985840" w:rsidRDefault="0050460A" w:rsidP="0050460A">
            <w:pPr>
              <w:pStyle w:val="ListParagraph"/>
              <w:numPr>
                <w:ilvl w:val="0"/>
                <w:numId w:val="5"/>
              </w:numPr>
            </w:pPr>
            <w:r w:rsidRPr="00985840">
              <w:t>Stories above were selected for inclusion in the sprint</w:t>
            </w:r>
          </w:p>
          <w:p w:rsidR="0050460A" w:rsidRPr="00985840" w:rsidRDefault="00985840" w:rsidP="0050460A">
            <w:pPr>
              <w:pStyle w:val="ListParagraph"/>
              <w:numPr>
                <w:ilvl w:val="0"/>
                <w:numId w:val="5"/>
              </w:numPr>
            </w:pPr>
            <w:r w:rsidRPr="00985840">
              <w:t>Acceptance tests should be updated for three stories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4650E5" w:rsidRPr="00985840" w:rsidRDefault="0050460A" w:rsidP="0050460A">
            <w:pPr>
              <w:pStyle w:val="ListParagraph"/>
              <w:numPr>
                <w:ilvl w:val="0"/>
                <w:numId w:val="6"/>
              </w:numPr>
            </w:pPr>
            <w:r w:rsidRPr="00985840">
              <w:t>Kelly: Create sprint with stories</w:t>
            </w:r>
          </w:p>
          <w:p w:rsidR="0050460A" w:rsidRPr="00985840" w:rsidRDefault="0050460A" w:rsidP="00985840">
            <w:pPr>
              <w:pStyle w:val="ListParagraph"/>
              <w:numPr>
                <w:ilvl w:val="0"/>
                <w:numId w:val="6"/>
              </w:numPr>
            </w:pPr>
            <w:r w:rsidRPr="00985840">
              <w:t xml:space="preserve">Kelly: Update acceptance tests for </w:t>
            </w:r>
            <w:r w:rsidR="00985840" w:rsidRPr="00985840">
              <w:t>stories</w:t>
            </w:r>
          </w:p>
        </w:tc>
      </w:tr>
    </w:tbl>
    <w:p w:rsidR="004650E5" w:rsidRDefault="004650E5" w:rsidP="00814474">
      <w:bookmarkStart w:id="0" w:name="_GoBack"/>
      <w:bookmarkEnd w:id="0"/>
    </w:p>
    <w:sectPr w:rsidR="004650E5" w:rsidSect="008611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356" w:rsidRDefault="00090356" w:rsidP="008D43BD">
      <w:r>
        <w:separator/>
      </w:r>
    </w:p>
  </w:endnote>
  <w:endnote w:type="continuationSeparator" w:id="0">
    <w:p w:rsidR="00090356" w:rsidRDefault="00090356" w:rsidP="008D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344" w:rsidRDefault="006B73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3BD" w:rsidRDefault="008D43BD" w:rsidP="008D43BD">
    <w:pPr>
      <w:pStyle w:val="Footer"/>
      <w:tabs>
        <w:tab w:val="clear" w:pos="9360"/>
        <w:tab w:val="right" w:pos="10170"/>
      </w:tabs>
      <w:rPr>
        <w:rFonts w:asciiTheme="minorHAnsi" w:hAnsiTheme="minorHAnsi" w:cstheme="minorHAnsi"/>
        <w:noProof/>
        <w:sz w:val="18"/>
        <w:szCs w:val="18"/>
      </w:rPr>
    </w:pPr>
    <w:r w:rsidRPr="00380BE3">
      <w:rPr>
        <w:rFonts w:asciiTheme="minorHAnsi" w:hAnsiTheme="minorHAnsi" w:cstheme="minorHAnsi"/>
        <w:sz w:val="18"/>
        <w:szCs w:val="18"/>
      </w:rPr>
      <w:t xml:space="preserve">Meeting </w:t>
    </w:r>
    <w:r w:rsidR="00D62550">
      <w:rPr>
        <w:rFonts w:asciiTheme="minorHAnsi" w:hAnsiTheme="minorHAnsi" w:cstheme="minorHAnsi"/>
        <w:sz w:val="18"/>
        <w:szCs w:val="18"/>
      </w:rPr>
      <w:t>Agenda</w:t>
    </w:r>
    <w:r w:rsidRPr="00380BE3">
      <w:rPr>
        <w:rFonts w:asciiTheme="minorHAnsi" w:hAnsiTheme="minorHAnsi" w:cstheme="minorHAnsi"/>
        <w:sz w:val="18"/>
        <w:szCs w:val="18"/>
      </w:rPr>
      <w:t xml:space="preserve"> </w:t>
    </w:r>
    <w:r w:rsidR="001044C8">
      <w:rPr>
        <w:rFonts w:asciiTheme="minorHAnsi" w:hAnsiTheme="minorHAnsi" w:cstheme="minorHAnsi"/>
      </w:rPr>
      <w:t>06/24/2015</w:t>
    </w:r>
    <w:r w:rsidRPr="00380BE3">
      <w:rPr>
        <w:rFonts w:asciiTheme="minorHAnsi" w:hAnsiTheme="minorHAnsi" w:cstheme="minorHAnsi"/>
        <w:sz w:val="18"/>
        <w:szCs w:val="18"/>
      </w:rPr>
      <w:tab/>
    </w:r>
    <w:r w:rsidRPr="00380BE3">
      <w:rPr>
        <w:rFonts w:asciiTheme="minorHAnsi" w:hAnsiTheme="minorHAnsi" w:cstheme="minorHAnsi"/>
        <w:sz w:val="18"/>
        <w:szCs w:val="18"/>
      </w:rPr>
      <w:tab/>
      <w:t xml:space="preserve">Page </w:t>
    </w:r>
    <w:r w:rsidRPr="00380BE3">
      <w:rPr>
        <w:rFonts w:asciiTheme="minorHAnsi" w:hAnsiTheme="minorHAnsi" w:cstheme="minorHAnsi"/>
        <w:sz w:val="18"/>
        <w:szCs w:val="18"/>
      </w:rPr>
      <w:fldChar w:fldCharType="begin"/>
    </w:r>
    <w:r w:rsidRPr="00380BE3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380BE3">
      <w:rPr>
        <w:rFonts w:asciiTheme="minorHAnsi" w:hAnsiTheme="minorHAnsi" w:cstheme="minorHAnsi"/>
        <w:sz w:val="18"/>
        <w:szCs w:val="18"/>
      </w:rPr>
      <w:fldChar w:fldCharType="separate"/>
    </w:r>
    <w:r w:rsidR="006B7344" w:rsidRPr="006B7344">
      <w:rPr>
        <w:rFonts w:cstheme="minorHAnsi"/>
        <w:noProof/>
        <w:sz w:val="18"/>
        <w:szCs w:val="18"/>
      </w:rPr>
      <w:t>1</w:t>
    </w:r>
    <w:r w:rsidRPr="00380BE3">
      <w:rPr>
        <w:rFonts w:asciiTheme="minorHAnsi" w:hAnsiTheme="minorHAnsi" w:cstheme="minorHAnsi"/>
        <w:noProof/>
        <w:sz w:val="18"/>
        <w:szCs w:val="18"/>
      </w:rPr>
      <w:fldChar w:fldCharType="end"/>
    </w:r>
  </w:p>
  <w:p w:rsidR="00385718" w:rsidRPr="008D43BD" w:rsidRDefault="00385718" w:rsidP="00385718">
    <w:pPr>
      <w:pStyle w:val="Footer"/>
      <w:tabs>
        <w:tab w:val="clear" w:pos="9360"/>
        <w:tab w:val="right" w:pos="10170"/>
      </w:tabs>
      <w:jc w:val="center"/>
      <w:rPr>
        <w:rFonts w:asciiTheme="minorHAnsi" w:hAnsiTheme="minorHAnsi" w:cstheme="minorHAnsi"/>
        <w:sz w:val="18"/>
        <w:szCs w:val="18"/>
      </w:rPr>
    </w:pPr>
    <w:r w:rsidRPr="002B04BC">
      <w:rPr>
        <w:i/>
      </w:rPr>
      <w:t>Copyright © 201</w:t>
    </w:r>
    <w:r>
      <w:rPr>
        <w:i/>
      </w:rPr>
      <w:t>5</w:t>
    </w:r>
    <w:r w:rsidRPr="002B04BC">
      <w:rPr>
        <w:i/>
      </w:rPr>
      <w:t xml:space="preserve"> Harmonia Holdings Group, LLC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344" w:rsidRDefault="006B73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356" w:rsidRDefault="00090356" w:rsidP="008D43BD">
      <w:r>
        <w:separator/>
      </w:r>
    </w:p>
  </w:footnote>
  <w:footnote w:type="continuationSeparator" w:id="0">
    <w:p w:rsidR="00090356" w:rsidRDefault="00090356" w:rsidP="008D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344" w:rsidRDefault="006B73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344" w:rsidRDefault="006B73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344" w:rsidRDefault="006B73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93C61"/>
    <w:multiLevelType w:val="hybridMultilevel"/>
    <w:tmpl w:val="0982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E728A"/>
    <w:multiLevelType w:val="hybridMultilevel"/>
    <w:tmpl w:val="53F6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34E5"/>
    <w:multiLevelType w:val="hybridMultilevel"/>
    <w:tmpl w:val="CD8E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65657"/>
    <w:multiLevelType w:val="hybridMultilevel"/>
    <w:tmpl w:val="3C46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BFF6F452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D1"/>
    <w:rsid w:val="00007A0E"/>
    <w:rsid w:val="00012CE0"/>
    <w:rsid w:val="0003777F"/>
    <w:rsid w:val="0004602B"/>
    <w:rsid w:val="00070E04"/>
    <w:rsid w:val="000744C7"/>
    <w:rsid w:val="0008671B"/>
    <w:rsid w:val="00090356"/>
    <w:rsid w:val="000C36D8"/>
    <w:rsid w:val="000E0AB2"/>
    <w:rsid w:val="000E5675"/>
    <w:rsid w:val="000F2D41"/>
    <w:rsid w:val="00100EC4"/>
    <w:rsid w:val="001044C8"/>
    <w:rsid w:val="00140431"/>
    <w:rsid w:val="00140DAE"/>
    <w:rsid w:val="0014400B"/>
    <w:rsid w:val="001758E2"/>
    <w:rsid w:val="001A5197"/>
    <w:rsid w:val="001B0453"/>
    <w:rsid w:val="001E0227"/>
    <w:rsid w:val="002243D8"/>
    <w:rsid w:val="00227949"/>
    <w:rsid w:val="0024319B"/>
    <w:rsid w:val="00254F60"/>
    <w:rsid w:val="002606F7"/>
    <w:rsid w:val="0027375D"/>
    <w:rsid w:val="002A136A"/>
    <w:rsid w:val="002B4236"/>
    <w:rsid w:val="002C51E8"/>
    <w:rsid w:val="002C6DF1"/>
    <w:rsid w:val="002D50D1"/>
    <w:rsid w:val="002E2BDE"/>
    <w:rsid w:val="002F32B7"/>
    <w:rsid w:val="002F36BE"/>
    <w:rsid w:val="003010D4"/>
    <w:rsid w:val="003172EB"/>
    <w:rsid w:val="00332F83"/>
    <w:rsid w:val="00340C99"/>
    <w:rsid w:val="003512B6"/>
    <w:rsid w:val="00351C8C"/>
    <w:rsid w:val="00365970"/>
    <w:rsid w:val="003854A0"/>
    <w:rsid w:val="00385718"/>
    <w:rsid w:val="003D3A5F"/>
    <w:rsid w:val="00421DB4"/>
    <w:rsid w:val="00434A22"/>
    <w:rsid w:val="00446003"/>
    <w:rsid w:val="00447B04"/>
    <w:rsid w:val="00463F40"/>
    <w:rsid w:val="004650E5"/>
    <w:rsid w:val="00474341"/>
    <w:rsid w:val="00487639"/>
    <w:rsid w:val="004A7702"/>
    <w:rsid w:val="00501C1B"/>
    <w:rsid w:val="005041D9"/>
    <w:rsid w:val="0050460A"/>
    <w:rsid w:val="00516AFC"/>
    <w:rsid w:val="00523DB9"/>
    <w:rsid w:val="0056485D"/>
    <w:rsid w:val="00574631"/>
    <w:rsid w:val="005B5879"/>
    <w:rsid w:val="005C00D4"/>
    <w:rsid w:val="005C1298"/>
    <w:rsid w:val="005C45B8"/>
    <w:rsid w:val="005F1023"/>
    <w:rsid w:val="00600068"/>
    <w:rsid w:val="006104D6"/>
    <w:rsid w:val="006339B1"/>
    <w:rsid w:val="006A4011"/>
    <w:rsid w:val="006A6EB8"/>
    <w:rsid w:val="006B62BB"/>
    <w:rsid w:val="006B7344"/>
    <w:rsid w:val="007018D4"/>
    <w:rsid w:val="00707F2B"/>
    <w:rsid w:val="0072713C"/>
    <w:rsid w:val="00762446"/>
    <w:rsid w:val="00775915"/>
    <w:rsid w:val="00777A1E"/>
    <w:rsid w:val="00783EC0"/>
    <w:rsid w:val="00784F39"/>
    <w:rsid w:val="00797708"/>
    <w:rsid w:val="007B1265"/>
    <w:rsid w:val="007C2965"/>
    <w:rsid w:val="007C6DFF"/>
    <w:rsid w:val="007D0B80"/>
    <w:rsid w:val="007D52D2"/>
    <w:rsid w:val="007D5836"/>
    <w:rsid w:val="00802548"/>
    <w:rsid w:val="00814474"/>
    <w:rsid w:val="008356D1"/>
    <w:rsid w:val="00837640"/>
    <w:rsid w:val="00846D6F"/>
    <w:rsid w:val="0086110A"/>
    <w:rsid w:val="00862309"/>
    <w:rsid w:val="00865D31"/>
    <w:rsid w:val="008739E4"/>
    <w:rsid w:val="00874F52"/>
    <w:rsid w:val="008817DF"/>
    <w:rsid w:val="00885859"/>
    <w:rsid w:val="008879F5"/>
    <w:rsid w:val="008A5125"/>
    <w:rsid w:val="008D43BD"/>
    <w:rsid w:val="008D4506"/>
    <w:rsid w:val="008F5DB5"/>
    <w:rsid w:val="008F762C"/>
    <w:rsid w:val="009117E2"/>
    <w:rsid w:val="0092128D"/>
    <w:rsid w:val="0092676F"/>
    <w:rsid w:val="009267B4"/>
    <w:rsid w:val="009416F2"/>
    <w:rsid w:val="00966C49"/>
    <w:rsid w:val="00985840"/>
    <w:rsid w:val="009C18E1"/>
    <w:rsid w:val="009C65D2"/>
    <w:rsid w:val="009E425B"/>
    <w:rsid w:val="009F2309"/>
    <w:rsid w:val="009F5E0C"/>
    <w:rsid w:val="00A43DA2"/>
    <w:rsid w:val="00A61AA1"/>
    <w:rsid w:val="00A85296"/>
    <w:rsid w:val="00A85EF8"/>
    <w:rsid w:val="00A87FA6"/>
    <w:rsid w:val="00A9572A"/>
    <w:rsid w:val="00AA030E"/>
    <w:rsid w:val="00AD40E8"/>
    <w:rsid w:val="00AE42FA"/>
    <w:rsid w:val="00B23107"/>
    <w:rsid w:val="00B24B19"/>
    <w:rsid w:val="00B26877"/>
    <w:rsid w:val="00B34096"/>
    <w:rsid w:val="00B45C9B"/>
    <w:rsid w:val="00B535DD"/>
    <w:rsid w:val="00B631B7"/>
    <w:rsid w:val="00B86C8B"/>
    <w:rsid w:val="00B900B5"/>
    <w:rsid w:val="00BD3CA9"/>
    <w:rsid w:val="00BD4C8F"/>
    <w:rsid w:val="00BF2442"/>
    <w:rsid w:val="00C007CA"/>
    <w:rsid w:val="00C175B5"/>
    <w:rsid w:val="00C319DF"/>
    <w:rsid w:val="00C61344"/>
    <w:rsid w:val="00C6798D"/>
    <w:rsid w:val="00C71700"/>
    <w:rsid w:val="00C749CB"/>
    <w:rsid w:val="00C81680"/>
    <w:rsid w:val="00C81A6D"/>
    <w:rsid w:val="00C84B7A"/>
    <w:rsid w:val="00C855B1"/>
    <w:rsid w:val="00CB1961"/>
    <w:rsid w:val="00CD2CD3"/>
    <w:rsid w:val="00CE6944"/>
    <w:rsid w:val="00D01DF9"/>
    <w:rsid w:val="00D077C5"/>
    <w:rsid w:val="00D16A44"/>
    <w:rsid w:val="00D40E24"/>
    <w:rsid w:val="00D46A26"/>
    <w:rsid w:val="00D62550"/>
    <w:rsid w:val="00E05E1C"/>
    <w:rsid w:val="00E47E29"/>
    <w:rsid w:val="00E50E3F"/>
    <w:rsid w:val="00E77B89"/>
    <w:rsid w:val="00EA37A1"/>
    <w:rsid w:val="00EA4077"/>
    <w:rsid w:val="00F156AF"/>
    <w:rsid w:val="00F504DB"/>
    <w:rsid w:val="00F51B90"/>
    <w:rsid w:val="00F63427"/>
    <w:rsid w:val="00F63958"/>
    <w:rsid w:val="00F70882"/>
    <w:rsid w:val="00F72A2A"/>
    <w:rsid w:val="00F75FD9"/>
    <w:rsid w:val="00F85DF4"/>
    <w:rsid w:val="00F860CD"/>
    <w:rsid w:val="00FC019E"/>
    <w:rsid w:val="00FC1572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3BD"/>
    <w:rPr>
      <w:rFonts w:ascii="Calibri" w:hAnsi="Calibri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707F2B"/>
    <w:pPr>
      <w:keepNext/>
      <w:spacing w:before="120" w:after="120"/>
      <w:outlineLvl w:val="1"/>
    </w:pPr>
    <w:rPr>
      <w:rFonts w:asciiTheme="minorHAnsi" w:hAnsiTheme="minorHAnsi" w:cs="Arial"/>
      <w:b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07F2B"/>
    <w:rPr>
      <w:rFonts w:asciiTheme="minorHAnsi" w:hAnsiTheme="minorHAnsi" w:cs="Arial"/>
      <w:b/>
      <w:bCs/>
      <w:iCs/>
      <w:sz w:val="32"/>
      <w:szCs w:val="32"/>
    </w:rPr>
  </w:style>
  <w:style w:type="paragraph" w:styleId="Header">
    <w:name w:val="header"/>
    <w:basedOn w:val="Normal"/>
    <w:link w:val="HeaderChar"/>
    <w:rsid w:val="008D4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43BD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8D4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3BD"/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rsid w:val="000C36D8"/>
    <w:rPr>
      <w:color w:val="808080"/>
    </w:rPr>
  </w:style>
  <w:style w:type="character" w:styleId="CommentReference">
    <w:name w:val="annotation reference"/>
    <w:basedOn w:val="DefaultParagraphFont"/>
    <w:rsid w:val="00FC15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572"/>
  </w:style>
  <w:style w:type="character" w:customStyle="1" w:styleId="CommentTextChar">
    <w:name w:val="Comment Text Char"/>
    <w:basedOn w:val="DefaultParagraphFont"/>
    <w:link w:val="CommentText"/>
    <w:rsid w:val="00FC157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FC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1572"/>
    <w:rPr>
      <w:rFonts w:ascii="Calibri" w:hAnsi="Calibri"/>
      <w:b/>
      <w:bCs/>
    </w:rPr>
  </w:style>
  <w:style w:type="table" w:styleId="TableGrid">
    <w:name w:val="Table Grid"/>
    <w:basedOn w:val="TableNormal"/>
    <w:uiPriority w:val="59"/>
    <w:rsid w:val="0070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AD40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nhideWhenUsed/>
    <w:rsid w:val="00B24B19"/>
    <w:rPr>
      <w:color w:val="0000FF" w:themeColor="hyperlink"/>
      <w:u w:val="single"/>
    </w:rPr>
  </w:style>
  <w:style w:type="table" w:styleId="PlainTable2">
    <w:name w:val="Plain Table 2"/>
    <w:basedOn w:val="TableNormal"/>
    <w:uiPriority w:val="42"/>
    <w:rsid w:val="00C007C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E5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55096-219B-42E2-91AE-A7EA36738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2015-07-04T21:04:00Z</dcterms:created>
  <dcterms:modified xsi:type="dcterms:W3CDTF">2015-07-04T21:04:00Z</dcterms:modified>
</cp:coreProperties>
</file>