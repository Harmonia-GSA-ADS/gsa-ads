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C8157" w14:textId="77777777"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72BE133D" wp14:editId="00F4FA35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CA6A" w14:textId="77777777" w:rsidR="00BC0077" w:rsidRDefault="00BC0077" w:rsidP="009117E2">
      <w:pPr>
        <w:jc w:val="right"/>
      </w:pPr>
    </w:p>
    <w:p w14:paraId="5463F5E2" w14:textId="77777777"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1"/>
        <w:gridCol w:w="5518"/>
        <w:gridCol w:w="1064"/>
        <w:gridCol w:w="2611"/>
      </w:tblGrid>
      <w:tr w:rsidR="00BC0077" w:rsidRPr="008D43BD" w14:paraId="22A0991A" w14:textId="77777777" w:rsidTr="00254744">
        <w:trPr>
          <w:cantSplit/>
          <w:trHeight w:val="360"/>
        </w:trPr>
        <w:tc>
          <w:tcPr>
            <w:tcW w:w="3751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14:paraId="19DCD3D8" w14:textId="77777777" w:rsidR="00BC0077" w:rsidRPr="008D43BD" w:rsidRDefault="001F140A" w:rsidP="00254744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PAR</w:t>
            </w:r>
          </w:p>
          <w:p w14:paraId="47B7B8CB" w14:textId="77777777" w:rsidR="00BC0077" w:rsidRPr="0086110A" w:rsidRDefault="00BC0077" w:rsidP="00254744"/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E392DD8" w14:textId="27A120DC" w:rsidR="00BC0077" w:rsidRPr="00C007CA" w:rsidRDefault="00631B2A" w:rsidP="00631B2A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06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 xml:space="preserve">/2015 </w:t>
            </w: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 xml:space="preserve">1:00 </w:t>
            </w:r>
            <w:r w:rsidRPr="00631B2A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BC0077" w:rsidRPr="00631B2A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BC0077" w:rsidRPr="008D43BD" w14:paraId="3239C91F" w14:textId="77777777" w:rsidTr="00254744">
        <w:trPr>
          <w:cantSplit/>
          <w:trHeight w:val="351"/>
        </w:trPr>
        <w:tc>
          <w:tcPr>
            <w:tcW w:w="3751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14:paraId="061E4800" w14:textId="77777777" w:rsidR="00BC0077" w:rsidRPr="0086110A" w:rsidRDefault="00BC0077" w:rsidP="00254744"/>
        </w:tc>
        <w:tc>
          <w:tcPr>
            <w:tcW w:w="1249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2BCDB66" w14:textId="77777777" w:rsidR="00BC0077" w:rsidRPr="008D43BD" w:rsidRDefault="00BC0077" w:rsidP="00254744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BC0077" w:rsidRPr="008D43BD" w14:paraId="2492A0B2" w14:textId="77777777" w:rsidTr="00254744">
        <w:trPr>
          <w:cantSplit/>
        </w:trPr>
        <w:tc>
          <w:tcPr>
            <w:tcW w:w="60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6DE587C5" w14:textId="77777777" w:rsidR="00BC0077" w:rsidRDefault="00BC0077" w:rsidP="00254744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14:paraId="199684C8" w14:textId="77777777" w:rsidR="00BC0077" w:rsidRPr="008D43BD" w:rsidRDefault="00BC0077" w:rsidP="00254744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2623"/>
            </w:tblGrid>
            <w:tr w:rsidR="00A41661" w14:paraId="6A6577B1" w14:textId="77777777" w:rsidTr="00A416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3E70BC01" w14:textId="77777777" w:rsidR="00A41661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623" w:type="dxa"/>
                </w:tcPr>
                <w:p w14:paraId="642B40E5" w14:textId="77777777" w:rsidR="00A41661" w:rsidRDefault="00A41661" w:rsidP="00254744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631B2A" w14:paraId="4BAD679C" w14:textId="77777777" w:rsidTr="00A41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74585141" w14:textId="566CAECD" w:rsidR="00631B2A" w:rsidRPr="001F140A" w:rsidRDefault="00631B2A" w:rsidP="00254744">
                  <w:pPr>
                    <w:pStyle w:val="FieldText"/>
                    <w:tabs>
                      <w:tab w:val="left" w:pos="7903"/>
                    </w:tabs>
                  </w:pPr>
                  <w:r>
                    <w:t>Julie Campbell</w:t>
                  </w:r>
                </w:p>
              </w:tc>
              <w:tc>
                <w:tcPr>
                  <w:tcW w:w="2623" w:type="dxa"/>
                </w:tcPr>
                <w:p w14:paraId="7B32171B" w14:textId="227AD43A" w:rsidR="00631B2A" w:rsidRPr="001F140A" w:rsidRDefault="00631B2A" w:rsidP="00254744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Product Owner</w:t>
                  </w:r>
                </w:p>
              </w:tc>
            </w:tr>
            <w:tr w:rsidR="00A41661" w14:paraId="505F1597" w14:textId="77777777" w:rsidTr="00A41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51ADADB9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 w:rsidRPr="001F140A">
                    <w:t>Kelly Eagan</w:t>
                  </w:r>
                </w:p>
              </w:tc>
              <w:tc>
                <w:tcPr>
                  <w:tcW w:w="2623" w:type="dxa"/>
                </w:tcPr>
                <w:p w14:paraId="6ABF8506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F140A">
                    <w:t>Team Lead</w:t>
                  </w:r>
                </w:p>
              </w:tc>
            </w:tr>
            <w:tr w:rsidR="00A41661" w14:paraId="2D434808" w14:textId="77777777" w:rsidTr="00A41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6ACC1699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 w:rsidRPr="001F140A">
                    <w:t>Jeff Anway</w:t>
                  </w:r>
                </w:p>
              </w:tc>
              <w:tc>
                <w:tcPr>
                  <w:tcW w:w="2623" w:type="dxa"/>
                </w:tcPr>
                <w:p w14:paraId="39A29538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F140A">
                    <w:t>Developer</w:t>
                  </w:r>
                </w:p>
              </w:tc>
            </w:tr>
            <w:tr w:rsidR="00A41661" w14:paraId="14DCF821" w14:textId="77777777" w:rsidTr="00A41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5" w:type="dxa"/>
                </w:tcPr>
                <w:p w14:paraId="092F27B6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</w:pPr>
                  <w:r w:rsidRPr="001F140A">
                    <w:t>Robert Harry</w:t>
                  </w:r>
                </w:p>
              </w:tc>
              <w:tc>
                <w:tcPr>
                  <w:tcW w:w="2623" w:type="dxa"/>
                </w:tcPr>
                <w:p w14:paraId="077B00DE" w14:textId="77777777" w:rsidR="00A41661" w:rsidRPr="001F140A" w:rsidRDefault="00A41661" w:rsidP="00254744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F140A">
                    <w:t>Developer</w:t>
                  </w:r>
                </w:p>
              </w:tc>
            </w:tr>
          </w:tbl>
          <w:p w14:paraId="7C27B54B" w14:textId="77777777" w:rsidR="00BC0077" w:rsidRPr="00707F2B" w:rsidRDefault="00BC0077" w:rsidP="00254744">
            <w:pPr>
              <w:pStyle w:val="FieldText"/>
              <w:tabs>
                <w:tab w:val="left" w:pos="7903"/>
              </w:tabs>
            </w:pPr>
          </w:p>
        </w:tc>
        <w:tc>
          <w:tcPr>
            <w:tcW w:w="50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1A62FE00" w14:textId="77777777" w:rsidR="00BC0077" w:rsidRPr="008D43BD" w:rsidRDefault="00BC0077" w:rsidP="00254744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2B7144C" w14:textId="7D0FCBAD" w:rsidR="00BC0077" w:rsidRPr="00707F2B" w:rsidRDefault="00631B2A" w:rsidP="00254744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Requirements Review</w:t>
            </w:r>
          </w:p>
        </w:tc>
      </w:tr>
    </w:tbl>
    <w:p w14:paraId="282B9486" w14:textId="77777777" w:rsidR="007D5836" w:rsidRDefault="007D5836" w:rsidP="00814474"/>
    <w:p w14:paraId="2AED9393" w14:textId="77777777" w:rsidR="00BC0077" w:rsidRPr="00707F2B" w:rsidRDefault="00BC0077" w:rsidP="00BC0077">
      <w:pPr>
        <w:pStyle w:val="Heading2"/>
      </w:pPr>
      <w:r w:rsidRPr="00707F2B">
        <w:t>Discussion</w:t>
      </w:r>
    </w:p>
    <w:p w14:paraId="77433F66" w14:textId="2FFAD09D" w:rsidR="00BC0077" w:rsidRDefault="00B55179" w:rsidP="00B55179">
      <w:pPr>
        <w:pStyle w:val="ListParagraph"/>
        <w:numPr>
          <w:ilvl w:val="0"/>
          <w:numId w:val="4"/>
        </w:numPr>
      </w:pPr>
      <w:r>
        <w:t>U003: Remove indication as criteria. Just search for medication specifically.</w:t>
      </w:r>
    </w:p>
    <w:p w14:paraId="48E21899" w14:textId="14A2966E" w:rsidR="00B55179" w:rsidRDefault="00B55179" w:rsidP="00B55179">
      <w:pPr>
        <w:pStyle w:val="ListParagraph"/>
        <w:numPr>
          <w:ilvl w:val="0"/>
          <w:numId w:val="4"/>
        </w:numPr>
      </w:pPr>
      <w:r>
        <w:t>Add use case and requirements for consumers searching for a drug by indication.</w:t>
      </w:r>
    </w:p>
    <w:p w14:paraId="4AA6911D" w14:textId="446722DB" w:rsidR="009F441C" w:rsidRDefault="009F441C" w:rsidP="00B55179">
      <w:pPr>
        <w:pStyle w:val="ListParagraph"/>
        <w:numPr>
          <w:ilvl w:val="0"/>
          <w:numId w:val="4"/>
        </w:numPr>
      </w:pPr>
      <w:r>
        <w:t>Saved searches should be split up by type and only be displayed with related search form</w:t>
      </w:r>
    </w:p>
    <w:p w14:paraId="3FDD23AE" w14:textId="49C62296" w:rsidR="009F441C" w:rsidRDefault="009F441C" w:rsidP="00B55179">
      <w:pPr>
        <w:pStyle w:val="ListParagraph"/>
        <w:numPr>
          <w:ilvl w:val="0"/>
          <w:numId w:val="4"/>
        </w:numPr>
      </w:pPr>
      <w:r>
        <w:t>Allow a new search to be started from a saved search so that the criteria values can be modified slightly</w:t>
      </w:r>
    </w:p>
    <w:p w14:paraId="69E41374" w14:textId="77777777" w:rsidR="00BC0077" w:rsidRDefault="00BC0077" w:rsidP="00BC0077"/>
    <w:p w14:paraId="6DCB3C74" w14:textId="77777777" w:rsidR="00BC0077" w:rsidRDefault="00BC0077" w:rsidP="00BC0077">
      <w:pPr>
        <w:pStyle w:val="Heading2"/>
      </w:pPr>
      <w:r>
        <w:t>Action Items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6810"/>
        <w:gridCol w:w="3094"/>
      </w:tblGrid>
      <w:tr w:rsidR="00BC0077" w14:paraId="28BA4730" w14:textId="77777777" w:rsidTr="00254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28DB1CE3" w14:textId="77777777" w:rsidR="00BC0077" w:rsidRPr="00707F2B" w:rsidRDefault="00BC0077" w:rsidP="00254744">
            <w:pPr>
              <w:rPr>
                <w:b w:val="0"/>
              </w:rPr>
            </w:pPr>
            <w:r w:rsidRPr="00707F2B">
              <w:rPr>
                <w:b w:val="0"/>
              </w:rPr>
              <w:t>Action Item</w:t>
            </w:r>
          </w:p>
        </w:tc>
        <w:tc>
          <w:tcPr>
            <w:tcW w:w="3094" w:type="dxa"/>
          </w:tcPr>
          <w:p w14:paraId="78EFF5EC" w14:textId="77777777" w:rsidR="00BC0077" w:rsidRPr="00707F2B" w:rsidRDefault="00BC0077" w:rsidP="00254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07F2B">
              <w:rPr>
                <w:b w:val="0"/>
              </w:rPr>
              <w:t>Assignee</w:t>
            </w:r>
          </w:p>
        </w:tc>
      </w:tr>
      <w:tr w:rsidR="00BC0077" w14:paraId="02DA19CC" w14:textId="77777777" w:rsidTr="0025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0D49B802" w14:textId="4C66ACCC" w:rsidR="00BC0077" w:rsidRDefault="009F441C" w:rsidP="00254744">
            <w:r>
              <w:t>Update requirement U003</w:t>
            </w:r>
          </w:p>
        </w:tc>
        <w:tc>
          <w:tcPr>
            <w:tcW w:w="3094" w:type="dxa"/>
          </w:tcPr>
          <w:p w14:paraId="6024E7B6" w14:textId="56D2CD09" w:rsidR="00BC0077" w:rsidRDefault="009F441C" w:rsidP="00254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4DF3F987" w14:textId="77777777" w:rsidTr="0025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041C5113" w14:textId="19FFFCC8" w:rsidR="00BC0077" w:rsidRDefault="009F441C" w:rsidP="00254744">
            <w:r>
              <w:t>Add use case for searching for drug by indication</w:t>
            </w:r>
          </w:p>
        </w:tc>
        <w:tc>
          <w:tcPr>
            <w:tcW w:w="3094" w:type="dxa"/>
          </w:tcPr>
          <w:p w14:paraId="4D5EEE97" w14:textId="3C598853" w:rsidR="009F441C" w:rsidRDefault="009F441C" w:rsidP="0025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361B0545" w14:textId="77777777" w:rsidTr="0025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23B88311" w14:textId="4A4E63DA" w:rsidR="00BC0077" w:rsidRDefault="009F441C" w:rsidP="00254744">
            <w:r>
              <w:t>Add requirements derived from use case for searching for drug by indication</w:t>
            </w:r>
          </w:p>
        </w:tc>
        <w:tc>
          <w:tcPr>
            <w:tcW w:w="3094" w:type="dxa"/>
          </w:tcPr>
          <w:p w14:paraId="7888E08A" w14:textId="51CFA1BB" w:rsidR="00BC0077" w:rsidRDefault="009F441C" w:rsidP="00254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2E449E87" w14:textId="77777777" w:rsidTr="00254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45A5FAB6" w14:textId="6B8AB3B7" w:rsidR="00BC0077" w:rsidRDefault="009F441C" w:rsidP="00254744">
            <w:r>
              <w:t>Add requirements for how saved searches are displayed</w:t>
            </w:r>
          </w:p>
        </w:tc>
        <w:tc>
          <w:tcPr>
            <w:tcW w:w="3094" w:type="dxa"/>
          </w:tcPr>
          <w:p w14:paraId="0B8FFF5F" w14:textId="257C6B03" w:rsidR="00BC0077" w:rsidRDefault="009F441C" w:rsidP="0025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</w:t>
            </w:r>
          </w:p>
        </w:tc>
      </w:tr>
      <w:tr w:rsidR="00BC0077" w14:paraId="4EC901C4" w14:textId="77777777" w:rsidTr="0025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0" w:type="dxa"/>
          </w:tcPr>
          <w:p w14:paraId="198271AB" w14:textId="7618FF88" w:rsidR="00BC0077" w:rsidRDefault="009F441C" w:rsidP="009F441C">
            <w:r>
              <w:t>Add requirement for starting a new search from a saved search</w:t>
            </w:r>
          </w:p>
        </w:tc>
        <w:tc>
          <w:tcPr>
            <w:tcW w:w="3094" w:type="dxa"/>
          </w:tcPr>
          <w:p w14:paraId="3C4F71AE" w14:textId="31221108" w:rsidR="00BC0077" w:rsidRDefault="009F441C" w:rsidP="00254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</w:t>
            </w:r>
          </w:p>
        </w:tc>
      </w:tr>
    </w:tbl>
    <w:p w14:paraId="1055A914" w14:textId="77777777" w:rsidR="00BC0077" w:rsidRDefault="00BC0077" w:rsidP="00BC0077"/>
    <w:p w14:paraId="414414D2" w14:textId="77777777" w:rsidR="00BC0077" w:rsidRDefault="00BC0077" w:rsidP="00BC0077">
      <w:pPr>
        <w:pStyle w:val="Heading2"/>
      </w:pPr>
      <w:r>
        <w:t>Other Notes or Comments</w:t>
      </w:r>
    </w:p>
    <w:p w14:paraId="6BDF8ABD" w14:textId="77777777" w:rsidR="00BC0077" w:rsidRDefault="00BC0077" w:rsidP="00814474"/>
    <w:p w14:paraId="79DA5551" w14:textId="77777777" w:rsidR="00BC0077" w:rsidRDefault="00BC0077" w:rsidP="00814474"/>
    <w:p w14:paraId="4807EA8E" w14:textId="77777777" w:rsidR="00BC0077" w:rsidRDefault="00BC0077" w:rsidP="00814474">
      <w:bookmarkStart w:id="0" w:name="_GoBack"/>
      <w:bookmarkEnd w:id="0"/>
    </w:p>
    <w:sectPr w:rsidR="00BC0077" w:rsidSect="0086110A">
      <w:footerReference w:type="default" r:id="rId9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0460A" w14:textId="77777777" w:rsidR="005817C5" w:rsidRDefault="005817C5" w:rsidP="008D43BD">
      <w:r>
        <w:separator/>
      </w:r>
    </w:p>
  </w:endnote>
  <w:endnote w:type="continuationSeparator" w:id="0">
    <w:p w14:paraId="4F413BB6" w14:textId="77777777" w:rsidR="005817C5" w:rsidRDefault="005817C5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80D9D" w14:textId="77777777" w:rsidR="008D43BD" w:rsidRP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AD40E8">
      <w:rPr>
        <w:rFonts w:asciiTheme="minorHAnsi" w:hAnsiTheme="minorHAnsi" w:cstheme="minorHAnsi"/>
        <w:sz w:val="18"/>
        <w:szCs w:val="18"/>
      </w:rPr>
      <w:t>Minutes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DC0ECD">
      <w:rPr>
        <w:rFonts w:asciiTheme="minorHAnsi" w:hAnsiTheme="minorHAnsi" w:cstheme="minorHAnsi"/>
        <w:sz w:val="18"/>
        <w:szCs w:val="18"/>
        <w:highlight w:val="yellow"/>
      </w:rPr>
      <w:t>04/28/2015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631B2A" w:rsidRPr="00631B2A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74A18" w14:textId="77777777" w:rsidR="005817C5" w:rsidRDefault="005817C5" w:rsidP="008D43BD">
      <w:r>
        <w:separator/>
      </w:r>
    </w:p>
  </w:footnote>
  <w:footnote w:type="continuationSeparator" w:id="0">
    <w:p w14:paraId="6ECAA249" w14:textId="77777777" w:rsidR="005817C5" w:rsidRDefault="005817C5" w:rsidP="008D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63EB"/>
    <w:multiLevelType w:val="hybridMultilevel"/>
    <w:tmpl w:val="E974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8A"/>
    <w:rsid w:val="00007A0E"/>
    <w:rsid w:val="00012CE0"/>
    <w:rsid w:val="0003777F"/>
    <w:rsid w:val="00070E04"/>
    <w:rsid w:val="000744C7"/>
    <w:rsid w:val="0008671B"/>
    <w:rsid w:val="000C36D8"/>
    <w:rsid w:val="000E0AB2"/>
    <w:rsid w:val="00100EC4"/>
    <w:rsid w:val="00140431"/>
    <w:rsid w:val="00140DAE"/>
    <w:rsid w:val="001758E2"/>
    <w:rsid w:val="001A5197"/>
    <w:rsid w:val="001B0453"/>
    <w:rsid w:val="001E0227"/>
    <w:rsid w:val="001F140A"/>
    <w:rsid w:val="002243D8"/>
    <w:rsid w:val="0024319B"/>
    <w:rsid w:val="002606F7"/>
    <w:rsid w:val="0027375D"/>
    <w:rsid w:val="002A136A"/>
    <w:rsid w:val="002B4236"/>
    <w:rsid w:val="002C51E8"/>
    <w:rsid w:val="002E2BDE"/>
    <w:rsid w:val="002F32B7"/>
    <w:rsid w:val="002F36BE"/>
    <w:rsid w:val="003010D4"/>
    <w:rsid w:val="003172EB"/>
    <w:rsid w:val="00332F83"/>
    <w:rsid w:val="00340C99"/>
    <w:rsid w:val="003512B6"/>
    <w:rsid w:val="00351C8C"/>
    <w:rsid w:val="003854A0"/>
    <w:rsid w:val="003D3A5F"/>
    <w:rsid w:val="00434A22"/>
    <w:rsid w:val="00446003"/>
    <w:rsid w:val="00447B04"/>
    <w:rsid w:val="00463F40"/>
    <w:rsid w:val="00474341"/>
    <w:rsid w:val="00487639"/>
    <w:rsid w:val="00501C1B"/>
    <w:rsid w:val="00516AFC"/>
    <w:rsid w:val="0056485D"/>
    <w:rsid w:val="00574631"/>
    <w:rsid w:val="005817C5"/>
    <w:rsid w:val="005A388A"/>
    <w:rsid w:val="005B5879"/>
    <w:rsid w:val="005C1298"/>
    <w:rsid w:val="005C45B8"/>
    <w:rsid w:val="005F1023"/>
    <w:rsid w:val="00600068"/>
    <w:rsid w:val="00623838"/>
    <w:rsid w:val="00631B2A"/>
    <w:rsid w:val="006A6EB8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D0B80"/>
    <w:rsid w:val="007D5836"/>
    <w:rsid w:val="00802548"/>
    <w:rsid w:val="00814474"/>
    <w:rsid w:val="00837640"/>
    <w:rsid w:val="00846D6F"/>
    <w:rsid w:val="0086110A"/>
    <w:rsid w:val="00862309"/>
    <w:rsid w:val="00865D31"/>
    <w:rsid w:val="008739E4"/>
    <w:rsid w:val="00874F52"/>
    <w:rsid w:val="00885859"/>
    <w:rsid w:val="008879F5"/>
    <w:rsid w:val="008A5125"/>
    <w:rsid w:val="008D43BD"/>
    <w:rsid w:val="008D4506"/>
    <w:rsid w:val="008F5AA5"/>
    <w:rsid w:val="008F5DB5"/>
    <w:rsid w:val="008F762C"/>
    <w:rsid w:val="009117E2"/>
    <w:rsid w:val="0092128D"/>
    <w:rsid w:val="0092676F"/>
    <w:rsid w:val="009267B4"/>
    <w:rsid w:val="009416F2"/>
    <w:rsid w:val="00966C49"/>
    <w:rsid w:val="009B13BF"/>
    <w:rsid w:val="009C18E1"/>
    <w:rsid w:val="009C65D2"/>
    <w:rsid w:val="009E425B"/>
    <w:rsid w:val="009F2309"/>
    <w:rsid w:val="009F441C"/>
    <w:rsid w:val="009F5E0C"/>
    <w:rsid w:val="00A41661"/>
    <w:rsid w:val="00A43DA2"/>
    <w:rsid w:val="00A61AA1"/>
    <w:rsid w:val="00A85296"/>
    <w:rsid w:val="00A85EF8"/>
    <w:rsid w:val="00A9572A"/>
    <w:rsid w:val="00AD40E8"/>
    <w:rsid w:val="00AE42FA"/>
    <w:rsid w:val="00B23107"/>
    <w:rsid w:val="00B26877"/>
    <w:rsid w:val="00B34096"/>
    <w:rsid w:val="00B535DD"/>
    <w:rsid w:val="00B55179"/>
    <w:rsid w:val="00B86C8B"/>
    <w:rsid w:val="00B900B5"/>
    <w:rsid w:val="00BC0077"/>
    <w:rsid w:val="00BD3CA9"/>
    <w:rsid w:val="00BD4C8F"/>
    <w:rsid w:val="00BF2442"/>
    <w:rsid w:val="00C175B5"/>
    <w:rsid w:val="00C319DF"/>
    <w:rsid w:val="00C6798D"/>
    <w:rsid w:val="00C71700"/>
    <w:rsid w:val="00C749CB"/>
    <w:rsid w:val="00C81680"/>
    <w:rsid w:val="00CB1961"/>
    <w:rsid w:val="00CD2CD3"/>
    <w:rsid w:val="00CE6944"/>
    <w:rsid w:val="00D01DF9"/>
    <w:rsid w:val="00D077C5"/>
    <w:rsid w:val="00D16A44"/>
    <w:rsid w:val="00D40E24"/>
    <w:rsid w:val="00DC0ECD"/>
    <w:rsid w:val="00E37FF7"/>
    <w:rsid w:val="00E47E29"/>
    <w:rsid w:val="00E77B89"/>
    <w:rsid w:val="00EA37A1"/>
    <w:rsid w:val="00EA4077"/>
    <w:rsid w:val="00F156AF"/>
    <w:rsid w:val="00F22A1D"/>
    <w:rsid w:val="00F51B90"/>
    <w:rsid w:val="00F63427"/>
    <w:rsid w:val="00F63958"/>
    <w:rsid w:val="00F70882"/>
    <w:rsid w:val="00F75FD9"/>
    <w:rsid w:val="00F85DF4"/>
    <w:rsid w:val="00F860CD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889DB"/>
  <w15:docId w15:val="{E7E2CB90-FF50-4B0A-B092-101CE79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BC00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nhideWhenUsed/>
    <w:rsid w:val="001F14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Projects%20-%20Current\PAR\Meeting%20Minutes\Templates\PAR%20-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8E56F-9349-4A1E-A66D-6997573B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 - Meeting Minutes.dotx</Template>
  <TotalTime>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</vt:lpstr>
    </vt:vector>
  </TitlesOfParts>
  <Company>Harmonia Holdings Group, LLC.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</dc:title>
  <dc:creator>Kelly H. Eagan</dc:creator>
  <cp:lastModifiedBy>Kelly H. Eagan</cp:lastModifiedBy>
  <cp:revision>4</cp:revision>
  <cp:lastPrinted>2012-07-24T18:26:00Z</cp:lastPrinted>
  <dcterms:created xsi:type="dcterms:W3CDTF">2015-06-25T17:15:00Z</dcterms:created>
  <dcterms:modified xsi:type="dcterms:W3CDTF">2015-06-25T17:38:00Z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Meeting Date">
    <vt:filetime>2012-07-10T04:00:00Z</vt:filetime>
  </property>
  <property fmtid="{D5CDD505-2E9C-101B-9397-08002B2CF9AE}" pid="4" name="Meeting Time">
    <vt:lpwstr>10:30am e.s.t.</vt:lpwstr>
  </property>
</Properties>
</file>