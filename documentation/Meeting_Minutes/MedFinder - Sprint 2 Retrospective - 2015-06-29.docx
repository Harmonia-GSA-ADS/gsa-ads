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BD" w:rsidRDefault="009117E2" w:rsidP="009117E2">
      <w:pPr>
        <w:jc w:val="right"/>
      </w:pPr>
      <w:r>
        <w:rPr>
          <w:noProof/>
        </w:rPr>
        <w:drawing>
          <wp:inline distT="0" distB="0" distL="0" distR="0" wp14:anchorId="346C13CD" wp14:editId="3140726B">
            <wp:extent cx="1876425" cy="246089"/>
            <wp:effectExtent l="0" t="0" r="0" b="1905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05" cy="2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BD" w:rsidRDefault="008D43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362"/>
        <w:gridCol w:w="966"/>
        <w:gridCol w:w="2451"/>
      </w:tblGrid>
      <w:tr w:rsidR="00783EC0" w:rsidRPr="008D43BD" w:rsidTr="002B7792">
        <w:trPr>
          <w:cantSplit/>
          <w:trHeight w:val="360"/>
        </w:trPr>
        <w:tc>
          <w:tcPr>
            <w:tcW w:w="3800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D43BD" w:rsidRDefault="001C6C9C" w:rsidP="00AD40E8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MedFinder</w:t>
            </w:r>
            <w:bookmarkStart w:id="0" w:name="_GoBack"/>
            <w:bookmarkEnd w:id="0"/>
          </w:p>
          <w:p w:rsidR="00783EC0" w:rsidRPr="0086110A" w:rsidRDefault="00783EC0" w:rsidP="00AD40E8"/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C007CA" w:rsidRDefault="0024319B" w:rsidP="00693A5F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326D55" w:rsidRPr="00326D5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0F2D41" w:rsidRPr="00326D55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="00693A5F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/2015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93A5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693A5F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0 </w:t>
            </w:r>
            <w:r w:rsidR="00C469F3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783EC0" w:rsidRPr="008D43BD" w:rsidTr="002B7792">
        <w:trPr>
          <w:cantSplit/>
          <w:trHeight w:val="351"/>
        </w:trPr>
        <w:tc>
          <w:tcPr>
            <w:tcW w:w="3800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6110A" w:rsidRDefault="00783EC0" w:rsidP="0086110A"/>
        </w:tc>
        <w:tc>
          <w:tcPr>
            <w:tcW w:w="120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8D43BD" w:rsidRDefault="0024319B" w:rsidP="00C007CA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5F1023" w:rsidRPr="008D43BD" w:rsidTr="002B7792">
        <w:trPr>
          <w:cantSplit/>
        </w:trPr>
        <w:tc>
          <w:tcPr>
            <w:tcW w:w="70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Default="00AE42FA" w:rsidP="00AE42FA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:rsidR="00AE42FA" w:rsidRPr="008D43BD" w:rsidRDefault="00AE42FA" w:rsidP="00AE42FA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25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495"/>
              <w:gridCol w:w="2610"/>
            </w:tblGrid>
            <w:tr w:rsidR="00326D55" w:rsidTr="00326D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610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1F7B89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>
                    <w:t>Marc Abrams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t>Product Owner</w:t>
                  </w:r>
                </w:p>
              </w:tc>
            </w:tr>
            <w:tr w:rsidR="00326D55" w:rsidTr="00326D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>Kelly Eagan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Team Lead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>Jeff Anway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Developer</w:t>
                  </w:r>
                </w:p>
              </w:tc>
            </w:tr>
            <w:tr w:rsidR="009F20CC" w:rsidTr="00326D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9F20CC" w:rsidRPr="005C00D4" w:rsidRDefault="009F20CC" w:rsidP="00827A3D">
                  <w:pPr>
                    <w:pStyle w:val="FieldText"/>
                    <w:tabs>
                      <w:tab w:val="left" w:pos="7903"/>
                    </w:tabs>
                  </w:pPr>
                  <w:r>
                    <w:t>Robert Harry</w:t>
                  </w:r>
                </w:p>
              </w:tc>
              <w:tc>
                <w:tcPr>
                  <w:tcW w:w="2610" w:type="dxa"/>
                </w:tcPr>
                <w:p w:rsidR="009F20CC" w:rsidRPr="005C00D4" w:rsidRDefault="009F20CC" w:rsidP="00827A3D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Developer</w:t>
                  </w:r>
                </w:p>
              </w:tc>
            </w:tr>
          </w:tbl>
          <w:p w:rsidR="00707F2B" w:rsidRPr="00707F2B" w:rsidRDefault="00707F2B" w:rsidP="00C007CA">
            <w:pPr>
              <w:pStyle w:val="FieldText"/>
              <w:tabs>
                <w:tab w:val="left" w:pos="7903"/>
              </w:tabs>
            </w:pPr>
          </w:p>
        </w:tc>
        <w:tc>
          <w:tcPr>
            <w:tcW w:w="4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Pr="008D43BD" w:rsidRDefault="0024319B" w:rsidP="00AD40E8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="00AE42FA"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AE42FA" w:rsidRPr="00707F2B" w:rsidRDefault="008C5E03" w:rsidP="00E65EBE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Sprint</w:t>
            </w:r>
            <w:r w:rsidR="0024319B" w:rsidRPr="00827A3D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E65EBE">
              <w:rPr>
                <w:rFonts w:asciiTheme="minorHAnsi" w:hAnsiTheme="minorHAnsi" w:cstheme="minorHAnsi"/>
                <w:b w:val="0"/>
                <w:sz w:val="20"/>
                <w:szCs w:val="20"/>
              </w:rPr>
              <w:t>Retrospective</w:t>
            </w:r>
          </w:p>
        </w:tc>
      </w:tr>
    </w:tbl>
    <w:p w:rsidR="007D5836" w:rsidRDefault="007D5836" w:rsidP="00814474"/>
    <w:p w:rsidR="00D62550" w:rsidRDefault="00D62550" w:rsidP="00D62550">
      <w:pPr>
        <w:jc w:val="center"/>
        <w:rPr>
          <w:b/>
          <w:sz w:val="28"/>
          <w:szCs w:val="28"/>
        </w:rPr>
      </w:pPr>
      <w:r w:rsidRPr="00D62550">
        <w:rPr>
          <w:b/>
          <w:sz w:val="28"/>
          <w:szCs w:val="28"/>
        </w:rPr>
        <w:t>Agenda and Minutes</w:t>
      </w:r>
    </w:p>
    <w:p w:rsidR="004650E5" w:rsidRDefault="004650E5" w:rsidP="004650E5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0F2D41" w:rsidRPr="00326D55" w:rsidRDefault="0082784F" w:rsidP="000F2D41">
            <w:r>
              <w:t>What Went Well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173088" w:rsidRDefault="00693A5F" w:rsidP="00693A5F">
            <w:pPr>
              <w:pStyle w:val="ListParagraph"/>
              <w:numPr>
                <w:ilvl w:val="0"/>
                <w:numId w:val="4"/>
              </w:numPr>
            </w:pPr>
            <w:r w:rsidRPr="00693A5F">
              <w:t>Product owner's expectations of what needed changing in the user interface were satisfied</w:t>
            </w:r>
            <w:r>
              <w:t>.</w:t>
            </w:r>
          </w:p>
          <w:p w:rsidR="00693A5F" w:rsidRPr="00326D55" w:rsidRDefault="00693A5F" w:rsidP="00693A5F">
            <w:pPr>
              <w:pStyle w:val="ListParagraph"/>
              <w:numPr>
                <w:ilvl w:val="0"/>
                <w:numId w:val="4"/>
              </w:numPr>
            </w:pPr>
            <w:r w:rsidRPr="00693A5F">
              <w:t>The product works in major browsers (Chrome, Firefox, IE)</w:t>
            </w:r>
            <w:r>
              <w:t>.</w:t>
            </w:r>
          </w:p>
        </w:tc>
      </w:tr>
    </w:tbl>
    <w:p w:rsidR="00326D55" w:rsidRDefault="00326D55" w:rsidP="0082784F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82784F" w:rsidRPr="00326D55" w:rsidTr="00C139DB">
        <w:tc>
          <w:tcPr>
            <w:tcW w:w="718" w:type="pct"/>
          </w:tcPr>
          <w:p w:rsidR="0082784F" w:rsidRPr="00326D55" w:rsidRDefault="0082784F" w:rsidP="00C139DB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82784F" w:rsidRPr="00326D55" w:rsidRDefault="0082784F" w:rsidP="0082784F">
            <w:r>
              <w:t>What Didn’t Go Well</w:t>
            </w:r>
          </w:p>
        </w:tc>
      </w:tr>
      <w:tr w:rsidR="0082784F" w:rsidRPr="00326D55" w:rsidTr="00C139DB">
        <w:tc>
          <w:tcPr>
            <w:tcW w:w="718" w:type="pct"/>
          </w:tcPr>
          <w:p w:rsidR="0082784F" w:rsidRPr="00326D55" w:rsidRDefault="0082784F" w:rsidP="00C139DB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173088" w:rsidRDefault="00693A5F" w:rsidP="00693A5F">
            <w:pPr>
              <w:pStyle w:val="ListParagraph"/>
              <w:numPr>
                <w:ilvl w:val="0"/>
                <w:numId w:val="4"/>
              </w:numPr>
            </w:pPr>
            <w:r w:rsidRPr="00693A5F">
              <w:t xml:space="preserve">The help text for Side Effects search was wrong at review time and it </w:t>
            </w:r>
            <w:r>
              <w:t xml:space="preserve">took </w:t>
            </w:r>
            <w:r w:rsidRPr="00693A5F">
              <w:t>a</w:t>
            </w:r>
            <w:r>
              <w:t xml:space="preserve"> </w:t>
            </w:r>
            <w:r w:rsidRPr="00693A5F">
              <w:t>while to figure out that the text was the problem and not the actual search when the results did not match what we expected.</w:t>
            </w:r>
          </w:p>
          <w:p w:rsidR="00693A5F" w:rsidRPr="00326D55" w:rsidRDefault="00693A5F" w:rsidP="00693A5F">
            <w:pPr>
              <w:pStyle w:val="ListParagraph"/>
              <w:numPr>
                <w:ilvl w:val="0"/>
                <w:numId w:val="4"/>
              </w:numPr>
            </w:pPr>
            <w:r w:rsidRPr="00693A5F">
              <w:t>The lack of documentation regarding non-support</w:t>
            </w:r>
            <w:r>
              <w:t>ed symbols for</w:t>
            </w:r>
            <w:r w:rsidRPr="00693A5F">
              <w:t xml:space="preserve"> t</w:t>
            </w:r>
            <w:r>
              <w:t>he OpenFDA API caused it to tak</w:t>
            </w:r>
            <w:r w:rsidR="003A23CA">
              <w:t>e</w:t>
            </w:r>
            <w:r w:rsidRPr="00693A5F">
              <w:t xml:space="preserve"> a long time to determine that we just needed to not allow any in search criteria</w:t>
            </w:r>
            <w:r>
              <w:t>.</w:t>
            </w:r>
          </w:p>
        </w:tc>
      </w:tr>
    </w:tbl>
    <w:p w:rsidR="0082784F" w:rsidRDefault="0082784F" w:rsidP="0082784F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82784F" w:rsidRPr="00326D55" w:rsidTr="00C139DB">
        <w:tc>
          <w:tcPr>
            <w:tcW w:w="718" w:type="pct"/>
          </w:tcPr>
          <w:p w:rsidR="0082784F" w:rsidRPr="00326D55" w:rsidRDefault="0082784F" w:rsidP="00C139DB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82784F" w:rsidRPr="00326D55" w:rsidRDefault="0082784F" w:rsidP="0082784F">
            <w:r>
              <w:t>What Can Be Improved</w:t>
            </w:r>
          </w:p>
        </w:tc>
      </w:tr>
      <w:tr w:rsidR="0082784F" w:rsidRPr="00326D55" w:rsidTr="00C139DB">
        <w:tc>
          <w:tcPr>
            <w:tcW w:w="718" w:type="pct"/>
          </w:tcPr>
          <w:p w:rsidR="0082784F" w:rsidRPr="00326D55" w:rsidRDefault="0082784F" w:rsidP="00C139DB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82784F" w:rsidRPr="00326D55" w:rsidRDefault="00693A5F" w:rsidP="00693A5F">
            <w:pPr>
              <w:pStyle w:val="ListParagraph"/>
              <w:numPr>
                <w:ilvl w:val="0"/>
                <w:numId w:val="4"/>
              </w:numPr>
            </w:pPr>
            <w:r w:rsidRPr="00693A5F">
              <w:t>Perform more testing with the respect to validation of help/instructional text</w:t>
            </w:r>
            <w:r>
              <w:t>.</w:t>
            </w:r>
          </w:p>
        </w:tc>
      </w:tr>
    </w:tbl>
    <w:p w:rsidR="0082784F" w:rsidRDefault="0082784F" w:rsidP="0082784F"/>
    <w:sectPr w:rsidR="0082784F" w:rsidSect="0086110A">
      <w:footerReference w:type="default" r:id="rId9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419" w:rsidRDefault="007E5419" w:rsidP="008D43BD">
      <w:r>
        <w:separator/>
      </w:r>
    </w:p>
  </w:endnote>
  <w:endnote w:type="continuationSeparator" w:id="0">
    <w:p w:rsidR="007E5419" w:rsidRDefault="007E5419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BD" w:rsidRP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D62550">
      <w:rPr>
        <w:rFonts w:asciiTheme="minorHAnsi" w:hAnsiTheme="minorHAnsi" w:cstheme="minorHAnsi"/>
        <w:sz w:val="18"/>
        <w:szCs w:val="18"/>
      </w:rPr>
      <w:t>Agenda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7F576A">
      <w:rPr>
        <w:rFonts w:asciiTheme="minorHAnsi" w:hAnsiTheme="minorHAnsi" w:cstheme="minorHAnsi"/>
      </w:rPr>
      <w:t>06/29/2015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1C6C9C" w:rsidRPr="001C6C9C">
      <w:rPr>
        <w:rFonts w:cstheme="minorHAnsi"/>
        <w:noProof/>
        <w:sz w:val="18"/>
        <w:szCs w:val="18"/>
      </w:rPr>
      <w:t>1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419" w:rsidRDefault="007E5419" w:rsidP="008D43BD">
      <w:r>
        <w:separator/>
      </w:r>
    </w:p>
  </w:footnote>
  <w:footnote w:type="continuationSeparator" w:id="0">
    <w:p w:rsidR="007E5419" w:rsidRDefault="007E5419" w:rsidP="008D4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52C2"/>
    <w:multiLevelType w:val="hybridMultilevel"/>
    <w:tmpl w:val="6ACE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F2B"/>
    <w:multiLevelType w:val="hybridMultilevel"/>
    <w:tmpl w:val="D32A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768C"/>
    <w:multiLevelType w:val="hybridMultilevel"/>
    <w:tmpl w:val="413A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40BEC"/>
    <w:multiLevelType w:val="hybridMultilevel"/>
    <w:tmpl w:val="05F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14572"/>
    <w:multiLevelType w:val="hybridMultilevel"/>
    <w:tmpl w:val="B154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CA55BB"/>
    <w:multiLevelType w:val="hybridMultilevel"/>
    <w:tmpl w:val="2A0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04"/>
    <w:rsid w:val="00003403"/>
    <w:rsid w:val="00007A0E"/>
    <w:rsid w:val="0001289A"/>
    <w:rsid w:val="00012CE0"/>
    <w:rsid w:val="0003777F"/>
    <w:rsid w:val="000432BD"/>
    <w:rsid w:val="00070E04"/>
    <w:rsid w:val="000744C7"/>
    <w:rsid w:val="0008671B"/>
    <w:rsid w:val="000C36D8"/>
    <w:rsid w:val="000E0AB2"/>
    <w:rsid w:val="000F2D41"/>
    <w:rsid w:val="00100EC4"/>
    <w:rsid w:val="00140431"/>
    <w:rsid w:val="00140DAE"/>
    <w:rsid w:val="00173088"/>
    <w:rsid w:val="001758E2"/>
    <w:rsid w:val="001A5197"/>
    <w:rsid w:val="001B0453"/>
    <w:rsid w:val="001C6C9C"/>
    <w:rsid w:val="001E0227"/>
    <w:rsid w:val="001F7B89"/>
    <w:rsid w:val="002243D8"/>
    <w:rsid w:val="0024319B"/>
    <w:rsid w:val="00244766"/>
    <w:rsid w:val="002606F7"/>
    <w:rsid w:val="00264FCC"/>
    <w:rsid w:val="0027375D"/>
    <w:rsid w:val="002A136A"/>
    <w:rsid w:val="002B4236"/>
    <w:rsid w:val="002B7792"/>
    <w:rsid w:val="002C51E8"/>
    <w:rsid w:val="002E2BDE"/>
    <w:rsid w:val="002F32B7"/>
    <w:rsid w:val="002F36BE"/>
    <w:rsid w:val="003010D4"/>
    <w:rsid w:val="003172EB"/>
    <w:rsid w:val="00326D55"/>
    <w:rsid w:val="00332F83"/>
    <w:rsid w:val="00340C99"/>
    <w:rsid w:val="003512B6"/>
    <w:rsid w:val="00351C8C"/>
    <w:rsid w:val="00365970"/>
    <w:rsid w:val="003854A0"/>
    <w:rsid w:val="003A23CA"/>
    <w:rsid w:val="003D3A5F"/>
    <w:rsid w:val="00434A22"/>
    <w:rsid w:val="00446003"/>
    <w:rsid w:val="00447B04"/>
    <w:rsid w:val="00463F40"/>
    <w:rsid w:val="004650E5"/>
    <w:rsid w:val="00474341"/>
    <w:rsid w:val="00487639"/>
    <w:rsid w:val="00501C1B"/>
    <w:rsid w:val="00516AFC"/>
    <w:rsid w:val="0056485D"/>
    <w:rsid w:val="00574631"/>
    <w:rsid w:val="005804CD"/>
    <w:rsid w:val="005B5879"/>
    <w:rsid w:val="005C1298"/>
    <w:rsid w:val="005C45B8"/>
    <w:rsid w:val="005F1023"/>
    <w:rsid w:val="00600068"/>
    <w:rsid w:val="006104D6"/>
    <w:rsid w:val="00641E0C"/>
    <w:rsid w:val="00693A5F"/>
    <w:rsid w:val="006A4011"/>
    <w:rsid w:val="006A6EB8"/>
    <w:rsid w:val="007018D4"/>
    <w:rsid w:val="00707F2B"/>
    <w:rsid w:val="0072713C"/>
    <w:rsid w:val="00762446"/>
    <w:rsid w:val="00775915"/>
    <w:rsid w:val="00777A1E"/>
    <w:rsid w:val="00783EC0"/>
    <w:rsid w:val="00784F39"/>
    <w:rsid w:val="00797708"/>
    <w:rsid w:val="007B1265"/>
    <w:rsid w:val="007C2965"/>
    <w:rsid w:val="007D0B80"/>
    <w:rsid w:val="007D52D2"/>
    <w:rsid w:val="007D5836"/>
    <w:rsid w:val="007E5419"/>
    <w:rsid w:val="007F576A"/>
    <w:rsid w:val="00802548"/>
    <w:rsid w:val="008038B3"/>
    <w:rsid w:val="00814474"/>
    <w:rsid w:val="0082784F"/>
    <w:rsid w:val="00827A3D"/>
    <w:rsid w:val="00837640"/>
    <w:rsid w:val="00846D6F"/>
    <w:rsid w:val="0086110A"/>
    <w:rsid w:val="00862309"/>
    <w:rsid w:val="00865D31"/>
    <w:rsid w:val="008739E4"/>
    <w:rsid w:val="00874F52"/>
    <w:rsid w:val="00885859"/>
    <w:rsid w:val="008879F5"/>
    <w:rsid w:val="008A5125"/>
    <w:rsid w:val="008C5E03"/>
    <w:rsid w:val="008D43BD"/>
    <w:rsid w:val="008D4506"/>
    <w:rsid w:val="008F5DB5"/>
    <w:rsid w:val="008F762C"/>
    <w:rsid w:val="009117E2"/>
    <w:rsid w:val="0092128D"/>
    <w:rsid w:val="0092676F"/>
    <w:rsid w:val="009267B4"/>
    <w:rsid w:val="009416F2"/>
    <w:rsid w:val="00966C49"/>
    <w:rsid w:val="00993054"/>
    <w:rsid w:val="009C18E1"/>
    <w:rsid w:val="009C65D2"/>
    <w:rsid w:val="009E425B"/>
    <w:rsid w:val="009F20CC"/>
    <w:rsid w:val="009F2309"/>
    <w:rsid w:val="009F5E0C"/>
    <w:rsid w:val="00A07404"/>
    <w:rsid w:val="00A43DA2"/>
    <w:rsid w:val="00A61AA1"/>
    <w:rsid w:val="00A85296"/>
    <w:rsid w:val="00A85EF8"/>
    <w:rsid w:val="00A9572A"/>
    <w:rsid w:val="00AD40E8"/>
    <w:rsid w:val="00AE42FA"/>
    <w:rsid w:val="00B23107"/>
    <w:rsid w:val="00B24B19"/>
    <w:rsid w:val="00B26877"/>
    <w:rsid w:val="00B34096"/>
    <w:rsid w:val="00B535DD"/>
    <w:rsid w:val="00B86C8B"/>
    <w:rsid w:val="00B900B5"/>
    <w:rsid w:val="00BD3CA9"/>
    <w:rsid w:val="00BD4C8F"/>
    <w:rsid w:val="00BF2442"/>
    <w:rsid w:val="00C007CA"/>
    <w:rsid w:val="00C175B5"/>
    <w:rsid w:val="00C319DF"/>
    <w:rsid w:val="00C469F3"/>
    <w:rsid w:val="00C6798D"/>
    <w:rsid w:val="00C71700"/>
    <w:rsid w:val="00C749CB"/>
    <w:rsid w:val="00C81680"/>
    <w:rsid w:val="00C81A6D"/>
    <w:rsid w:val="00CB1961"/>
    <w:rsid w:val="00CD2CD3"/>
    <w:rsid w:val="00CE6944"/>
    <w:rsid w:val="00D01DF9"/>
    <w:rsid w:val="00D077C5"/>
    <w:rsid w:val="00D16A44"/>
    <w:rsid w:val="00D40E24"/>
    <w:rsid w:val="00D62550"/>
    <w:rsid w:val="00D937C4"/>
    <w:rsid w:val="00E05E1C"/>
    <w:rsid w:val="00E47E29"/>
    <w:rsid w:val="00E65EBE"/>
    <w:rsid w:val="00E77B89"/>
    <w:rsid w:val="00EA37A1"/>
    <w:rsid w:val="00EA4077"/>
    <w:rsid w:val="00F156AF"/>
    <w:rsid w:val="00F17C46"/>
    <w:rsid w:val="00F504DB"/>
    <w:rsid w:val="00F51B90"/>
    <w:rsid w:val="00F63427"/>
    <w:rsid w:val="00F63958"/>
    <w:rsid w:val="00F70882"/>
    <w:rsid w:val="00F75FD9"/>
    <w:rsid w:val="00F85DF4"/>
    <w:rsid w:val="00F860CD"/>
    <w:rsid w:val="00F95E96"/>
    <w:rsid w:val="00FC019E"/>
    <w:rsid w:val="00FC1572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F854D2B-A582-462B-956A-76615E93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uiPriority w:val="59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nhideWhenUsed/>
    <w:rsid w:val="00B24B19"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C007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1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Projects%20-%20Current\PAR\Meeting%20Minutes\Templates\PAR%20-%20Sprint%20Revi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E5AFE-20F8-40D5-8F3A-7323869E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 - Sprint Review.dotx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Agenda</vt:lpstr>
    </vt:vector>
  </TitlesOfParts>
  <Company>Harmonia Holdings Group, LLC.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Agenda</dc:title>
  <dc:creator>Kelly H. Eagan</dc:creator>
  <cp:lastModifiedBy>julie</cp:lastModifiedBy>
  <cp:revision>3</cp:revision>
  <cp:lastPrinted>2012-07-24T18:26:00Z</cp:lastPrinted>
  <dcterms:created xsi:type="dcterms:W3CDTF">2015-06-29T19:34:00Z</dcterms:created>
  <dcterms:modified xsi:type="dcterms:W3CDTF">2015-06-29T19:35:00Z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  <property fmtid="{D5CDD505-2E9C-101B-9397-08002B2CF9AE}" pid="3" name="Meeting Date">
    <vt:filetime>2012-07-10T04:00:00Z</vt:filetime>
  </property>
  <property fmtid="{D5CDD505-2E9C-101B-9397-08002B2CF9AE}" pid="4" name="Meeting Time">
    <vt:lpwstr>10:30am e.s.t.</vt:lpwstr>
  </property>
</Properties>
</file>