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41D588D1" w:rsidR="009D0786" w:rsidRDefault="009D0786" w:rsidP="00D332E9"/>
    <w:p w14:paraId="37EE8D79" w14:textId="77777777" w:rsidR="00F90E6A" w:rsidRDefault="00F90E6A" w:rsidP="00D332E9"/>
    <w:p w14:paraId="4B68BD51" w14:textId="77777777" w:rsidR="00F90E6A" w:rsidRDefault="00F90E6A" w:rsidP="00D332E9"/>
    <w:p w14:paraId="0C33A96A" w14:textId="77777777" w:rsidR="00F90E6A" w:rsidRDefault="00F90E6A" w:rsidP="00D332E9"/>
    <w:p w14:paraId="34F70AF2" w14:textId="77777777" w:rsidR="00F90E6A" w:rsidRDefault="00F90E6A" w:rsidP="00D332E9"/>
    <w:p w14:paraId="16B10B60" w14:textId="77777777" w:rsidR="00F90E6A" w:rsidRDefault="00F90E6A" w:rsidP="00D332E9"/>
    <w:p w14:paraId="210E2BC2" w14:textId="77777777" w:rsidR="00F90E6A" w:rsidRDefault="00F90E6A" w:rsidP="00D332E9"/>
    <w:bookmarkStart w:id="0" w:name="ProductName"/>
    <w:p w14:paraId="5291EA32" w14:textId="6D78AFD0" w:rsidR="009D0786" w:rsidRPr="00220F5B" w:rsidRDefault="00D73CB4"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rFonts w:asciiTheme="majorHAnsi" w:eastAsiaTheme="majorEastAsia" w:hAnsiTheme="majorHAnsi" w:cs="Arial"/>
              <w:sz w:val="72"/>
              <w:szCs w:val="72"/>
            </w:rPr>
            <w:t>MedFinder</w:t>
          </w:r>
          <w:proofErr w:type="spellEnd"/>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FF6F04">
        <w:rPr>
          <w:rFonts w:asciiTheme="majorHAnsi" w:eastAsiaTheme="majorEastAsia" w:hAnsiTheme="majorHAnsi" w:cs="Arial"/>
          <w:sz w:val="72"/>
          <w:szCs w:val="72"/>
        </w:rPr>
        <w:t>Project Team</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6DAB8CD1"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5T00:00:00Z">
            <w:dateFormat w:val="M/d/yyyy"/>
            <w:lid w:val="en-US"/>
            <w:storeMappedDataAs w:val="dateTime"/>
            <w:calendar w:val="gregorian"/>
          </w:date>
        </w:sdtPr>
        <w:sdtEndPr/>
        <w:sdtContent>
          <w:r w:rsidR="00FF6F04">
            <w:rPr>
              <w:sz w:val="28"/>
              <w:szCs w:val="28"/>
            </w:rPr>
            <w:t>6/25/2015</w:t>
          </w:r>
        </w:sdtContent>
      </w:sdt>
    </w:p>
    <w:p w14:paraId="54C0DB68" w14:textId="7358579D" w:rsidR="009D0786" w:rsidRDefault="00CA144B" w:rsidP="00CA144B">
      <w:pPr>
        <w:pStyle w:val="NoSpacing"/>
        <w:jc w:val="center"/>
        <w:rPr>
          <w:sz w:val="26"/>
          <w:szCs w:val="26"/>
        </w:rPr>
      </w:pPr>
      <w:r w:rsidRPr="00CA144B">
        <w:rPr>
          <w:sz w:val="26"/>
          <w:szCs w:val="26"/>
        </w:rPr>
        <w:t>Product Version Number</w:t>
      </w:r>
      <w:r w:rsidR="00A160BC">
        <w:rPr>
          <w:sz w:val="26"/>
          <w:szCs w:val="26"/>
        </w:rPr>
        <w:t xml:space="preserve"> 1.x</w:t>
      </w:r>
    </w:p>
    <w:p w14:paraId="05AE18A0" w14:textId="77777777" w:rsidR="009D0786" w:rsidRDefault="009D0786" w:rsidP="009D0786">
      <w:pPr>
        <w:pStyle w:val="NoSpacing"/>
        <w:jc w:val="both"/>
        <w:rPr>
          <w:sz w:val="23"/>
          <w:szCs w:val="23"/>
        </w:rPr>
      </w:pPr>
    </w:p>
    <w:p w14:paraId="27A5FCDB" w14:textId="77777777" w:rsidR="00FF6F04" w:rsidRDefault="00FF6F04"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28DE87CE" w14:textId="77777777" w:rsidR="00131A8C" w:rsidRDefault="00131A8C" w:rsidP="00131A8C"/>
    <w:p w14:paraId="0E65B06C" w14:textId="77777777" w:rsidR="009D0786" w:rsidRDefault="009D0786" w:rsidP="00131A8C"/>
    <w:p w14:paraId="6E2DDF98" w14:textId="22113828" w:rsidR="009D0786" w:rsidRDefault="00C32658" w:rsidP="00C32658">
      <w:pPr>
        <w:jc w:val="center"/>
      </w:pPr>
      <w:r>
        <w:rPr>
          <w:noProof/>
        </w:rPr>
        <w:drawing>
          <wp:inline distT="0" distB="0" distL="0" distR="0" wp14:anchorId="09A40A4F" wp14:editId="752C3FE1">
            <wp:extent cx="2176302" cy="287079"/>
            <wp:effectExtent l="0" t="0" r="0" b="0"/>
            <wp:docPr id="1" name="Picture 1"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79" cy="297365"/>
                    </a:xfrm>
                    <a:prstGeom prst="rect">
                      <a:avLst/>
                    </a:prstGeom>
                    <a:noFill/>
                    <a:ln>
                      <a:noFill/>
                    </a:ln>
                  </pic:spPr>
                </pic:pic>
              </a:graphicData>
            </a:graphic>
          </wp:inline>
        </w:drawing>
      </w:r>
    </w:p>
    <w:p w14:paraId="70E7CB8B" w14:textId="16176F97"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F90E6A">
        <w:t>2400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0CBFEE0C" w14:textId="77777777" w:rsidR="00F958F4"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003818" w:history="1">
        <w:r w:rsidR="00F958F4" w:rsidRPr="00362CDE">
          <w:rPr>
            <w:rStyle w:val="Hyperlink"/>
            <w:noProof/>
            <w:lang w:bidi="en-US"/>
          </w:rPr>
          <w:t>1.</w:t>
        </w:r>
        <w:r w:rsidR="00F958F4">
          <w:rPr>
            <w:rFonts w:eastAsiaTheme="minorEastAsia" w:cstheme="minorBidi"/>
            <w:b w:val="0"/>
            <w:bCs w:val="0"/>
            <w:noProof/>
            <w:sz w:val="22"/>
            <w:szCs w:val="22"/>
          </w:rPr>
          <w:tab/>
        </w:r>
        <w:r w:rsidR="00F958F4" w:rsidRPr="00362CDE">
          <w:rPr>
            <w:rStyle w:val="Hyperlink"/>
            <w:noProof/>
            <w:lang w:bidi="en-US"/>
          </w:rPr>
          <w:t>About this Document</w:t>
        </w:r>
        <w:r w:rsidR="00F958F4">
          <w:rPr>
            <w:noProof/>
            <w:webHidden/>
          </w:rPr>
          <w:tab/>
        </w:r>
        <w:r w:rsidR="00F958F4">
          <w:rPr>
            <w:noProof/>
            <w:webHidden/>
          </w:rPr>
          <w:fldChar w:fldCharType="begin"/>
        </w:r>
        <w:r w:rsidR="00F958F4">
          <w:rPr>
            <w:noProof/>
            <w:webHidden/>
          </w:rPr>
          <w:instrText xml:space="preserve"> PAGEREF _Toc423003818 \h </w:instrText>
        </w:r>
        <w:r w:rsidR="00F958F4">
          <w:rPr>
            <w:noProof/>
            <w:webHidden/>
          </w:rPr>
        </w:r>
        <w:r w:rsidR="00F958F4">
          <w:rPr>
            <w:noProof/>
            <w:webHidden/>
          </w:rPr>
          <w:fldChar w:fldCharType="separate"/>
        </w:r>
        <w:r w:rsidR="00F958F4">
          <w:rPr>
            <w:noProof/>
            <w:webHidden/>
          </w:rPr>
          <w:t>1</w:t>
        </w:r>
        <w:r w:rsidR="00F958F4">
          <w:rPr>
            <w:noProof/>
            <w:webHidden/>
          </w:rPr>
          <w:fldChar w:fldCharType="end"/>
        </w:r>
      </w:hyperlink>
    </w:p>
    <w:p w14:paraId="3A1BF1CA" w14:textId="77777777" w:rsidR="00F958F4" w:rsidRDefault="00D73CB4">
      <w:pPr>
        <w:pStyle w:val="TOC1"/>
        <w:tabs>
          <w:tab w:val="left" w:pos="446"/>
          <w:tab w:val="right" w:leader="dot" w:pos="9350"/>
        </w:tabs>
        <w:rPr>
          <w:rFonts w:eastAsiaTheme="minorEastAsia" w:cstheme="minorBidi"/>
          <w:b w:val="0"/>
          <w:bCs w:val="0"/>
          <w:noProof/>
          <w:sz w:val="22"/>
          <w:szCs w:val="22"/>
        </w:rPr>
      </w:pPr>
      <w:hyperlink w:anchor="_Toc423003819" w:history="1">
        <w:r w:rsidR="00F958F4" w:rsidRPr="00362CDE">
          <w:rPr>
            <w:rStyle w:val="Hyperlink"/>
            <w:noProof/>
            <w:lang w:bidi="en-US"/>
          </w:rPr>
          <w:t>2.</w:t>
        </w:r>
        <w:r w:rsidR="00F958F4">
          <w:rPr>
            <w:rFonts w:eastAsiaTheme="minorEastAsia" w:cstheme="minorBidi"/>
            <w:b w:val="0"/>
            <w:bCs w:val="0"/>
            <w:noProof/>
            <w:sz w:val="22"/>
            <w:szCs w:val="22"/>
          </w:rPr>
          <w:tab/>
        </w:r>
        <w:r w:rsidR="00F958F4" w:rsidRPr="00362CDE">
          <w:rPr>
            <w:rStyle w:val="Hyperlink"/>
            <w:noProof/>
            <w:lang w:bidi="en-US"/>
          </w:rPr>
          <w:t>Team Description</w:t>
        </w:r>
        <w:r w:rsidR="00F958F4">
          <w:rPr>
            <w:noProof/>
            <w:webHidden/>
          </w:rPr>
          <w:tab/>
        </w:r>
        <w:r w:rsidR="00F958F4">
          <w:rPr>
            <w:noProof/>
            <w:webHidden/>
          </w:rPr>
          <w:fldChar w:fldCharType="begin"/>
        </w:r>
        <w:r w:rsidR="00F958F4">
          <w:rPr>
            <w:noProof/>
            <w:webHidden/>
          </w:rPr>
          <w:instrText xml:space="preserve"> PAGEREF _Toc423003819 \h </w:instrText>
        </w:r>
        <w:r w:rsidR="00F958F4">
          <w:rPr>
            <w:noProof/>
            <w:webHidden/>
          </w:rPr>
        </w:r>
        <w:r w:rsidR="00F958F4">
          <w:rPr>
            <w:noProof/>
            <w:webHidden/>
          </w:rPr>
          <w:fldChar w:fldCharType="separate"/>
        </w:r>
        <w:r w:rsidR="00F958F4">
          <w:rPr>
            <w:noProof/>
            <w:webHidden/>
          </w:rPr>
          <w:t>1</w:t>
        </w:r>
        <w:r w:rsidR="00F958F4">
          <w:rPr>
            <w:noProof/>
            <w:webHidden/>
          </w:rPr>
          <w:fldChar w:fldCharType="end"/>
        </w:r>
      </w:hyperlink>
    </w:p>
    <w:p w14:paraId="243E35E0" w14:textId="77777777" w:rsidR="002A1256" w:rsidRPr="002A1256" w:rsidRDefault="004E5439" w:rsidP="002A1256">
      <w:r>
        <w:fldChar w:fldCharType="end"/>
      </w:r>
    </w:p>
    <w:p w14:paraId="1BBA8278" w14:textId="24F7AB0D" w:rsidR="00C66CA1" w:rsidRDefault="00C66CA1" w:rsidP="00C66CA1"/>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1" w:name="_Toc423003818"/>
      <w:r>
        <w:lastRenderedPageBreak/>
        <w:t>About this Document</w:t>
      </w:r>
      <w:bookmarkEnd w:id="1"/>
    </w:p>
    <w:p w14:paraId="18DA9FC2" w14:textId="77777777" w:rsidR="00B15882" w:rsidRDefault="00B15882" w:rsidP="00B15882">
      <w:pPr>
        <w:rPr>
          <w:lang w:bidi="en-US"/>
        </w:rPr>
      </w:pPr>
      <w:r w:rsidRPr="0059531A">
        <w:rPr>
          <w:lang w:bidi="en-US"/>
        </w:rPr>
        <w:t xml:space="preserve">This document </w:t>
      </w:r>
      <w:r>
        <w:rPr>
          <w:lang w:bidi="en-US"/>
        </w:rPr>
        <w:t xml:space="preserve">describes the project team for the </w:t>
      </w:r>
      <w:proofErr w:type="spellStart"/>
      <w:r>
        <w:rPr>
          <w:lang w:bidi="en-US"/>
        </w:rPr>
        <w:t>MedFinder</w:t>
      </w:r>
      <w:proofErr w:type="spellEnd"/>
      <w:r>
        <w:rPr>
          <w:lang w:bidi="en-US"/>
        </w:rPr>
        <w:t xml:space="preserve"> application.</w:t>
      </w:r>
    </w:p>
    <w:p w14:paraId="03D3380D" w14:textId="77777777" w:rsidR="00B15882" w:rsidRDefault="00B15882" w:rsidP="00B15882">
      <w:pPr>
        <w:pStyle w:val="Heading1"/>
        <w:numPr>
          <w:ilvl w:val="0"/>
          <w:numId w:val="7"/>
        </w:numPr>
      </w:pPr>
      <w:bookmarkStart w:id="2" w:name="_Toc423003594"/>
      <w:bookmarkStart w:id="3" w:name="_Toc423003819"/>
      <w:r>
        <w:t>Team Description</w:t>
      </w:r>
      <w:bookmarkEnd w:id="2"/>
      <w:bookmarkEnd w:id="3"/>
    </w:p>
    <w:tbl>
      <w:tblPr>
        <w:tblStyle w:val="GridTable4-Accent1"/>
        <w:tblW w:w="5000" w:type="pct"/>
        <w:tblLook w:val="04A0" w:firstRow="1" w:lastRow="0" w:firstColumn="1" w:lastColumn="0" w:noHBand="0" w:noVBand="1"/>
      </w:tblPr>
      <w:tblGrid>
        <w:gridCol w:w="3116"/>
        <w:gridCol w:w="3117"/>
        <w:gridCol w:w="3117"/>
      </w:tblGrid>
      <w:tr w:rsidR="00B15882" w14:paraId="05D8E6EA" w14:textId="77777777" w:rsidTr="00096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919F103" w14:textId="77777777" w:rsidR="00B15882" w:rsidRDefault="00B15882" w:rsidP="00096533">
            <w:pPr>
              <w:rPr>
                <w:lang w:bidi="en-US"/>
              </w:rPr>
            </w:pPr>
            <w:r>
              <w:rPr>
                <w:lang w:bidi="en-US"/>
              </w:rPr>
              <w:t>Role</w:t>
            </w:r>
          </w:p>
        </w:tc>
        <w:tc>
          <w:tcPr>
            <w:tcW w:w="1667" w:type="pct"/>
          </w:tcPr>
          <w:p w14:paraId="533FD2F6" w14:textId="77777777" w:rsidR="00B15882" w:rsidRDefault="00B15882" w:rsidP="00096533">
            <w:pPr>
              <w:cnfStyle w:val="100000000000" w:firstRow="1" w:lastRow="0" w:firstColumn="0" w:lastColumn="0" w:oddVBand="0" w:evenVBand="0" w:oddHBand="0" w:evenHBand="0" w:firstRowFirstColumn="0" w:firstRowLastColumn="0" w:lastRowFirstColumn="0" w:lastRowLastColumn="0"/>
              <w:rPr>
                <w:lang w:bidi="en-US"/>
              </w:rPr>
            </w:pPr>
            <w:r>
              <w:rPr>
                <w:lang w:bidi="en-US"/>
              </w:rPr>
              <w:t>Labor Category</w:t>
            </w:r>
          </w:p>
        </w:tc>
        <w:tc>
          <w:tcPr>
            <w:tcW w:w="1667" w:type="pct"/>
          </w:tcPr>
          <w:p w14:paraId="528CFD29" w14:textId="77777777" w:rsidR="00B15882" w:rsidRDefault="00B15882" w:rsidP="00096533">
            <w:pPr>
              <w:cnfStyle w:val="100000000000" w:firstRow="1" w:lastRow="0" w:firstColumn="0" w:lastColumn="0" w:oddVBand="0" w:evenVBand="0" w:oddHBand="0" w:evenHBand="0" w:firstRowFirstColumn="0" w:firstRowLastColumn="0" w:lastRowFirstColumn="0" w:lastRowLastColumn="0"/>
              <w:rPr>
                <w:lang w:bidi="en-US"/>
              </w:rPr>
            </w:pPr>
            <w:r>
              <w:rPr>
                <w:lang w:bidi="en-US"/>
              </w:rPr>
              <w:t>Team Members</w:t>
            </w:r>
          </w:p>
        </w:tc>
      </w:tr>
      <w:tr w:rsidR="00B15882" w14:paraId="5842A1DD" w14:textId="77777777" w:rsidTr="0009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D1F4A64" w14:textId="77777777" w:rsidR="00B15882" w:rsidRDefault="00B15882" w:rsidP="00096533">
            <w:pPr>
              <w:rPr>
                <w:lang w:bidi="en-US"/>
              </w:rPr>
            </w:pPr>
            <w:r>
              <w:rPr>
                <w:lang w:bidi="en-US"/>
              </w:rPr>
              <w:t>Team Lead</w:t>
            </w:r>
          </w:p>
        </w:tc>
        <w:tc>
          <w:tcPr>
            <w:tcW w:w="1667" w:type="pct"/>
          </w:tcPr>
          <w:p w14:paraId="6475BEAF"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N/A</w:t>
            </w:r>
          </w:p>
        </w:tc>
        <w:tc>
          <w:tcPr>
            <w:tcW w:w="1667" w:type="pct"/>
          </w:tcPr>
          <w:p w14:paraId="14213032"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Kelly Eagan</w:t>
            </w:r>
          </w:p>
        </w:tc>
      </w:tr>
      <w:tr w:rsidR="00B15882" w14:paraId="7825C7C4" w14:textId="77777777" w:rsidTr="00096533">
        <w:tc>
          <w:tcPr>
            <w:cnfStyle w:val="001000000000" w:firstRow="0" w:lastRow="0" w:firstColumn="1" w:lastColumn="0" w:oddVBand="0" w:evenVBand="0" w:oddHBand="0" w:evenHBand="0" w:firstRowFirstColumn="0" w:firstRowLastColumn="0" w:lastRowFirstColumn="0" w:lastRowLastColumn="0"/>
            <w:tcW w:w="1666" w:type="pct"/>
          </w:tcPr>
          <w:p w14:paraId="0F4881DE" w14:textId="77777777" w:rsidR="00B15882" w:rsidRDefault="00B15882" w:rsidP="00096533">
            <w:pPr>
              <w:rPr>
                <w:lang w:bidi="en-US"/>
              </w:rPr>
            </w:pPr>
            <w:r>
              <w:rPr>
                <w:lang w:bidi="en-US"/>
              </w:rPr>
              <w:t>Technical Architect</w:t>
            </w:r>
          </w:p>
        </w:tc>
        <w:tc>
          <w:tcPr>
            <w:tcW w:w="1667" w:type="pct"/>
          </w:tcPr>
          <w:p w14:paraId="6BAAC84F" w14:textId="77777777" w:rsidR="00B15882" w:rsidRDefault="00B15882"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Category 2 – Technical Architect</w:t>
            </w:r>
          </w:p>
        </w:tc>
        <w:tc>
          <w:tcPr>
            <w:tcW w:w="1667" w:type="pct"/>
          </w:tcPr>
          <w:p w14:paraId="11D3746A" w14:textId="77777777" w:rsidR="00B15882" w:rsidRDefault="00B15882"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Kelly Eagan</w:t>
            </w:r>
          </w:p>
        </w:tc>
      </w:tr>
      <w:tr w:rsidR="00B15882" w14:paraId="4244AA3C" w14:textId="77777777" w:rsidTr="0009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C6DB26C" w14:textId="77777777" w:rsidR="00B15882" w:rsidRDefault="00B15882" w:rsidP="00096533">
            <w:pPr>
              <w:rPr>
                <w:lang w:bidi="en-US"/>
              </w:rPr>
            </w:pPr>
            <w:r>
              <w:rPr>
                <w:lang w:bidi="en-US"/>
              </w:rPr>
              <w:t>Backend Developer</w:t>
            </w:r>
          </w:p>
        </w:tc>
        <w:tc>
          <w:tcPr>
            <w:tcW w:w="1667" w:type="pct"/>
          </w:tcPr>
          <w:p w14:paraId="7762BBC3"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Category 7 – Backend Web Developer</w:t>
            </w:r>
          </w:p>
        </w:tc>
        <w:tc>
          <w:tcPr>
            <w:tcW w:w="1667" w:type="pct"/>
          </w:tcPr>
          <w:p w14:paraId="21CA2293"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Jeff Anway</w:t>
            </w:r>
          </w:p>
          <w:p w14:paraId="629D2942"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Kelly Eagan</w:t>
            </w:r>
          </w:p>
        </w:tc>
      </w:tr>
      <w:tr w:rsidR="00B15882" w14:paraId="42B29BDC" w14:textId="77777777" w:rsidTr="00096533">
        <w:tc>
          <w:tcPr>
            <w:cnfStyle w:val="001000000000" w:firstRow="0" w:lastRow="0" w:firstColumn="1" w:lastColumn="0" w:oddVBand="0" w:evenVBand="0" w:oddHBand="0" w:evenHBand="0" w:firstRowFirstColumn="0" w:firstRowLastColumn="0" w:lastRowFirstColumn="0" w:lastRowLastColumn="0"/>
            <w:tcW w:w="1666" w:type="pct"/>
          </w:tcPr>
          <w:p w14:paraId="5F4390CB" w14:textId="77777777" w:rsidR="00B15882" w:rsidRDefault="00B15882" w:rsidP="00096533">
            <w:pPr>
              <w:rPr>
                <w:lang w:bidi="en-US"/>
              </w:rPr>
            </w:pPr>
            <w:r>
              <w:rPr>
                <w:lang w:bidi="en-US"/>
              </w:rPr>
              <w:t>Front End Developer</w:t>
            </w:r>
          </w:p>
        </w:tc>
        <w:tc>
          <w:tcPr>
            <w:tcW w:w="1667" w:type="pct"/>
          </w:tcPr>
          <w:p w14:paraId="3E16A326" w14:textId="6C83DF80" w:rsidR="00B15882" w:rsidRDefault="00D25CE2"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Category 6 – Fronte</w:t>
            </w:r>
            <w:bookmarkStart w:id="4" w:name="_GoBack"/>
            <w:bookmarkEnd w:id="4"/>
            <w:r w:rsidR="00B15882">
              <w:rPr>
                <w:lang w:bidi="en-US"/>
              </w:rPr>
              <w:t>nd Web Developer</w:t>
            </w:r>
          </w:p>
        </w:tc>
        <w:tc>
          <w:tcPr>
            <w:tcW w:w="1667" w:type="pct"/>
          </w:tcPr>
          <w:p w14:paraId="057DB5C3" w14:textId="77777777" w:rsidR="00B15882" w:rsidRDefault="00B15882"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Kelly Eagan</w:t>
            </w:r>
          </w:p>
        </w:tc>
      </w:tr>
      <w:tr w:rsidR="00B15882" w14:paraId="6D49E12A" w14:textId="77777777" w:rsidTr="0009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9120C3B" w14:textId="77777777" w:rsidR="00B15882" w:rsidRPr="00E507ED" w:rsidRDefault="00B15882" w:rsidP="00096533">
            <w:pPr>
              <w:rPr>
                <w:lang w:bidi="en-US"/>
              </w:rPr>
            </w:pPr>
            <w:r w:rsidRPr="00E507ED">
              <w:rPr>
                <w:lang w:bidi="en-US"/>
              </w:rPr>
              <w:t>DevOps Engineer</w:t>
            </w:r>
          </w:p>
        </w:tc>
        <w:tc>
          <w:tcPr>
            <w:tcW w:w="1667" w:type="pct"/>
          </w:tcPr>
          <w:p w14:paraId="246C0DF3" w14:textId="77777777" w:rsidR="00B15882" w:rsidRPr="00E507ED"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sidRPr="00E507ED">
              <w:rPr>
                <w:lang w:bidi="en-US"/>
              </w:rPr>
              <w:t>Category 8 – DevOps Engineer</w:t>
            </w:r>
          </w:p>
        </w:tc>
        <w:tc>
          <w:tcPr>
            <w:tcW w:w="1667" w:type="pct"/>
          </w:tcPr>
          <w:p w14:paraId="605FE6F0" w14:textId="77777777" w:rsidR="00B15882" w:rsidRPr="00E507ED"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sidRPr="00E507ED">
              <w:rPr>
                <w:lang w:bidi="en-US"/>
              </w:rPr>
              <w:t>Robert Harry</w:t>
            </w:r>
          </w:p>
          <w:p w14:paraId="5A2B5FD9" w14:textId="77777777" w:rsidR="00B15882"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sidRPr="00E507ED">
              <w:rPr>
                <w:lang w:bidi="en-US"/>
              </w:rPr>
              <w:t>Chris Eagan</w:t>
            </w:r>
          </w:p>
          <w:p w14:paraId="4D08FFCB" w14:textId="77777777" w:rsidR="00B15882" w:rsidRPr="00E507ED" w:rsidRDefault="00B15882" w:rsidP="00096533">
            <w:pPr>
              <w:cnfStyle w:val="000000100000" w:firstRow="0" w:lastRow="0" w:firstColumn="0" w:lastColumn="0" w:oddVBand="0" w:evenVBand="0" w:oddHBand="1" w:evenHBand="0" w:firstRowFirstColumn="0" w:firstRowLastColumn="0" w:lastRowFirstColumn="0" w:lastRowLastColumn="0"/>
              <w:rPr>
                <w:lang w:bidi="en-US"/>
              </w:rPr>
            </w:pPr>
            <w:r>
              <w:rPr>
                <w:lang w:bidi="en-US"/>
              </w:rPr>
              <w:t>Scott Willey</w:t>
            </w:r>
          </w:p>
        </w:tc>
      </w:tr>
      <w:tr w:rsidR="00B15882" w14:paraId="6212AB84" w14:textId="77777777" w:rsidTr="00096533">
        <w:tc>
          <w:tcPr>
            <w:cnfStyle w:val="001000000000" w:firstRow="0" w:lastRow="0" w:firstColumn="1" w:lastColumn="0" w:oddVBand="0" w:evenVBand="0" w:oddHBand="0" w:evenHBand="0" w:firstRowFirstColumn="0" w:firstRowLastColumn="0" w:lastRowFirstColumn="0" w:lastRowLastColumn="0"/>
            <w:tcW w:w="1666" w:type="pct"/>
          </w:tcPr>
          <w:p w14:paraId="465000F8" w14:textId="77777777" w:rsidR="00B15882" w:rsidRPr="00E507ED" w:rsidRDefault="00B15882" w:rsidP="00096533">
            <w:pPr>
              <w:rPr>
                <w:lang w:bidi="en-US"/>
              </w:rPr>
            </w:pPr>
            <w:r>
              <w:rPr>
                <w:lang w:bidi="en-US"/>
              </w:rPr>
              <w:t>Product Owner</w:t>
            </w:r>
          </w:p>
        </w:tc>
        <w:tc>
          <w:tcPr>
            <w:tcW w:w="1667" w:type="pct"/>
          </w:tcPr>
          <w:p w14:paraId="0641F58D" w14:textId="77777777" w:rsidR="00B15882" w:rsidRPr="00E507ED" w:rsidRDefault="00B15882"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N/A</w:t>
            </w:r>
          </w:p>
        </w:tc>
        <w:tc>
          <w:tcPr>
            <w:tcW w:w="1667" w:type="pct"/>
          </w:tcPr>
          <w:p w14:paraId="2B75D254" w14:textId="38AE557A" w:rsidR="00B15882" w:rsidRPr="00E507ED" w:rsidRDefault="00CF3491" w:rsidP="00096533">
            <w:pPr>
              <w:cnfStyle w:val="000000000000" w:firstRow="0" w:lastRow="0" w:firstColumn="0" w:lastColumn="0" w:oddVBand="0" w:evenVBand="0" w:oddHBand="0" w:evenHBand="0" w:firstRowFirstColumn="0" w:firstRowLastColumn="0" w:lastRowFirstColumn="0" w:lastRowLastColumn="0"/>
              <w:rPr>
                <w:lang w:bidi="en-US"/>
              </w:rPr>
            </w:pPr>
            <w:r>
              <w:rPr>
                <w:lang w:bidi="en-US"/>
              </w:rPr>
              <w:t>Marc Abrams</w:t>
            </w:r>
          </w:p>
        </w:tc>
      </w:tr>
    </w:tbl>
    <w:p w14:paraId="014AE057" w14:textId="77777777" w:rsidR="00B15882" w:rsidRPr="00CB3295" w:rsidRDefault="00B15882" w:rsidP="00B15882">
      <w:pPr>
        <w:pStyle w:val="Heading1"/>
        <w:numPr>
          <w:ilvl w:val="0"/>
          <w:numId w:val="0"/>
        </w:numPr>
      </w:pPr>
    </w:p>
    <w:p w14:paraId="4CC6DB2D" w14:textId="77777777" w:rsidR="00B15882" w:rsidRDefault="00B15882" w:rsidP="00B15882">
      <w:pPr>
        <w:rPr>
          <w:lang w:bidi="en-US"/>
        </w:rPr>
      </w:pPr>
    </w:p>
    <w:sectPr w:rsidR="00B15882"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8EA4E" w14:textId="77777777" w:rsidR="00D73CB4" w:rsidRDefault="00D73CB4">
      <w:r>
        <w:separator/>
      </w:r>
    </w:p>
  </w:endnote>
  <w:endnote w:type="continuationSeparator" w:id="0">
    <w:p w14:paraId="11850EDF" w14:textId="77777777" w:rsidR="00D73CB4" w:rsidRDefault="00D73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7B9E250A" w:rsidR="003B7DDE" w:rsidRDefault="00D73CB4" w:rsidP="008A6E4B">
    <w:pPr>
      <w:pStyle w:val="Footer"/>
      <w:pBdr>
        <w:top w:val="single" w:sz="4" w:space="1" w:color="auto"/>
      </w:pBdr>
      <w:spacing w:before="0"/>
      <w:jc w:val="both"/>
      <w:rPr>
        <w:noProof/>
        <w:sz w:val="20"/>
      </w:rPr>
    </w:pPr>
    <w:sdt>
      <w:sdtPr>
        <w:rPr>
          <w:sz w:val="20"/>
        </w:rPr>
        <w:alias w:val="Publish Date"/>
        <w:tag w:val=""/>
        <w:id w:val="-150145592"/>
        <w:dataBinding w:prefixMappings="xmlns:ns0='http://schemas.microsoft.com/office/2006/coverPageProps' " w:xpath="/ns0:CoverPageProperties[1]/ns0:PublishDate[1]" w:storeItemID="{55AF091B-3C7A-41E3-B477-F2FDAA23CFDA}"/>
        <w:date w:fullDate="2015-06-25T00:00:00Z">
          <w:dateFormat w:val="M/d/yyyy"/>
          <w:lid w:val="en-US"/>
          <w:storeMappedDataAs w:val="dateTime"/>
          <w:calendar w:val="gregorian"/>
        </w:date>
      </w:sdtPr>
      <w:sdtEndPr/>
      <w:sdtContent>
        <w:r w:rsidR="00FF6F04">
          <w:rPr>
            <w:sz w:val="20"/>
          </w:rPr>
          <w:t>6/25/2015</w:t>
        </w:r>
      </w:sdtContent>
    </w:sdt>
    <w:r w:rsidR="003B7DDE">
      <w:rPr>
        <w:sz w:val="20"/>
      </w:rPr>
      <w:tab/>
    </w:r>
    <w:r w:rsidR="00B4245F">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D25CE2">
      <w:rPr>
        <w:noProof/>
        <w:sz w:val="20"/>
      </w:rPr>
      <w:t>ii</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C588E" w14:textId="77777777" w:rsidR="00D73CB4" w:rsidRDefault="00D73CB4">
      <w:r>
        <w:separator/>
      </w:r>
    </w:p>
  </w:footnote>
  <w:footnote w:type="continuationSeparator" w:id="0">
    <w:p w14:paraId="1DF719F6" w14:textId="77777777" w:rsidR="00D73CB4" w:rsidRDefault="00D73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69A77DAC"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A44F0E">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568185893"/>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rFonts w:cstheme="minorHAnsi"/>
            <w:i/>
            <w:sz w:val="20"/>
          </w:rPr>
          <w:t>MedFinder</w:t>
        </w:r>
        <w:proofErr w:type="spellEnd"/>
      </w:sdtContent>
    </w:sdt>
    <w:r w:rsidRPr="002B04BC">
      <w:rPr>
        <w:rFonts w:cstheme="minorHAnsi"/>
        <w:i/>
        <w:sz w:val="20"/>
      </w:rPr>
      <w:t xml:space="preserve"> </w:t>
    </w:r>
    <w:r w:rsidR="00E31081">
      <w:rPr>
        <w:rFonts w:cstheme="minorHAnsi"/>
        <w:i/>
        <w:sz w:val="20"/>
      </w:rPr>
      <w:t>Project Team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3CA56F64"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1922B39C"/>
    <w:lvl w:ilvl="0" w:tplc="0D06FD6A">
      <w:start w:val="1"/>
      <w:numFmt w:val="lowerLetter"/>
      <w:pStyle w:val="Req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4" w15:restartNumberingAfterBreak="0">
    <w:nsid w:val="5F5A3E45"/>
    <w:multiLevelType w:val="hybridMultilevel"/>
    <w:tmpl w:val="9AD2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10"/>
  </w:num>
  <w:num w:numId="4">
    <w:abstractNumId w:val="11"/>
  </w:num>
  <w:num w:numId="5">
    <w:abstractNumId w:val="11"/>
    <w:lvlOverride w:ilvl="0">
      <w:startOverride w:val="1"/>
    </w:lvlOverride>
  </w:num>
  <w:num w:numId="6">
    <w:abstractNumId w:val="10"/>
    <w:lvlOverride w:ilvl="0">
      <w:startOverride w:val="1"/>
    </w:lvlOverride>
  </w:num>
  <w:num w:numId="7">
    <w:abstractNumId w:val="13"/>
  </w:num>
  <w:num w:numId="8">
    <w:abstractNumId w:val="16"/>
  </w:num>
  <w:num w:numId="9">
    <w:abstractNumId w:val="16"/>
  </w:num>
  <w:num w:numId="10">
    <w:abstractNumId w:val="13"/>
  </w:num>
  <w:num w:numId="11">
    <w:abstractNumId w:val="16"/>
  </w:num>
  <w:num w:numId="12">
    <w:abstractNumId w:val="16"/>
  </w:num>
  <w:num w:numId="13">
    <w:abstractNumId w:val="16"/>
  </w:num>
  <w:num w:numId="14">
    <w:abstractNumId w:val="1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64D7C"/>
    <w:rsid w:val="00084D71"/>
    <w:rsid w:val="00093646"/>
    <w:rsid w:val="000A570A"/>
    <w:rsid w:val="000A7F29"/>
    <w:rsid w:val="000B1F5D"/>
    <w:rsid w:val="000B390D"/>
    <w:rsid w:val="000B49F0"/>
    <w:rsid w:val="000C1BCC"/>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45E5E"/>
    <w:rsid w:val="001545C2"/>
    <w:rsid w:val="001649D5"/>
    <w:rsid w:val="001676D9"/>
    <w:rsid w:val="001702F0"/>
    <w:rsid w:val="00183AB5"/>
    <w:rsid w:val="0018433C"/>
    <w:rsid w:val="00186FEE"/>
    <w:rsid w:val="0019206C"/>
    <w:rsid w:val="001945FA"/>
    <w:rsid w:val="001A178D"/>
    <w:rsid w:val="001C4B50"/>
    <w:rsid w:val="001C61AA"/>
    <w:rsid w:val="001D300F"/>
    <w:rsid w:val="001F0397"/>
    <w:rsid w:val="001F4BE3"/>
    <w:rsid w:val="001F59A6"/>
    <w:rsid w:val="001F6D3E"/>
    <w:rsid w:val="00212943"/>
    <w:rsid w:val="00220F5B"/>
    <w:rsid w:val="00230F5E"/>
    <w:rsid w:val="00244C76"/>
    <w:rsid w:val="00270627"/>
    <w:rsid w:val="00287F9C"/>
    <w:rsid w:val="00291525"/>
    <w:rsid w:val="00292783"/>
    <w:rsid w:val="002A1256"/>
    <w:rsid w:val="002A4E3A"/>
    <w:rsid w:val="002B04BC"/>
    <w:rsid w:val="002B122D"/>
    <w:rsid w:val="002C3DBF"/>
    <w:rsid w:val="002C5595"/>
    <w:rsid w:val="002D3758"/>
    <w:rsid w:val="002E061B"/>
    <w:rsid w:val="002E63EB"/>
    <w:rsid w:val="002E6FA5"/>
    <w:rsid w:val="002F228F"/>
    <w:rsid w:val="00301503"/>
    <w:rsid w:val="003027BD"/>
    <w:rsid w:val="0030542E"/>
    <w:rsid w:val="0032686A"/>
    <w:rsid w:val="003314E0"/>
    <w:rsid w:val="00334222"/>
    <w:rsid w:val="00334ECE"/>
    <w:rsid w:val="00340606"/>
    <w:rsid w:val="00344BFE"/>
    <w:rsid w:val="00345DAB"/>
    <w:rsid w:val="00352C10"/>
    <w:rsid w:val="0035401C"/>
    <w:rsid w:val="00357DC0"/>
    <w:rsid w:val="003645BE"/>
    <w:rsid w:val="00370E2E"/>
    <w:rsid w:val="00380291"/>
    <w:rsid w:val="00386A9F"/>
    <w:rsid w:val="003963EF"/>
    <w:rsid w:val="003A1050"/>
    <w:rsid w:val="003B4591"/>
    <w:rsid w:val="003B6B0E"/>
    <w:rsid w:val="003B7DDE"/>
    <w:rsid w:val="003C0B19"/>
    <w:rsid w:val="003C2D24"/>
    <w:rsid w:val="003D704F"/>
    <w:rsid w:val="003E0C01"/>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D4417"/>
    <w:rsid w:val="004E5439"/>
    <w:rsid w:val="004E626F"/>
    <w:rsid w:val="004F7B10"/>
    <w:rsid w:val="00506060"/>
    <w:rsid w:val="00510126"/>
    <w:rsid w:val="005304CD"/>
    <w:rsid w:val="005313B8"/>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57C6"/>
    <w:rsid w:val="006E6C30"/>
    <w:rsid w:val="00705043"/>
    <w:rsid w:val="007152AE"/>
    <w:rsid w:val="00727B3F"/>
    <w:rsid w:val="00753C30"/>
    <w:rsid w:val="00782843"/>
    <w:rsid w:val="007957EB"/>
    <w:rsid w:val="007A3A01"/>
    <w:rsid w:val="007A6512"/>
    <w:rsid w:val="007C6203"/>
    <w:rsid w:val="007D78A5"/>
    <w:rsid w:val="007F6B90"/>
    <w:rsid w:val="008107C4"/>
    <w:rsid w:val="00825D1C"/>
    <w:rsid w:val="00827B86"/>
    <w:rsid w:val="008301F7"/>
    <w:rsid w:val="00832A3F"/>
    <w:rsid w:val="00840380"/>
    <w:rsid w:val="00841E35"/>
    <w:rsid w:val="00851394"/>
    <w:rsid w:val="00851821"/>
    <w:rsid w:val="00862229"/>
    <w:rsid w:val="00864644"/>
    <w:rsid w:val="008656AE"/>
    <w:rsid w:val="008706A8"/>
    <w:rsid w:val="00874F1A"/>
    <w:rsid w:val="00874F5E"/>
    <w:rsid w:val="0089538D"/>
    <w:rsid w:val="008A6E4B"/>
    <w:rsid w:val="008B1D96"/>
    <w:rsid w:val="008B3AC8"/>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A3AE6"/>
    <w:rsid w:val="009B658A"/>
    <w:rsid w:val="009D0786"/>
    <w:rsid w:val="009D291B"/>
    <w:rsid w:val="009D34BD"/>
    <w:rsid w:val="009D3D06"/>
    <w:rsid w:val="009D6E86"/>
    <w:rsid w:val="009F44E5"/>
    <w:rsid w:val="00A057B1"/>
    <w:rsid w:val="00A160BC"/>
    <w:rsid w:val="00A219F3"/>
    <w:rsid w:val="00A23431"/>
    <w:rsid w:val="00A2565A"/>
    <w:rsid w:val="00A33983"/>
    <w:rsid w:val="00A44F0E"/>
    <w:rsid w:val="00A45635"/>
    <w:rsid w:val="00A54C71"/>
    <w:rsid w:val="00A603AC"/>
    <w:rsid w:val="00A66ADE"/>
    <w:rsid w:val="00A80F5E"/>
    <w:rsid w:val="00AA008C"/>
    <w:rsid w:val="00AA1085"/>
    <w:rsid w:val="00AA7487"/>
    <w:rsid w:val="00AC10DE"/>
    <w:rsid w:val="00AC2CCC"/>
    <w:rsid w:val="00AC56D1"/>
    <w:rsid w:val="00AD18F7"/>
    <w:rsid w:val="00AD31F0"/>
    <w:rsid w:val="00AD3B7D"/>
    <w:rsid w:val="00AE36A5"/>
    <w:rsid w:val="00AF0802"/>
    <w:rsid w:val="00AF1313"/>
    <w:rsid w:val="00AF4F9C"/>
    <w:rsid w:val="00B0060B"/>
    <w:rsid w:val="00B06927"/>
    <w:rsid w:val="00B15882"/>
    <w:rsid w:val="00B16653"/>
    <w:rsid w:val="00B16FAE"/>
    <w:rsid w:val="00B27A43"/>
    <w:rsid w:val="00B35C50"/>
    <w:rsid w:val="00B366CF"/>
    <w:rsid w:val="00B4191E"/>
    <w:rsid w:val="00B4245F"/>
    <w:rsid w:val="00B427E5"/>
    <w:rsid w:val="00B43FC2"/>
    <w:rsid w:val="00B471BD"/>
    <w:rsid w:val="00B62BE9"/>
    <w:rsid w:val="00B863AD"/>
    <w:rsid w:val="00B878D7"/>
    <w:rsid w:val="00B939AF"/>
    <w:rsid w:val="00B95138"/>
    <w:rsid w:val="00BA47F1"/>
    <w:rsid w:val="00BB79B9"/>
    <w:rsid w:val="00BC2ACB"/>
    <w:rsid w:val="00BD47D6"/>
    <w:rsid w:val="00BD726F"/>
    <w:rsid w:val="00C13F41"/>
    <w:rsid w:val="00C214AD"/>
    <w:rsid w:val="00C22B81"/>
    <w:rsid w:val="00C3216E"/>
    <w:rsid w:val="00C32658"/>
    <w:rsid w:val="00C641F9"/>
    <w:rsid w:val="00C65958"/>
    <w:rsid w:val="00C664D6"/>
    <w:rsid w:val="00C66CA1"/>
    <w:rsid w:val="00C71496"/>
    <w:rsid w:val="00C74A3A"/>
    <w:rsid w:val="00C85383"/>
    <w:rsid w:val="00CA144B"/>
    <w:rsid w:val="00CA3855"/>
    <w:rsid w:val="00CB0C7A"/>
    <w:rsid w:val="00CB321B"/>
    <w:rsid w:val="00CC3636"/>
    <w:rsid w:val="00CC5BD7"/>
    <w:rsid w:val="00CE11E2"/>
    <w:rsid w:val="00CF3491"/>
    <w:rsid w:val="00D110E0"/>
    <w:rsid w:val="00D11DDA"/>
    <w:rsid w:val="00D13977"/>
    <w:rsid w:val="00D15437"/>
    <w:rsid w:val="00D17BCF"/>
    <w:rsid w:val="00D23867"/>
    <w:rsid w:val="00D25CE2"/>
    <w:rsid w:val="00D30A9F"/>
    <w:rsid w:val="00D3199F"/>
    <w:rsid w:val="00D332E9"/>
    <w:rsid w:val="00D42567"/>
    <w:rsid w:val="00D45BB6"/>
    <w:rsid w:val="00D5089E"/>
    <w:rsid w:val="00D73CB4"/>
    <w:rsid w:val="00D753A9"/>
    <w:rsid w:val="00D8176B"/>
    <w:rsid w:val="00D81F68"/>
    <w:rsid w:val="00D97E88"/>
    <w:rsid w:val="00DA1931"/>
    <w:rsid w:val="00DA4241"/>
    <w:rsid w:val="00DB1689"/>
    <w:rsid w:val="00DB34EC"/>
    <w:rsid w:val="00DB6EDF"/>
    <w:rsid w:val="00DC61DB"/>
    <w:rsid w:val="00DD3770"/>
    <w:rsid w:val="00DD50D8"/>
    <w:rsid w:val="00DD619A"/>
    <w:rsid w:val="00DD6CC5"/>
    <w:rsid w:val="00DE1D2A"/>
    <w:rsid w:val="00DE1E06"/>
    <w:rsid w:val="00DE2555"/>
    <w:rsid w:val="00DE2B5E"/>
    <w:rsid w:val="00DF2ADB"/>
    <w:rsid w:val="00DF2C18"/>
    <w:rsid w:val="00DF30DD"/>
    <w:rsid w:val="00E07800"/>
    <w:rsid w:val="00E123A0"/>
    <w:rsid w:val="00E1571D"/>
    <w:rsid w:val="00E22B36"/>
    <w:rsid w:val="00E31081"/>
    <w:rsid w:val="00E33298"/>
    <w:rsid w:val="00E34DA7"/>
    <w:rsid w:val="00E434C3"/>
    <w:rsid w:val="00E45BD1"/>
    <w:rsid w:val="00E5414E"/>
    <w:rsid w:val="00E6236E"/>
    <w:rsid w:val="00E63BB5"/>
    <w:rsid w:val="00E63F99"/>
    <w:rsid w:val="00E63FE7"/>
    <w:rsid w:val="00E6594E"/>
    <w:rsid w:val="00E675F2"/>
    <w:rsid w:val="00E7563B"/>
    <w:rsid w:val="00E828DD"/>
    <w:rsid w:val="00E927BD"/>
    <w:rsid w:val="00EB3C59"/>
    <w:rsid w:val="00EC097C"/>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90E6A"/>
    <w:rsid w:val="00F92E78"/>
    <w:rsid w:val="00F94C67"/>
    <w:rsid w:val="00F958F4"/>
    <w:rsid w:val="00FA5B3C"/>
    <w:rsid w:val="00FA7ECE"/>
    <w:rsid w:val="00FB0457"/>
    <w:rsid w:val="00FC1DDB"/>
    <w:rsid w:val="00FC7A9B"/>
    <w:rsid w:val="00FD2624"/>
    <w:rsid w:val="00FD4C82"/>
    <w:rsid w:val="00FD52D1"/>
    <w:rsid w:val="00FE4FE9"/>
    <w:rsid w:val="00FE6282"/>
    <w:rsid w:val="00FE773E"/>
    <w:rsid w:val="00FF3F0B"/>
    <w:rsid w:val="00FF4D83"/>
    <w:rsid w:val="00FF6F04"/>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numPr>
        <w:numId w:val="4"/>
      </w:numPr>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 w:type="table" w:styleId="GridTable4-Accent1">
    <w:name w:val="Grid Table 4 Accent 1"/>
    <w:basedOn w:val="TableNormal"/>
    <w:uiPriority w:val="49"/>
    <w:rsid w:val="00B1588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5E7C19"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5E7C19"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5E7C19" w:rsidRDefault="00B76187">
          <w:pPr>
            <w:pStyle w:val="A95DC7DE64884B53B7B11DD5FD40980F"/>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2578CF"/>
    <w:rsid w:val="003D02BA"/>
    <w:rsid w:val="00586FDC"/>
    <w:rsid w:val="005E7C19"/>
    <w:rsid w:val="00974186"/>
    <w:rsid w:val="00A7425B"/>
    <w:rsid w:val="00B368CE"/>
    <w:rsid w:val="00B76187"/>
    <w:rsid w:val="00E35073"/>
    <w:rsid w:val="00F7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35BF6-1156-40A6-9405-12EAE463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2</TotalTime>
  <Pages>3</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10</cp:revision>
  <dcterms:created xsi:type="dcterms:W3CDTF">2015-06-25T17:53:00Z</dcterms:created>
  <dcterms:modified xsi:type="dcterms:W3CDTF">2015-07-01T18:08:00Z</dcterms:modified>
</cp:coreProperties>
</file>